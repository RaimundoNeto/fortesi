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DB" w:rsidRPr="009F6FE2" w:rsidRDefault="0074152E">
      <w:pPr>
        <w:pStyle w:val="Project"/>
        <w:rPr>
          <w:lang w:val="pt-BR"/>
        </w:rPr>
      </w:pPr>
      <w:r w:rsidRPr="009F6FE2">
        <w:rPr>
          <w:lang w:val="pt-BR"/>
        </w:rPr>
        <w:t>FORTESI</w:t>
      </w:r>
    </w:p>
    <w:p w:rsidR="0074152E" w:rsidRPr="00D0639D" w:rsidRDefault="0074152E">
      <w:pPr>
        <w:pStyle w:val="Project"/>
        <w:rPr>
          <w:lang w:val="pt-BR"/>
        </w:rPr>
      </w:pPr>
    </w:p>
    <w:p w:rsidR="000C39DB" w:rsidRDefault="00C65803">
      <w:pPr>
        <w:pStyle w:val="Ttulo"/>
        <w:jc w:val="right"/>
        <w:rPr>
          <w:lang w:val="fr-FR"/>
        </w:rPr>
      </w:pPr>
      <w:r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74152E">
        <w:rPr>
          <w:lang w:val="fr-FR"/>
        </w:rPr>
        <w:t xml:space="preserve">Iteração/Mestre </w:t>
      </w:r>
      <w:r w:rsidR="005B5B83">
        <w:rPr>
          <w:lang w:val="fr-FR"/>
        </w:rPr>
        <w:t xml:space="preserve"> Plano de Teste</w:t>
      </w:r>
      <w:r>
        <w:fldChar w:fldCharType="end"/>
      </w:r>
    </w:p>
    <w:p w:rsidR="000C39DB" w:rsidRDefault="000C39DB">
      <w:pPr>
        <w:rPr>
          <w:lang w:val="fr-FR"/>
        </w:rPr>
      </w:pPr>
    </w:p>
    <w:p w:rsidR="000C39DB" w:rsidRPr="00D0639D" w:rsidRDefault="00A0544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1.7</w:t>
      </w:r>
    </w:p>
    <w:p w:rsidR="000C39DB" w:rsidRPr="00D0639D" w:rsidRDefault="000C39DB">
      <w:pPr>
        <w:pStyle w:val="Ttulo"/>
        <w:rPr>
          <w:sz w:val="28"/>
          <w:szCs w:val="28"/>
          <w:lang w:val="pt-BR"/>
        </w:rPr>
      </w:pPr>
    </w:p>
    <w:p w:rsidR="000C39DB" w:rsidRPr="00D0639D" w:rsidRDefault="000C39DB">
      <w:pPr>
        <w:jc w:val="right"/>
        <w:rPr>
          <w:lang w:val="pt-BR"/>
        </w:rPr>
      </w:pPr>
    </w:p>
    <w:p w:rsidR="000C39DB" w:rsidRDefault="00C65803" w:rsidP="00FE1B2A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0C39DB" w:rsidRDefault="000C39DB">
      <w:pPr>
        <w:pStyle w:val="InfoBlue"/>
        <w:rPr>
          <w:lang w:val="fr-FR"/>
        </w:rPr>
        <w:sectPr w:rsidR="000C39DB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C39DB" w:rsidRDefault="00C6580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9"/>
        <w:gridCol w:w="1160"/>
        <w:gridCol w:w="3767"/>
        <w:gridCol w:w="2319"/>
      </w:tblGrid>
      <w:tr w:rsidR="000C39DB" w:rsidTr="00A1381F">
        <w:trPr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C39DB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633A8" w:rsidP="00415B47">
            <w:pPr>
              <w:pStyle w:val="Tabletext"/>
            </w:pPr>
            <w:r>
              <w:rPr>
                <w:lang w:val="pt-BR"/>
              </w:rPr>
              <w:t>23</w:t>
            </w:r>
            <w:r w:rsidR="00C65803">
              <w:rPr>
                <w:lang w:val="pt-BR"/>
              </w:rPr>
              <w:t>/</w:t>
            </w:r>
            <w:r w:rsidR="00415B47">
              <w:rPr>
                <w:lang w:val="pt-BR"/>
              </w:rPr>
              <w:t>04</w:t>
            </w:r>
            <w:r w:rsidR="00C65803">
              <w:rPr>
                <w:lang w:val="pt-BR"/>
              </w:rPr>
              <w:t>/</w:t>
            </w:r>
            <w:r w:rsidR="00415B47">
              <w:rPr>
                <w:lang w:val="pt-BR"/>
              </w:rPr>
              <w:t>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415B4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896E35" w:rsidP="00896E35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Tópico um ao tópico cinco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633A8">
            <w:pPr>
              <w:pStyle w:val="Tabletext"/>
            </w:pPr>
            <w:r>
              <w:t>José Lucas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F0285">
            <w:pPr>
              <w:pStyle w:val="Tabletext"/>
            </w:pPr>
            <w:r>
              <w:t>05/05/2015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F0285">
            <w:pPr>
              <w:pStyle w:val="Tabletext"/>
            </w:pPr>
            <w:r>
              <w:t>1.1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DF0285">
            <w:pPr>
              <w:pStyle w:val="Tabletext"/>
              <w:rPr>
                <w:lang w:val="pt-BR"/>
              </w:rPr>
            </w:pPr>
            <w:r w:rsidRPr="00DF0285">
              <w:rPr>
                <w:lang w:val="pt-BR"/>
              </w:rPr>
              <w:t xml:space="preserve">Critérios de entrada e saída 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285" w:rsidRPr="00DF0285" w:rsidRDefault="00DF0285" w:rsidP="00DF0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A70D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fr-FR"/>
              </w:rPr>
              <w:t>Desenvolvimento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Moisés Novais</w:t>
            </w:r>
          </w:p>
        </w:tc>
      </w:tr>
      <w:tr w:rsidR="000C39DB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Tabelas de necessidades e Procedimento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C10A8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C10A84">
              <w:rPr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Critérios de entrada e saída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8733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Raimundo </w:t>
            </w:r>
            <w:proofErr w:type="spellStart"/>
            <w:r>
              <w:rPr>
                <w:lang w:val="pt-BR"/>
              </w:rPr>
              <w:t>Né</w:t>
            </w:r>
            <w:r w:rsidR="00A1381F">
              <w:rPr>
                <w:lang w:val="pt-BR"/>
              </w:rPr>
              <w:t>to</w:t>
            </w:r>
            <w:proofErr w:type="spellEnd"/>
          </w:p>
        </w:tc>
      </w:tr>
      <w:tr w:rsidR="00FF7321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FF7321">
              <w:rPr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FF732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1D7EB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Tópico</w:t>
            </w:r>
            <w:r w:rsidR="00FF7321">
              <w:rPr>
                <w:lang w:val="pt-BR"/>
              </w:rPr>
              <w:t xml:space="preserve"> Estrutura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FF732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A1381F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</w:t>
            </w:r>
            <w:r w:rsidR="00896E35">
              <w:rPr>
                <w:lang w:val="pt-BR"/>
              </w:rPr>
              <w:t>20</w:t>
            </w:r>
            <w:r>
              <w:rPr>
                <w:lang w:val="pt-BR"/>
              </w:rPr>
              <w:t>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1.6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Produtos Liberados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Moisés Novais</w:t>
            </w:r>
          </w:p>
        </w:tc>
      </w:tr>
      <w:tr w:rsidR="00A0544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1.7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 w:rsidP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Produtos de trabalhos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 w:rsidRPr="00A05444">
              <w:rPr>
                <w:lang w:val="pt-BR"/>
              </w:rPr>
              <w:t>a</w:t>
            </w:r>
            <w:r>
              <w:rPr>
                <w:lang w:val="pt-BR"/>
              </w:rPr>
              <w:t>d</w:t>
            </w:r>
            <w:r w:rsidRPr="00A05444">
              <w:rPr>
                <w:lang w:val="pt-BR"/>
              </w:rPr>
              <w:t>iciona</w:t>
            </w:r>
            <w:r>
              <w:rPr>
                <w:lang w:val="pt-BR"/>
              </w:rPr>
              <w:t>is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</w:tbl>
    <w:p w:rsidR="000C39DB" w:rsidRPr="00DF0285" w:rsidRDefault="000C39DB">
      <w:pPr>
        <w:rPr>
          <w:lang w:val="pt-BR"/>
        </w:rPr>
      </w:pPr>
    </w:p>
    <w:p w:rsidR="000C39DB" w:rsidRPr="00F55A3B" w:rsidRDefault="00C65803">
      <w:pPr>
        <w:pStyle w:val="Ttulo"/>
        <w:rPr>
          <w:lang w:val="pt-BR"/>
        </w:rPr>
      </w:pPr>
      <w:r w:rsidRPr="00F55A3B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C39DB" w:rsidRPr="006258DF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6258D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sz w:val="24"/>
          <w:lang w:val="pt-BR"/>
        </w:rPr>
        <w:t>1.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Introdução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Público-alvo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Terminologia e Acrônimos do Documento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1.5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6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Estrutura do Documento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C0317A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Missão de Avaliação e Motivação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Informações Detalhadas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Missão de Avaliação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Motivadores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Pr="00C0317A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Itens-alvo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Pr="00D0639D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dos Testes Planejados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das Inclusões dos Testes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4.2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dos Outros Candidatos a Possível Inclusão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4.3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das Inclusões dos Testes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Default="00C65803" w:rsidP="009C199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Abordagem dos Testes</w:t>
      </w:r>
      <w:r>
        <w:rPr>
          <w:noProof/>
          <w:lang w:val="fr-FR"/>
        </w:rPr>
        <w:tab/>
      </w:r>
      <w:r w:rsidR="00C0317A" w:rsidRPr="009C199E">
        <w:rPr>
          <w:noProof/>
          <w:lang w:val="pt-BR"/>
        </w:rPr>
        <w:t>8</w:t>
      </w:r>
    </w:p>
    <w:p w:rsidR="000C39DB" w:rsidRDefault="009C19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Técnicas e Tipos de Teste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 w:rsidR="009C199E">
        <w:rPr>
          <w:noProof/>
          <w:lang w:val="pt-BR"/>
        </w:rPr>
        <w:t>1</w:t>
      </w:r>
      <w:r>
        <w:rPr>
          <w:noProof/>
          <w:lang w:val="pt-BR"/>
        </w:rPr>
        <w:t>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Teste de Integridade de Dados e de Banco de Dados</w:t>
      </w:r>
      <w:r>
        <w:rPr>
          <w:noProof/>
          <w:lang w:val="fr-FR"/>
        </w:rPr>
        <w:tab/>
      </w:r>
      <w:r w:rsidR="009C199E">
        <w:rPr>
          <w:noProof/>
          <w:lang w:val="pt-BR"/>
        </w:rPr>
        <w:t>9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.2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Função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10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.3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Ciclos de Negócios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10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.4</w:t>
      </w:r>
      <w:r w:rsidR="00C65803" w:rsidRPr="00D0639D">
        <w:rPr>
          <w:noProof/>
          <w:snapToGrid/>
          <w:sz w:val="24"/>
          <w:szCs w:val="24"/>
          <w:lang w:val="pt-BR"/>
        </w:rPr>
        <w:tab/>
      </w:r>
      <w:r w:rsidR="00C65803">
        <w:rPr>
          <w:noProof/>
          <w:lang w:val="pt-BR"/>
        </w:rPr>
        <w:t>Teste da Interface do Usuário</w:t>
      </w:r>
      <w:r w:rsidR="00C65803" w:rsidRPr="00D0639D">
        <w:rPr>
          <w:noProof/>
          <w:lang w:val="pt-BR"/>
        </w:rPr>
        <w:tab/>
      </w:r>
      <w:r w:rsidRPr="009C199E">
        <w:rPr>
          <w:noProof/>
          <w:lang w:val="pt-BR"/>
        </w:rPr>
        <w:t>11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.5</w:t>
      </w:r>
      <w:r w:rsidR="00C65803" w:rsidRPr="00D0639D">
        <w:rPr>
          <w:noProof/>
          <w:snapToGrid/>
          <w:sz w:val="24"/>
          <w:szCs w:val="24"/>
          <w:lang w:val="pt-BR"/>
        </w:rPr>
        <w:tab/>
      </w:r>
      <w:r w:rsidR="00C65803">
        <w:rPr>
          <w:noProof/>
          <w:lang w:val="pt-BR"/>
        </w:rPr>
        <w:t>Determinação do Perfil de Desempenho</w:t>
      </w:r>
      <w:r w:rsidR="00C65803" w:rsidRPr="00D0639D">
        <w:rPr>
          <w:noProof/>
          <w:lang w:val="pt-BR"/>
        </w:rPr>
        <w:tab/>
      </w:r>
      <w:r w:rsidRPr="009C199E">
        <w:rPr>
          <w:noProof/>
          <w:lang w:val="pt-BR"/>
        </w:rPr>
        <w:t>11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.6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Carga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12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.7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Stress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13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.8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Volume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13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.9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Segurança e de Controle de Acesso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14</w:t>
      </w:r>
    </w:p>
    <w:p w:rsidR="000C39DB" w:rsidRPr="009C199E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.10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Tolerância a Falhas e de Recuperação</w:t>
      </w:r>
      <w:r w:rsidR="00C65803">
        <w:rPr>
          <w:noProof/>
          <w:lang w:val="fr-FR"/>
        </w:rPr>
        <w:tab/>
      </w:r>
      <w:r>
        <w:rPr>
          <w:noProof/>
          <w:lang w:val="pt-BR"/>
        </w:rPr>
        <w:t>14</w:t>
      </w:r>
    </w:p>
    <w:p w:rsidR="000C39DB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.11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Configuração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15</w:t>
      </w:r>
    </w:p>
    <w:p w:rsidR="000C39DB" w:rsidRPr="009C199E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.12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Instalação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16</w:t>
      </w:r>
    </w:p>
    <w:p w:rsidR="000C39DB" w:rsidRPr="009C199E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Critérios de Entrada e de Saída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Plano de Teste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Entrada de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Saída de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Suspensão e de Reinício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Ciclos de Teste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Entrada de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Saída de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Pr="009C199E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Término Anormal do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Produtos Liberados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Sumários de Avaliação de Testes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18</w:t>
      </w:r>
    </w:p>
    <w:p w:rsidR="000C39DB" w:rsidRPr="009C199E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lastRenderedPageBreak/>
        <w:t>7.2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da Cobertura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da Qualidade Perceptível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Registros de Incidentes e Solicitações de Mudança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Pr="009C199E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7.5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Conjunto de Testes de Regressão e Scripts de Teste de Suporte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Produtos de Trabalho Adicionais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Resultados Detalhados dos Testes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Scripts de Teste Funcionais Automatizados Adicionais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Guia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Matrizes de Rastreabilidade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Pr="009C199E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8.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Fluxo de Trabalho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Pr="00D0639D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9.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Necessidades Ambientais</w:t>
      </w:r>
      <w:r w:rsidRPr="00D0639D">
        <w:rPr>
          <w:noProof/>
          <w:lang w:val="pt-BR"/>
        </w:rPr>
        <w:tab/>
      </w:r>
      <w:r w:rsidR="009C199E" w:rsidRPr="009C199E">
        <w:rPr>
          <w:noProof/>
          <w:lang w:val="pt-BR"/>
        </w:rPr>
        <w:t>20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9.1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Hardware Básico do Sistema</w:t>
      </w:r>
      <w:r w:rsidRPr="00D0639D">
        <w:rPr>
          <w:noProof/>
          <w:lang w:val="pt-BR"/>
        </w:rPr>
        <w:tab/>
      </w:r>
      <w:r w:rsidR="009C199E" w:rsidRPr="000860CB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Elementos de Software Básicos do Ambiente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Ferramentas de Produtividade e de Suporte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Configurações do Ambiente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Pr="009C199E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10.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Responsabilidades, Perfil da Equipe e Necessidades de Treinamento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21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Pessoas e Papéis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21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10.2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Perfil da Equipe e Necessidades de Treinamento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23</w:t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Marcos da Iteração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</w:t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_Toc18208348 \h </w:instrText>
      </w:r>
      <w:r>
        <w:rPr>
          <w:noProof/>
        </w:rPr>
      </w:r>
      <w:r>
        <w:rPr>
          <w:noProof/>
        </w:rPr>
        <w:fldChar w:fldCharType="separate"/>
      </w:r>
      <w:r w:rsidR="005B5B83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Riscos, Dependências, Suposições e Restrições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</w:t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_Toc18208349 \h </w:instrText>
      </w:r>
      <w:r>
        <w:rPr>
          <w:noProof/>
        </w:rPr>
      </w:r>
      <w:r>
        <w:rPr>
          <w:noProof/>
        </w:rPr>
        <w:fldChar w:fldCharType="separate"/>
      </w:r>
      <w:r w:rsidR="005B5B83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Procedimentos e Processos de Gerenciamento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24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Medição e Avaliação da Extensão do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24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Avaliação dos Produtos Liberados deste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Relato de Problemas, Seleção de Pessoas para Resolvê-los e Busca de Soluções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Gerenciamento de Ciclos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Estratégias de Rastreabilidade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Aprovação e Encerramento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MainTitle"/>
        <w:ind w:left="450" w:firstLine="450"/>
        <w:rPr>
          <w:lang w:val="fr-F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5B5B83">
        <w:rPr>
          <w:lang w:val="fr-FR"/>
        </w:rPr>
        <w:t>&lt;Iteração/Mestre&gt; Plano de Teste</w:t>
      </w:r>
      <w:r>
        <w:fldChar w:fldCharType="end"/>
      </w:r>
    </w:p>
    <w:p w:rsidR="000C39DB" w:rsidRDefault="00C65803" w:rsidP="00FB6E77">
      <w:pPr>
        <w:pStyle w:val="Ttulo1"/>
        <w:numPr>
          <w:ilvl w:val="0"/>
          <w:numId w:val="22"/>
        </w:numPr>
        <w:rPr>
          <w:sz w:val="24"/>
          <w:szCs w:val="24"/>
          <w:lang w:val="pt-BR"/>
        </w:rPr>
      </w:pPr>
      <w:bookmarkStart w:id="0" w:name="_Toc433104436"/>
      <w:bookmarkStart w:id="1" w:name="_Toc18208288"/>
      <w:r>
        <w:rPr>
          <w:sz w:val="24"/>
          <w:szCs w:val="24"/>
          <w:lang w:val="pt-BR"/>
        </w:rPr>
        <w:t>Introdução</w:t>
      </w:r>
      <w:bookmarkEnd w:id="0"/>
      <w:bookmarkEnd w:id="1"/>
    </w:p>
    <w:p w:rsidR="00D0639D" w:rsidRPr="00D0639D" w:rsidRDefault="00D0639D" w:rsidP="0034285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Docu</w:t>
      </w:r>
      <w:r w:rsidR="00B81795">
        <w:rPr>
          <w:lang w:val="pt-BR"/>
        </w:rPr>
        <w:t>mento de teste do sistema FORTESI</w:t>
      </w:r>
      <w:r>
        <w:rPr>
          <w:lang w:val="pt-BR"/>
        </w:rPr>
        <w:t>, um sistema de controle é processo jurídico.</w:t>
      </w:r>
      <w:r w:rsidR="00415B47">
        <w:rPr>
          <w:lang w:val="pt-BR"/>
        </w:rPr>
        <w:t xml:space="preserve"> É tem como objetivo a apresentação de teste de componentes do sistema para serem avaliados e reavaliados.</w:t>
      </w:r>
    </w:p>
    <w:p w:rsidR="000C39DB" w:rsidRDefault="00342854">
      <w:pPr>
        <w:pStyle w:val="Ttulo2"/>
        <w:tabs>
          <w:tab w:val="num" w:pos="360"/>
        </w:tabs>
        <w:rPr>
          <w:lang w:val="fr-FR"/>
        </w:rPr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18208289"/>
      <w:r>
        <w:rPr>
          <w:lang w:val="pt-BR"/>
        </w:rPr>
        <w:tab/>
      </w:r>
      <w:r w:rsidR="000C2BB9">
        <w:rPr>
          <w:lang w:val="pt-BR"/>
        </w:rPr>
        <w:t xml:space="preserve">1.1 </w:t>
      </w:r>
      <w:r w:rsidR="00C65803">
        <w:rPr>
          <w:lang w:val="pt-BR"/>
        </w:rPr>
        <w:t>Finalidade</w:t>
      </w:r>
      <w:bookmarkEnd w:id="2"/>
      <w:bookmarkEnd w:id="3"/>
      <w:bookmarkEnd w:id="4"/>
      <w:bookmarkEnd w:id="5"/>
      <w:bookmarkEnd w:id="6"/>
      <w:bookmarkEnd w:id="7"/>
    </w:p>
    <w:p w:rsidR="000C39DB" w:rsidRPr="00D0639D" w:rsidRDefault="00C65803" w:rsidP="00342854">
      <w:pPr>
        <w:pStyle w:val="Corpodetexto"/>
        <w:spacing w:after="0" w:line="360" w:lineRule="auto"/>
        <w:ind w:left="0" w:firstLine="709"/>
        <w:jc w:val="both"/>
        <w:rPr>
          <w:lang w:val="pt-BR"/>
        </w:rPr>
      </w:pPr>
      <w:r>
        <w:rPr>
          <w:lang w:val="pt-BR"/>
        </w:rPr>
        <w:t>A finalidade do Plano de Teste de Iteração é reunir todas as informações necessárias ao planejamento e ao controle do esforço de teste referente a uma iteração específica.</w:t>
      </w:r>
      <w:r>
        <w:rPr>
          <w:lang w:val="fr-FR"/>
        </w:rPr>
        <w:t xml:space="preserve"> </w:t>
      </w:r>
      <w:r>
        <w:rPr>
          <w:lang w:val="pt-BR"/>
        </w:rPr>
        <w:t>Ele descreve a abordagem dada ao teste do software e é o plano de nível superior gerado e usado pelos gerentes para coordenar o esforço de teste.</w:t>
      </w:r>
    </w:p>
    <w:p w:rsidR="000C39DB" w:rsidRPr="00B81795" w:rsidRDefault="00B81795" w:rsidP="00342854">
      <w:pPr>
        <w:pStyle w:val="Corpodetexto"/>
        <w:rPr>
          <w:iCs/>
          <w:lang w:val="pt-BR"/>
        </w:rPr>
      </w:pPr>
      <w:r>
        <w:rPr>
          <w:lang w:val="pt-BR"/>
        </w:rPr>
        <w:t>Este plano de teste</w:t>
      </w:r>
      <w:r w:rsidR="00C65803">
        <w:rPr>
          <w:i/>
          <w:iCs/>
          <w:lang w:val="pt-BR"/>
        </w:rPr>
        <w:t xml:space="preserve"> </w:t>
      </w:r>
      <w:r>
        <w:rPr>
          <w:lang w:val="pt-BR"/>
        </w:rPr>
        <w:t>referente ao FORTESI</w:t>
      </w:r>
      <w:r w:rsidR="00C65803">
        <w:rPr>
          <w:lang w:val="pt-BR"/>
        </w:rPr>
        <w:t xml:space="preserve"> suporta os seguintes objetivos:</w:t>
      </w:r>
    </w:p>
    <w:p w:rsidR="00D0639D" w:rsidRDefault="00D0639D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Identif</w:t>
      </w:r>
      <w:r w:rsidR="00B81795">
        <w:rPr>
          <w:lang w:val="pt-BR"/>
        </w:rPr>
        <w:t>icar os itens do sistema FORTESI</w:t>
      </w:r>
      <w:r>
        <w:rPr>
          <w:lang w:val="pt-BR"/>
        </w:rPr>
        <w:t xml:space="preserve"> que serão avaliados nesta fase.</w:t>
      </w:r>
    </w:p>
    <w:p w:rsidR="00D0639D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Identificar a motivação e ideias que são abrangidas nessa fase de teste.</w:t>
      </w:r>
    </w:p>
    <w:p w:rsidR="00EF5710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Detalhar qual são os métodos de testes usados.</w:t>
      </w:r>
    </w:p>
    <w:p w:rsidR="000C39DB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 xml:space="preserve">Identificar </w:t>
      </w:r>
      <w:r w:rsidR="00355906">
        <w:rPr>
          <w:lang w:val="pt-BR"/>
        </w:rPr>
        <w:t>quais recursos</w:t>
      </w:r>
      <w:r>
        <w:rPr>
          <w:lang w:val="pt-BR"/>
        </w:rPr>
        <w:t xml:space="preserve"> </w:t>
      </w:r>
      <w:r w:rsidR="00355906">
        <w:rPr>
          <w:lang w:val="pt-BR"/>
        </w:rPr>
        <w:t>vai ser</w:t>
      </w:r>
      <w:r>
        <w:rPr>
          <w:lang w:val="pt-BR"/>
        </w:rPr>
        <w:t xml:space="preserve"> utilizado e mostrar uma estimativa dos esforços de teste.</w:t>
      </w:r>
    </w:p>
    <w:p w:rsidR="000C39DB" w:rsidRPr="00EF5710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Listar os elementos liberados do projeto de teste.</w:t>
      </w:r>
    </w:p>
    <w:p w:rsidR="000C39DB" w:rsidRDefault="00C21B37">
      <w:pPr>
        <w:pStyle w:val="Ttulo2"/>
        <w:tabs>
          <w:tab w:val="num" w:pos="360"/>
        </w:tabs>
        <w:rPr>
          <w:lang w:val="pt-BR"/>
        </w:rPr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Toc18208290"/>
      <w:bookmarkStart w:id="15" w:name="_Hlt15874499"/>
      <w:bookmarkStart w:id="16" w:name="_Hlt15874500"/>
      <w:r>
        <w:rPr>
          <w:lang w:val="pt-BR"/>
        </w:rPr>
        <w:t xml:space="preserve">      1.2 </w:t>
      </w:r>
      <w:r w:rsidR="00C65803">
        <w:rPr>
          <w:lang w:val="pt-BR"/>
        </w:rPr>
        <w:t>Escopo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C50C47" w:rsidRDefault="00C50C47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Os Níveis de teste escolhido é o de Unidade é Integração realizada a parti da necessidade de teste de cada bloco do sistema.</w:t>
      </w:r>
    </w:p>
    <w:p w:rsidR="00D24C2C" w:rsidRDefault="00D24C2C" w:rsidP="00C21B37">
      <w:pPr>
        <w:ind w:left="720"/>
        <w:rPr>
          <w:lang w:val="pt-BR"/>
        </w:rPr>
      </w:pPr>
    </w:p>
    <w:p w:rsidR="00BA3665" w:rsidRPr="00BA3665" w:rsidRDefault="00BA3665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 xml:space="preserve">Teste de funcionalidade: composto pelas classes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, Agenda, Busca de processos e o CRUD das </w:t>
      </w:r>
      <w:r w:rsidR="00C21B37">
        <w:rPr>
          <w:lang w:val="pt-BR"/>
        </w:rPr>
        <w:t xml:space="preserve">     </w:t>
      </w:r>
      <w:r>
        <w:rPr>
          <w:lang w:val="pt-BR"/>
        </w:rPr>
        <w:t>informações/processos.</w:t>
      </w:r>
    </w:p>
    <w:p w:rsidR="00BA3665" w:rsidRDefault="00BB688A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usabilidade</w:t>
      </w:r>
      <w:r w:rsidR="00BA3665">
        <w:rPr>
          <w:lang w:val="pt-BR"/>
        </w:rPr>
        <w:t>: Treinamento de usuário</w:t>
      </w:r>
      <w:proofErr w:type="gramStart"/>
      <w:r w:rsidR="00BA3665">
        <w:rPr>
          <w:lang w:val="pt-BR"/>
        </w:rPr>
        <w:t xml:space="preserve">, </w:t>
      </w:r>
      <w:r w:rsidR="00C253F3">
        <w:rPr>
          <w:lang w:val="pt-BR"/>
        </w:rPr>
        <w:t>acesso</w:t>
      </w:r>
      <w:proofErr w:type="gramEnd"/>
      <w:r w:rsidR="00BA3665">
        <w:rPr>
          <w:lang w:val="pt-BR"/>
        </w:rPr>
        <w:t xml:space="preserve"> a funcionalidades</w:t>
      </w:r>
      <w:r w:rsidR="00E52DB6">
        <w:rPr>
          <w:lang w:val="pt-BR"/>
        </w:rPr>
        <w:t xml:space="preserve"> e c</w:t>
      </w:r>
      <w:r w:rsidR="00BA3665">
        <w:rPr>
          <w:lang w:val="pt-BR"/>
        </w:rPr>
        <w:t>onsistência na interface.</w:t>
      </w:r>
    </w:p>
    <w:p w:rsidR="00BA3665" w:rsidRDefault="00BB688A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confiabilidade:</w:t>
      </w:r>
      <w:r w:rsidR="00BC684A">
        <w:rPr>
          <w:lang w:val="pt-BR"/>
        </w:rPr>
        <w:t xml:space="preserve"> Segurança do banco de dados</w:t>
      </w:r>
      <w:r w:rsidR="008062E8">
        <w:rPr>
          <w:lang w:val="pt-BR"/>
        </w:rPr>
        <w:t xml:space="preserve"> </w:t>
      </w:r>
      <w:r w:rsidR="00BC684A">
        <w:rPr>
          <w:lang w:val="pt-BR"/>
        </w:rPr>
        <w:t>e</w:t>
      </w:r>
      <w:r w:rsidR="008062E8">
        <w:rPr>
          <w:lang w:val="pt-BR"/>
        </w:rPr>
        <w:t xml:space="preserve"> verificação de </w:t>
      </w:r>
      <w:r w:rsidR="00BC684A">
        <w:rPr>
          <w:lang w:val="pt-BR"/>
        </w:rPr>
        <w:t>componentes do sistema</w:t>
      </w:r>
      <w:r w:rsidR="008062E8">
        <w:rPr>
          <w:lang w:val="pt-BR"/>
        </w:rPr>
        <w:t>.</w:t>
      </w:r>
    </w:p>
    <w:p w:rsidR="008062E8" w:rsidRDefault="008062E8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desempenho: buscar informações do banco de dados e armazenamento de dados.</w:t>
      </w:r>
    </w:p>
    <w:p w:rsidR="008062E8" w:rsidRPr="008062E8" w:rsidRDefault="008062E8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 xml:space="preserve">Teste de </w:t>
      </w:r>
      <w:proofErr w:type="spellStart"/>
      <w:r>
        <w:rPr>
          <w:lang w:val="pt-BR"/>
        </w:rPr>
        <w:t>suportabilidade</w:t>
      </w:r>
      <w:proofErr w:type="spellEnd"/>
      <w:r w:rsidRPr="008062E8">
        <w:rPr>
          <w:lang w:val="pt-BR"/>
        </w:rPr>
        <w:t xml:space="preserve">: </w:t>
      </w:r>
    </w:p>
    <w:p w:rsidR="000C39DB" w:rsidRDefault="00355906">
      <w:pPr>
        <w:pStyle w:val="Ttulo2"/>
        <w:tabs>
          <w:tab w:val="num" w:pos="360"/>
        </w:tabs>
        <w:rPr>
          <w:lang w:val="pt-BR"/>
        </w:rPr>
      </w:pPr>
      <w:bookmarkStart w:id="17" w:name="_Toc18208291"/>
      <w:bookmarkStart w:id="18" w:name="_Toc433104440"/>
      <w:bookmarkStart w:id="19" w:name="_Toc324915527"/>
      <w:bookmarkStart w:id="20" w:name="_Toc324851944"/>
      <w:bookmarkStart w:id="21" w:name="_Toc324843637"/>
      <w:bookmarkStart w:id="22" w:name="_Toc314978531"/>
      <w:bookmarkEnd w:id="15"/>
      <w:bookmarkEnd w:id="16"/>
      <w:r>
        <w:rPr>
          <w:lang w:val="pt-BR"/>
        </w:rPr>
        <w:tab/>
      </w:r>
      <w:r w:rsidR="00C21B37">
        <w:rPr>
          <w:lang w:val="pt-BR"/>
        </w:rPr>
        <w:t xml:space="preserve">1.3 </w:t>
      </w:r>
      <w:r w:rsidR="00C65803">
        <w:rPr>
          <w:lang w:val="pt-BR"/>
        </w:rPr>
        <w:t>Público-alvo</w:t>
      </w:r>
      <w:bookmarkEnd w:id="17"/>
    </w:p>
    <w:p w:rsidR="00CC3AC9" w:rsidRDefault="00CC3AC9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Este Documento de teste tem como destinatário principal aqueles relacionados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fase de requisitos, </w:t>
      </w:r>
      <w:r w:rsidR="00355906">
        <w:rPr>
          <w:lang w:val="pt-BR"/>
        </w:rPr>
        <w:t xml:space="preserve">    </w:t>
      </w:r>
      <w:r>
        <w:rPr>
          <w:lang w:val="pt-BR"/>
        </w:rPr>
        <w:t xml:space="preserve">desenvolvimento, </w:t>
      </w:r>
      <w:r w:rsidR="00B04FDE">
        <w:rPr>
          <w:lang w:val="pt-BR"/>
        </w:rPr>
        <w:t>gerenciador do projeto</w:t>
      </w:r>
      <w:r>
        <w:rPr>
          <w:lang w:val="pt-BR"/>
        </w:rPr>
        <w:t xml:space="preserve"> e o próprio teste.</w:t>
      </w:r>
    </w:p>
    <w:p w:rsidR="00B04FDE" w:rsidRDefault="00B04FDE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Este documento de teste é indicado a qualquer pessoa que esteja envolvido em qualquer parte de um ciclo de vida de um software, já que o teste esta envolvido desde a fase de requisitos que é o pontapé inicial de um software. </w:t>
      </w:r>
      <w:r w:rsidR="00882200">
        <w:rPr>
          <w:lang w:val="pt-BR"/>
        </w:rPr>
        <w:t>E</w:t>
      </w:r>
      <w:r>
        <w:rPr>
          <w:lang w:val="pt-BR"/>
        </w:rPr>
        <w:t xml:space="preserve"> os testes finais para ver os objetivos concluídos.</w:t>
      </w:r>
    </w:p>
    <w:p w:rsidR="00B04FDE" w:rsidRDefault="00B04FDE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O software </w:t>
      </w:r>
      <w:r w:rsidR="002E49F5">
        <w:rPr>
          <w:lang w:val="pt-BR"/>
        </w:rPr>
        <w:t>é basicamente desenvolvido em três</w:t>
      </w:r>
      <w:r>
        <w:rPr>
          <w:lang w:val="pt-BR"/>
        </w:rPr>
        <w:t xml:space="preserve"> e</w:t>
      </w:r>
      <w:r w:rsidR="00914F1F">
        <w:rPr>
          <w:lang w:val="pt-BR"/>
        </w:rPr>
        <w:t xml:space="preserve">tapas essenciais inicial, meio e </w:t>
      </w:r>
      <w:r>
        <w:rPr>
          <w:lang w:val="pt-BR"/>
        </w:rPr>
        <w:t>final onde o teste tem quem participar de todos</w:t>
      </w:r>
      <w:r w:rsidR="00355906">
        <w:rPr>
          <w:lang w:val="pt-BR"/>
        </w:rPr>
        <w:t>, ou seja,</w:t>
      </w:r>
      <w:r>
        <w:rPr>
          <w:lang w:val="pt-BR"/>
        </w:rPr>
        <w:t xml:space="preserve"> o teste é importantíssimo para o desenvolvimento de um software.</w:t>
      </w:r>
    </w:p>
    <w:p w:rsidR="00B04FDE" w:rsidRPr="00CC3AC9" w:rsidRDefault="00B04FDE" w:rsidP="00CC3AC9">
      <w:pPr>
        <w:rPr>
          <w:lang w:val="pt-BR"/>
        </w:rPr>
      </w:pPr>
      <w:r>
        <w:rPr>
          <w:lang w:val="pt-BR"/>
        </w:rPr>
        <w:t xml:space="preserve">             </w:t>
      </w:r>
    </w:p>
    <w:p w:rsidR="000C39DB" w:rsidRDefault="00355906">
      <w:pPr>
        <w:pStyle w:val="Ttulo2"/>
        <w:tabs>
          <w:tab w:val="num" w:pos="360"/>
        </w:tabs>
        <w:rPr>
          <w:lang w:val="pt-BR"/>
        </w:rPr>
      </w:pPr>
      <w:bookmarkStart w:id="23" w:name="_Toc18208292"/>
      <w:r>
        <w:rPr>
          <w:lang w:val="pt-BR"/>
        </w:rPr>
        <w:lastRenderedPageBreak/>
        <w:tab/>
        <w:t xml:space="preserve">1.4 </w:t>
      </w:r>
      <w:r w:rsidR="00C65803">
        <w:rPr>
          <w:lang w:val="pt-BR"/>
        </w:rPr>
        <w:t>Terminologia e Acrônimos do Documento</w:t>
      </w:r>
      <w:bookmarkEnd w:id="23"/>
    </w:p>
    <w:p w:rsidR="00A8430E" w:rsidRDefault="00A8430E" w:rsidP="0034285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CRUD – termo inglês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, </w:t>
      </w:r>
      <w:proofErr w:type="spellStart"/>
      <w:r w:rsidR="00CB5C3A">
        <w:rPr>
          <w:lang w:val="pt-BR"/>
        </w:rPr>
        <w:t>read</w:t>
      </w:r>
      <w:proofErr w:type="spellEnd"/>
      <w:r w:rsidR="00CB5C3A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delete</w:t>
      </w:r>
      <w:proofErr w:type="gramEnd"/>
      <w:r>
        <w:rPr>
          <w:lang w:val="pt-BR"/>
        </w:rPr>
        <w:t xml:space="preserve"> que indica criar, ler atualizar e deletar informa</w:t>
      </w:r>
      <w:r w:rsidR="00D24C2C">
        <w:rPr>
          <w:lang w:val="pt-BR"/>
        </w:rPr>
        <w:t>ções de um determinado sistema.</w:t>
      </w:r>
    </w:p>
    <w:p w:rsidR="00D24C2C" w:rsidRPr="00A8430E" w:rsidRDefault="004B4FCB" w:rsidP="000F13CC">
      <w:pPr>
        <w:rPr>
          <w:lang w:val="pt-BR"/>
        </w:rPr>
      </w:pPr>
      <w:r w:rsidRPr="009F6FE2">
        <w:rPr>
          <w:lang w:val="pt-BR"/>
        </w:rPr>
        <w:t>FORTESI</w:t>
      </w:r>
      <w:r w:rsidR="00D24C2C">
        <w:rPr>
          <w:lang w:val="pt-BR"/>
        </w:rPr>
        <w:t xml:space="preserve"> – Sistema a ser desenvolvido.</w:t>
      </w:r>
    </w:p>
    <w:p w:rsidR="000C39DB" w:rsidRDefault="00C65803" w:rsidP="00FB6E77">
      <w:pPr>
        <w:pStyle w:val="Ttulo2"/>
        <w:numPr>
          <w:ilvl w:val="1"/>
          <w:numId w:val="22"/>
        </w:numPr>
        <w:rPr>
          <w:lang w:val="pt-BR"/>
        </w:rPr>
      </w:pPr>
      <w:bookmarkStart w:id="24" w:name="_Toc18208293"/>
      <w:bookmarkStart w:id="25" w:name="_Toc433104441"/>
      <w:bookmarkStart w:id="26" w:name="_Toc324915528"/>
      <w:bookmarkStart w:id="27" w:name="_Toc324851945"/>
      <w:bookmarkStart w:id="28" w:name="_Toc324843638"/>
      <w:bookmarkStart w:id="29" w:name="_Toc314978532"/>
      <w:bookmarkEnd w:id="18"/>
      <w:bookmarkEnd w:id="19"/>
      <w:bookmarkEnd w:id="20"/>
      <w:bookmarkEnd w:id="21"/>
      <w:bookmarkEnd w:id="22"/>
      <w:r>
        <w:rPr>
          <w:lang w:val="pt-BR"/>
        </w:rPr>
        <w:t>Referências</w:t>
      </w:r>
      <w:bookmarkEnd w:id="24"/>
    </w:p>
    <w:p w:rsidR="00B12658" w:rsidRDefault="00B12658" w:rsidP="00A7014D">
      <w:pPr>
        <w:rPr>
          <w:szCs w:val="23"/>
          <w:lang w:val="pt-BR"/>
        </w:rPr>
      </w:pPr>
      <w:r w:rsidRPr="00A7014D">
        <w:rPr>
          <w:szCs w:val="23"/>
          <w:lang w:val="pt-BR"/>
        </w:rPr>
        <w:t>Maurício Aniche</w:t>
      </w:r>
      <w:r w:rsidR="00A7014D">
        <w:rPr>
          <w:szCs w:val="23"/>
          <w:lang w:val="pt-BR"/>
        </w:rPr>
        <w:t>.</w:t>
      </w:r>
      <w:r w:rsidR="00A7014D" w:rsidRPr="00A7014D">
        <w:rPr>
          <w:szCs w:val="23"/>
          <w:lang w:val="pt-BR"/>
        </w:rPr>
        <w:t xml:space="preserve"> </w:t>
      </w:r>
      <w:proofErr w:type="gramStart"/>
      <w:r w:rsidR="00A7014D" w:rsidRPr="00A7014D">
        <w:rPr>
          <w:szCs w:val="23"/>
          <w:lang w:val="pt-BR"/>
        </w:rPr>
        <w:t>unidade</w:t>
      </w:r>
      <w:proofErr w:type="gramEnd"/>
      <w:r w:rsidR="00A7014D" w:rsidRPr="00A7014D">
        <w:rPr>
          <w:szCs w:val="23"/>
          <w:lang w:val="pt-BR"/>
        </w:rPr>
        <w:t>, integração ou sistema? Qual teste fazer</w:t>
      </w:r>
      <w:proofErr w:type="gramStart"/>
      <w:r w:rsidR="00A7014D" w:rsidRPr="00A7014D">
        <w:rPr>
          <w:szCs w:val="23"/>
          <w:lang w:val="pt-BR"/>
        </w:rPr>
        <w:t>?</w:t>
      </w:r>
      <w:r w:rsidR="00A7014D">
        <w:rPr>
          <w:szCs w:val="23"/>
          <w:lang w:val="pt-BR"/>
        </w:rPr>
        <w:t>.</w:t>
      </w:r>
      <w:proofErr w:type="gramEnd"/>
      <w:r w:rsidR="00A7014D">
        <w:rPr>
          <w:szCs w:val="23"/>
          <w:lang w:val="pt-BR"/>
        </w:rPr>
        <w:t>2014. Disponível em:&lt;</w:t>
      </w:r>
      <w:r w:rsidR="00A7014D" w:rsidRPr="00A7014D">
        <w:rPr>
          <w:lang w:val="pt-BR"/>
        </w:rPr>
        <w:t xml:space="preserve"> </w:t>
      </w:r>
      <w:hyperlink r:id="rId10" w:history="1">
        <w:r w:rsidR="00A7014D" w:rsidRPr="00997F25">
          <w:rPr>
            <w:rStyle w:val="Hyperlink"/>
            <w:szCs w:val="23"/>
            <w:lang w:val="pt-BR"/>
          </w:rPr>
          <w:t>http://blog.caelum.com.br/unidade-integracao-ou-sistema-qual-teste-fazer/</w:t>
        </w:r>
      </w:hyperlink>
      <w:r w:rsidR="00A7014D">
        <w:rPr>
          <w:szCs w:val="23"/>
          <w:lang w:val="pt-BR"/>
        </w:rPr>
        <w:t xml:space="preserve">&gt;. Acesso em </w:t>
      </w:r>
      <w:proofErr w:type="gramStart"/>
      <w:r w:rsidR="00A7014D">
        <w:rPr>
          <w:szCs w:val="23"/>
          <w:lang w:val="pt-BR"/>
        </w:rPr>
        <w:t>23 abril</w:t>
      </w:r>
      <w:proofErr w:type="gramEnd"/>
      <w:r w:rsidR="00A7014D">
        <w:rPr>
          <w:szCs w:val="23"/>
          <w:lang w:val="pt-BR"/>
        </w:rPr>
        <w:t>. 2015.</w:t>
      </w:r>
    </w:p>
    <w:p w:rsidR="00A7014D" w:rsidRDefault="00A7014D" w:rsidP="00A7014D">
      <w:pPr>
        <w:rPr>
          <w:szCs w:val="23"/>
          <w:lang w:val="pt-BR"/>
        </w:rPr>
      </w:pPr>
      <w:r>
        <w:rPr>
          <w:szCs w:val="23"/>
          <w:lang w:val="pt-BR"/>
        </w:rPr>
        <w:t xml:space="preserve">FUNPAR. </w:t>
      </w:r>
      <w:proofErr w:type="gramStart"/>
      <w:r>
        <w:rPr>
          <w:szCs w:val="23"/>
          <w:lang w:val="pt-BR"/>
        </w:rPr>
        <w:t>Conceitos :</w:t>
      </w:r>
      <w:proofErr w:type="gramEnd"/>
      <w:r>
        <w:rPr>
          <w:szCs w:val="23"/>
          <w:lang w:val="pt-BR"/>
        </w:rPr>
        <w:t xml:space="preserve"> Tipos de teste.2014. Disponível em:&lt;</w:t>
      </w:r>
      <w:r w:rsidRPr="00A7014D">
        <w:rPr>
          <w:lang w:val="pt-BR"/>
        </w:rPr>
        <w:t xml:space="preserve"> </w:t>
      </w:r>
      <w:hyperlink r:id="rId11" w:anchor="Top" w:history="1">
        <w:r w:rsidRPr="00997F25">
          <w:rPr>
            <w:rStyle w:val="Hyperlink"/>
            <w:szCs w:val="23"/>
            <w:lang w:val="pt-BR"/>
          </w:rPr>
          <w:t>http://www.funpar.ufpr.br:8080/rup/process/workflow/test/co_tytst.htm#Top</w:t>
        </w:r>
      </w:hyperlink>
      <w:r w:rsidRPr="00A7014D">
        <w:rPr>
          <w:szCs w:val="23"/>
          <w:lang w:val="pt-BR"/>
        </w:rPr>
        <w:t>&gt;.</w:t>
      </w:r>
      <w:r>
        <w:rPr>
          <w:szCs w:val="23"/>
          <w:lang w:val="pt-BR"/>
        </w:rPr>
        <w:t xml:space="preserve"> Acesso em 01 abril 2015</w:t>
      </w:r>
    </w:p>
    <w:p w:rsidR="00A7014D" w:rsidRDefault="00A7014D" w:rsidP="00A7014D">
      <w:pPr>
        <w:rPr>
          <w:szCs w:val="23"/>
          <w:lang w:val="pt-BR"/>
        </w:rPr>
      </w:pPr>
      <w:r>
        <w:rPr>
          <w:szCs w:val="23"/>
          <w:lang w:val="pt-BR"/>
        </w:rPr>
        <w:t xml:space="preserve">Camila </w:t>
      </w:r>
      <w:proofErr w:type="spellStart"/>
      <w:r>
        <w:rPr>
          <w:szCs w:val="23"/>
          <w:lang w:val="pt-BR"/>
        </w:rPr>
        <w:t>tamico</w:t>
      </w:r>
      <w:proofErr w:type="spellEnd"/>
      <w:r>
        <w:rPr>
          <w:szCs w:val="23"/>
          <w:lang w:val="pt-BR"/>
        </w:rPr>
        <w:t xml:space="preserve">. </w:t>
      </w:r>
      <w:r w:rsidRPr="00A7014D">
        <w:rPr>
          <w:szCs w:val="23"/>
          <w:lang w:val="pt-BR"/>
        </w:rPr>
        <w:t>VANT-EC-SAME Plano de Teste</w:t>
      </w:r>
      <w:r>
        <w:rPr>
          <w:szCs w:val="23"/>
          <w:lang w:val="pt-BR"/>
        </w:rPr>
        <w:t>. Disponível em:&lt;</w:t>
      </w:r>
      <w:r w:rsidRPr="00A7014D">
        <w:rPr>
          <w:lang w:val="pt-BR"/>
        </w:rPr>
        <w:t xml:space="preserve"> </w:t>
      </w:r>
      <w:hyperlink r:id="rId12" w:history="1">
        <w:r w:rsidRPr="00997F25">
          <w:rPr>
            <w:rStyle w:val="Hyperlink"/>
            <w:szCs w:val="23"/>
            <w:lang w:val="pt-BR"/>
          </w:rPr>
          <w:t>http://camilatamico.xpg.uol.com.br/art_11.htm</w:t>
        </w:r>
      </w:hyperlink>
      <w:r>
        <w:rPr>
          <w:szCs w:val="23"/>
          <w:lang w:val="pt-BR"/>
        </w:rPr>
        <w:t>&gt;. Acesso em 01 abril 2015</w:t>
      </w:r>
    </w:p>
    <w:p w:rsidR="00CB5C3A" w:rsidRDefault="00CB5C3A" w:rsidP="00A7014D">
      <w:pPr>
        <w:rPr>
          <w:szCs w:val="23"/>
          <w:lang w:val="pt-BR"/>
        </w:rPr>
      </w:pPr>
      <w:r w:rsidRPr="00CB5C3A">
        <w:rPr>
          <w:szCs w:val="23"/>
          <w:lang w:val="pt-BR"/>
        </w:rPr>
        <w:t>Requisitos para o Processo de Testes – Abordagens, Estágios e Tipos de Testes</w:t>
      </w:r>
      <w:r>
        <w:rPr>
          <w:szCs w:val="23"/>
          <w:lang w:val="pt-BR"/>
        </w:rPr>
        <w:t>. Disponível</w:t>
      </w:r>
      <w:proofErr w:type="gramStart"/>
      <w:r>
        <w:rPr>
          <w:szCs w:val="23"/>
          <w:lang w:val="pt-BR"/>
        </w:rPr>
        <w:t xml:space="preserve">  </w:t>
      </w:r>
      <w:proofErr w:type="gramEnd"/>
      <w:r>
        <w:rPr>
          <w:szCs w:val="23"/>
          <w:lang w:val="pt-BR"/>
        </w:rPr>
        <w:t>em:&lt;</w:t>
      </w:r>
    </w:p>
    <w:p w:rsidR="00CB5C3A" w:rsidRDefault="00896E35" w:rsidP="00A7014D">
      <w:pPr>
        <w:rPr>
          <w:szCs w:val="23"/>
          <w:lang w:val="pt-BR"/>
        </w:rPr>
      </w:pPr>
      <w:hyperlink r:id="rId13" w:history="1">
        <w:r w:rsidR="00CB5C3A" w:rsidRPr="00997F25">
          <w:rPr>
            <w:rStyle w:val="Hyperlink"/>
            <w:szCs w:val="23"/>
            <w:lang w:val="pt-BR"/>
          </w:rPr>
          <w:t>http://webcache.googleusercontent.com/search?q=cache:NXYSomP0Y04J:www.cin.ufpe.br/~tds/meso/Abordagens,%2520estrategias%2520e%2520tipos%2520de%2520testes.doc+&amp;cd=1&amp;hl=pt-BR&amp;ct=clnk&amp;gl=br</w:t>
        </w:r>
      </w:hyperlink>
      <w:r w:rsidR="00CB5C3A">
        <w:rPr>
          <w:szCs w:val="23"/>
          <w:lang w:val="pt-BR"/>
        </w:rPr>
        <w:t xml:space="preserve">&gt;. Acesso em </w:t>
      </w:r>
      <w:proofErr w:type="gramStart"/>
      <w:r w:rsidR="00CB5C3A">
        <w:rPr>
          <w:szCs w:val="23"/>
          <w:lang w:val="pt-BR"/>
        </w:rPr>
        <w:t>3</w:t>
      </w:r>
      <w:proofErr w:type="gramEnd"/>
      <w:r w:rsidR="00CB5C3A">
        <w:rPr>
          <w:szCs w:val="23"/>
          <w:lang w:val="pt-BR"/>
        </w:rPr>
        <w:t xml:space="preserve"> abril 2015</w:t>
      </w:r>
    </w:p>
    <w:p w:rsidR="007552CE" w:rsidRDefault="007552CE" w:rsidP="00A7014D">
      <w:pPr>
        <w:rPr>
          <w:szCs w:val="23"/>
          <w:lang w:val="pt-BR"/>
        </w:rPr>
      </w:pPr>
      <w:r>
        <w:rPr>
          <w:szCs w:val="23"/>
          <w:lang w:val="pt-BR"/>
        </w:rPr>
        <w:t>Instituto de computação. Disponível em: &lt;</w:t>
      </w:r>
      <w:hyperlink r:id="rId14" w:history="1">
        <w:r w:rsidRPr="009A058B">
          <w:rPr>
            <w:rStyle w:val="Hyperlink"/>
            <w:szCs w:val="23"/>
            <w:lang w:val="pt-BR"/>
          </w:rPr>
          <w:t>http://www.ic.unicamp.br/~ranido/mc626/FasesTestes.pdf</w:t>
        </w:r>
      </w:hyperlink>
      <w:r>
        <w:rPr>
          <w:szCs w:val="23"/>
          <w:lang w:val="pt-BR"/>
        </w:rPr>
        <w:t xml:space="preserve">&gt;. Acessado em </w:t>
      </w:r>
      <w:proofErr w:type="gramStart"/>
      <w:r>
        <w:rPr>
          <w:szCs w:val="23"/>
          <w:lang w:val="pt-BR"/>
        </w:rPr>
        <w:t>20 abril 2015</w:t>
      </w:r>
      <w:proofErr w:type="gramEnd"/>
      <w:r>
        <w:rPr>
          <w:szCs w:val="23"/>
          <w:lang w:val="pt-BR"/>
        </w:rPr>
        <w:t xml:space="preserve">. </w:t>
      </w:r>
    </w:p>
    <w:p w:rsidR="00A7014D" w:rsidRPr="00A7014D" w:rsidRDefault="00A7014D" w:rsidP="00B12658">
      <w:pPr>
        <w:ind w:left="360"/>
        <w:rPr>
          <w:sz w:val="18"/>
          <w:lang w:val="pt-BR"/>
        </w:rPr>
      </w:pPr>
    </w:p>
    <w:p w:rsidR="000C39DB" w:rsidRDefault="00C65803" w:rsidP="00E83A21">
      <w:pPr>
        <w:pStyle w:val="Ttulo2"/>
        <w:numPr>
          <w:ilvl w:val="1"/>
          <w:numId w:val="22"/>
        </w:numPr>
        <w:rPr>
          <w:lang w:val="pt-BR"/>
        </w:rPr>
      </w:pPr>
      <w:bookmarkStart w:id="30" w:name="_Toc18208294"/>
      <w:r>
        <w:rPr>
          <w:lang w:val="pt-BR"/>
        </w:rPr>
        <w:t>Estrutura do Documento</w:t>
      </w:r>
      <w:bookmarkEnd w:id="30"/>
    </w:p>
    <w:p w:rsidR="00E83A21" w:rsidRDefault="00E83A21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O documento de está representado da segunda forma: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1. </w:t>
      </w:r>
      <w:r w:rsidR="00E83A21">
        <w:rPr>
          <w:lang w:val="pt-BR"/>
        </w:rPr>
        <w:t xml:space="preserve">Missão de avaliação </w:t>
      </w:r>
      <w:r w:rsidR="005A6EFA">
        <w:rPr>
          <w:lang w:val="pt-BR"/>
        </w:rPr>
        <w:t>dos testes</w:t>
      </w:r>
      <w:r w:rsidR="00E83A21">
        <w:rPr>
          <w:lang w:val="pt-BR"/>
        </w:rPr>
        <w:t>: Apresentará os métodos de avaliação e objetivo do plano do teste.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2. </w:t>
      </w:r>
      <w:r w:rsidR="00E83A21">
        <w:rPr>
          <w:lang w:val="pt-BR"/>
        </w:rPr>
        <w:t xml:space="preserve">Item-alvos </w:t>
      </w:r>
      <w:r w:rsidR="005A6EFA">
        <w:rPr>
          <w:lang w:val="pt-BR"/>
        </w:rPr>
        <w:t>dos testes</w:t>
      </w:r>
      <w:r w:rsidR="00E83A21">
        <w:rPr>
          <w:lang w:val="pt-BR"/>
        </w:rPr>
        <w:t xml:space="preserve">: Apresentas os Pontos, áreas e funcionalidades que serão específicos </w:t>
      </w:r>
      <w:proofErr w:type="gramStart"/>
      <w:r w:rsidR="00E83A21">
        <w:rPr>
          <w:lang w:val="pt-BR"/>
        </w:rPr>
        <w:t>do sistemas</w:t>
      </w:r>
      <w:proofErr w:type="gramEnd"/>
      <w:r w:rsidR="00E83A21">
        <w:rPr>
          <w:lang w:val="pt-BR"/>
        </w:rPr>
        <w:t>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3. </w:t>
      </w:r>
      <w:r w:rsidR="00E83A21">
        <w:rPr>
          <w:lang w:val="pt-BR"/>
        </w:rPr>
        <w:t xml:space="preserve">Resumo </w:t>
      </w:r>
      <w:r>
        <w:rPr>
          <w:lang w:val="pt-BR"/>
        </w:rPr>
        <w:t>da Inclusão</w:t>
      </w:r>
      <w:r w:rsidR="00E83A21">
        <w:rPr>
          <w:lang w:val="pt-BR"/>
        </w:rPr>
        <w:t xml:space="preserve"> </w:t>
      </w:r>
      <w:r>
        <w:rPr>
          <w:lang w:val="pt-BR"/>
        </w:rPr>
        <w:t>dos testes</w:t>
      </w:r>
      <w:r w:rsidR="00E83A21">
        <w:rPr>
          <w:lang w:val="pt-BR"/>
        </w:rPr>
        <w:t>: Apresenta os métodos inclusos no teste,</w:t>
      </w:r>
      <w:r w:rsidR="005A6EFA">
        <w:rPr>
          <w:lang w:val="pt-BR"/>
        </w:rPr>
        <w:t xml:space="preserve"> </w:t>
      </w:r>
      <w:r w:rsidR="00E83A21">
        <w:rPr>
          <w:lang w:val="pt-BR"/>
        </w:rPr>
        <w:t>havendo mudanças e se estas mudanças estão sendo eficazes através de probabilidades.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4. </w:t>
      </w:r>
      <w:r w:rsidR="00E83A21">
        <w:rPr>
          <w:lang w:val="pt-BR"/>
        </w:rPr>
        <w:t xml:space="preserve">Abordagens </w:t>
      </w:r>
      <w:r w:rsidR="005A6EFA">
        <w:rPr>
          <w:lang w:val="pt-BR"/>
        </w:rPr>
        <w:t>dos testes</w:t>
      </w:r>
      <w:r w:rsidR="00E83A21">
        <w:rPr>
          <w:lang w:val="pt-BR"/>
        </w:rPr>
        <w:t>: Monstra as formas que o teste está sendo aplicado e quais as possibilidades de melhoria.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5. </w:t>
      </w:r>
      <w:r w:rsidR="00E83A21">
        <w:rPr>
          <w:lang w:val="pt-BR"/>
        </w:rPr>
        <w:t>Critérios de entrada e saída: Apresenta as entradas</w:t>
      </w:r>
      <w:r w:rsidR="00405824">
        <w:rPr>
          <w:lang w:val="pt-BR"/>
        </w:rPr>
        <w:t xml:space="preserve"> e os critérios</w:t>
      </w:r>
      <w:r w:rsidR="00E83A21">
        <w:rPr>
          <w:lang w:val="pt-BR"/>
        </w:rPr>
        <w:t xml:space="preserve"> das informações iniciais para a aplicação do plano de teste.</w:t>
      </w:r>
    </w:p>
    <w:p w:rsidR="00405824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6. </w:t>
      </w:r>
      <w:r w:rsidR="00405824">
        <w:rPr>
          <w:lang w:val="pt-BR"/>
        </w:rPr>
        <w:t xml:space="preserve">Produtos liberados: Apresenta </w:t>
      </w:r>
      <w:r w:rsidR="005A6EFA">
        <w:rPr>
          <w:lang w:val="pt-BR"/>
        </w:rPr>
        <w:t>uma pequena</w:t>
      </w:r>
      <w:r w:rsidR="00405824">
        <w:rPr>
          <w:lang w:val="pt-BR"/>
        </w:rPr>
        <w:t xml:space="preserve"> lista de artefatos e fatores importantes no plano de teste apresentado.</w:t>
      </w:r>
    </w:p>
    <w:p w:rsidR="00405824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7. </w:t>
      </w:r>
      <w:r w:rsidR="00405824">
        <w:rPr>
          <w:lang w:val="pt-BR"/>
        </w:rPr>
        <w:t>Fluxo de trabalho de teste: Apresenta as áreas do software que estão sendo verificadas e quais os setores.</w:t>
      </w:r>
    </w:p>
    <w:p w:rsidR="009258C5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8. </w:t>
      </w:r>
      <w:r w:rsidR="00405824">
        <w:rPr>
          <w:lang w:val="pt-BR"/>
        </w:rPr>
        <w:t>Necessidades ambientais: Apresenta os requisitos primários para o funcionamento do sistema.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9</w:t>
      </w:r>
      <w:r w:rsidRPr="009258C5">
        <w:rPr>
          <w:lang w:val="pt-BR"/>
        </w:rPr>
        <w:t xml:space="preserve">. </w:t>
      </w:r>
      <w:r>
        <w:rPr>
          <w:lang w:val="pt-BR"/>
        </w:rPr>
        <w:t>Responsabilidades, perfil da equipe e necessidades de t</w:t>
      </w:r>
      <w:r w:rsidRPr="009258C5">
        <w:rPr>
          <w:lang w:val="pt-BR"/>
        </w:rPr>
        <w:t>reinamento</w:t>
      </w:r>
      <w:r>
        <w:rPr>
          <w:lang w:val="pt-BR"/>
        </w:rPr>
        <w:t>: Apresenta o papel de cada membro e suas reponsabilidades com uma tabela ilustrativa.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10.</w:t>
      </w:r>
      <w:r w:rsidRPr="009258C5">
        <w:rPr>
          <w:sz w:val="24"/>
          <w:szCs w:val="24"/>
          <w:lang w:val="pt-BR"/>
        </w:rPr>
        <w:t xml:space="preserve"> </w:t>
      </w:r>
      <w:r>
        <w:rPr>
          <w:lang w:val="pt-BR"/>
        </w:rPr>
        <w:t>Marcos da i</w:t>
      </w:r>
      <w:r w:rsidRPr="009258C5">
        <w:rPr>
          <w:lang w:val="pt-BR"/>
        </w:rPr>
        <w:t>teração</w:t>
      </w:r>
      <w:r>
        <w:rPr>
          <w:lang w:val="pt-BR"/>
        </w:rPr>
        <w:t>: Apresenta as datas das iterações no plano de teste.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11.</w:t>
      </w:r>
      <w:r w:rsidRPr="009258C5">
        <w:rPr>
          <w:sz w:val="24"/>
          <w:szCs w:val="24"/>
          <w:lang w:val="pt-BR"/>
        </w:rPr>
        <w:t xml:space="preserve"> </w:t>
      </w:r>
      <w:r>
        <w:rPr>
          <w:lang w:val="pt-BR"/>
        </w:rPr>
        <w:t>Riscos, dependências, suposições e r</w:t>
      </w:r>
      <w:r w:rsidRPr="009258C5">
        <w:rPr>
          <w:lang w:val="pt-BR"/>
        </w:rPr>
        <w:t>estrições</w:t>
      </w:r>
      <w:r>
        <w:rPr>
          <w:lang w:val="pt-BR"/>
        </w:rPr>
        <w:t>: Apresentas os riscos significativo</w:t>
      </w:r>
      <w:r w:rsidR="00FF7321">
        <w:rPr>
          <w:lang w:val="pt-BR"/>
        </w:rPr>
        <w:t>s</w:t>
      </w:r>
      <w:r>
        <w:rPr>
          <w:lang w:val="pt-BR"/>
        </w:rPr>
        <w:t xml:space="preserve"> para a execução do plano de teste</w:t>
      </w:r>
      <w:r w:rsidR="00FF7321">
        <w:rPr>
          <w:lang w:val="pt-BR"/>
        </w:rPr>
        <w:t>.</w:t>
      </w:r>
    </w:p>
    <w:p w:rsidR="00FF7321" w:rsidRDefault="00FF7321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12.</w:t>
      </w:r>
      <w:r w:rsidRPr="00FF7321">
        <w:rPr>
          <w:sz w:val="24"/>
          <w:szCs w:val="24"/>
          <w:lang w:val="pt-BR"/>
        </w:rPr>
        <w:t xml:space="preserve"> </w:t>
      </w:r>
      <w:r>
        <w:rPr>
          <w:lang w:val="pt-BR"/>
        </w:rPr>
        <w:t>Procedimentos e processos de gerenciamento: Apresenta os métodos de gerenciamento e monitoramento do gerente do plano.</w:t>
      </w:r>
    </w:p>
    <w:p w:rsidR="000C39DB" w:rsidRDefault="00342854">
      <w:pPr>
        <w:pStyle w:val="Ttulo1"/>
        <w:keepNext w:val="0"/>
        <w:tabs>
          <w:tab w:val="num" w:pos="360"/>
        </w:tabs>
        <w:rPr>
          <w:lang w:val="pt-BR"/>
        </w:rPr>
      </w:pPr>
      <w:bookmarkStart w:id="31" w:name="_Toc18208295"/>
      <w:bookmarkEnd w:id="25"/>
      <w:bookmarkEnd w:id="26"/>
      <w:bookmarkEnd w:id="27"/>
      <w:bookmarkEnd w:id="28"/>
      <w:bookmarkEnd w:id="29"/>
      <w:r>
        <w:rPr>
          <w:lang w:val="pt-BR"/>
        </w:rPr>
        <w:tab/>
      </w:r>
      <w:proofErr w:type="gramStart"/>
      <w:r w:rsidR="00355906">
        <w:rPr>
          <w:lang w:val="pt-BR"/>
        </w:rPr>
        <w:t xml:space="preserve">2.0 </w:t>
      </w:r>
      <w:r w:rsidR="00C65803">
        <w:rPr>
          <w:lang w:val="pt-BR"/>
        </w:rPr>
        <w:t>Missão</w:t>
      </w:r>
      <w:proofErr w:type="gramEnd"/>
      <w:r w:rsidR="00C65803">
        <w:rPr>
          <w:lang w:val="pt-BR"/>
        </w:rPr>
        <w:t xml:space="preserve"> de Avaliação e Motivação dos Testes</w:t>
      </w:r>
      <w:bookmarkEnd w:id="31"/>
    </w:p>
    <w:p w:rsidR="00A97B04" w:rsidRPr="00A97B04" w:rsidRDefault="00A97B04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A missão do teste é exatamente verificar se ainda há algum defeito no software, verificar se objetivo foi concluído e deixar da maneira que o usuário deseja. A motivação é melhorar ainda mais o que foi feito ate o </w:t>
      </w:r>
      <w:r>
        <w:rPr>
          <w:lang w:val="pt-BR"/>
        </w:rPr>
        <w:lastRenderedPageBreak/>
        <w:t>momento para uma maior satisfação do cliente.</w:t>
      </w:r>
    </w:p>
    <w:p w:rsidR="000C39DB" w:rsidRDefault="00E72544">
      <w:pPr>
        <w:pStyle w:val="Ttulo2"/>
        <w:tabs>
          <w:tab w:val="num" w:pos="360"/>
        </w:tabs>
        <w:rPr>
          <w:lang w:val="pt-BR"/>
        </w:rPr>
      </w:pPr>
      <w:bookmarkStart w:id="32" w:name="_Toc18208296"/>
      <w:r>
        <w:rPr>
          <w:lang w:val="pt-BR"/>
        </w:rPr>
        <w:tab/>
        <w:t xml:space="preserve">2.1 </w:t>
      </w:r>
      <w:r w:rsidR="00C65803">
        <w:rPr>
          <w:lang w:val="pt-BR"/>
        </w:rPr>
        <w:t>Informações Detalhadas</w:t>
      </w:r>
      <w:bookmarkEnd w:id="32"/>
    </w:p>
    <w:p w:rsidR="00596CF9" w:rsidRDefault="006B650A" w:rsidP="004125D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Considerando que o teste unitário</w:t>
      </w:r>
      <w:r w:rsidR="00596CF9">
        <w:rPr>
          <w:lang w:val="pt-BR"/>
        </w:rPr>
        <w:t xml:space="preserve"> e de sistema que são os utilizados pelos</w:t>
      </w:r>
      <w:r w:rsidR="004B4FCB">
        <w:rPr>
          <w:lang w:val="pt-BR"/>
        </w:rPr>
        <w:t xml:space="preserve"> </w:t>
      </w:r>
      <w:r w:rsidR="004B4FCB" w:rsidRPr="009F6FE2">
        <w:rPr>
          <w:lang w:val="pt-BR"/>
        </w:rPr>
        <w:t>FORTESI</w:t>
      </w:r>
      <w:r>
        <w:rPr>
          <w:lang w:val="pt-BR"/>
        </w:rPr>
        <w:t xml:space="preserve"> obedeça a um padrão de qualidade, desenvolvimento, que traga uma maior comodidade e segurança para o</w:t>
      </w:r>
      <w:r w:rsidR="00596CF9">
        <w:rPr>
          <w:lang w:val="pt-BR"/>
        </w:rPr>
        <w:t>s</w:t>
      </w:r>
      <w:r>
        <w:rPr>
          <w:lang w:val="pt-BR"/>
        </w:rPr>
        <w:t xml:space="preserve"> usuário</w:t>
      </w:r>
      <w:r w:rsidR="00596CF9">
        <w:rPr>
          <w:lang w:val="pt-BR"/>
        </w:rPr>
        <w:t>s e então ser</w:t>
      </w:r>
      <w:r>
        <w:rPr>
          <w:lang w:val="pt-BR"/>
        </w:rPr>
        <w:t xml:space="preserve"> </w:t>
      </w:r>
      <w:r w:rsidR="00596CF9">
        <w:rPr>
          <w:lang w:val="pt-BR"/>
        </w:rPr>
        <w:t xml:space="preserve">validado </w:t>
      </w:r>
      <w:r>
        <w:rPr>
          <w:lang w:val="pt-BR"/>
        </w:rPr>
        <w:t>todos os artefatos testados.</w:t>
      </w:r>
      <w:r w:rsidR="00596CF9">
        <w:rPr>
          <w:lang w:val="pt-BR"/>
        </w:rPr>
        <w:t xml:space="preserve"> </w:t>
      </w:r>
    </w:p>
    <w:p w:rsidR="006B650A" w:rsidRDefault="00596CF9" w:rsidP="004125D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Com correção e complementação do que falta ou não ao software para que ambas as partes equipe de desenvolvimento e cliente chegue a um resultado final satisfatório.</w:t>
      </w:r>
    </w:p>
    <w:p w:rsidR="00596CF9" w:rsidRPr="006B650A" w:rsidRDefault="00596CF9" w:rsidP="006B650A">
      <w:pPr>
        <w:rPr>
          <w:lang w:val="pt-BR"/>
        </w:rPr>
      </w:pPr>
    </w:p>
    <w:p w:rsidR="000C39DB" w:rsidRDefault="006B650A">
      <w:pPr>
        <w:pStyle w:val="Ttulo2"/>
        <w:tabs>
          <w:tab w:val="num" w:pos="360"/>
        </w:tabs>
        <w:rPr>
          <w:lang w:val="pt-BR"/>
        </w:rPr>
      </w:pPr>
      <w:bookmarkStart w:id="33" w:name="_Toc18208297"/>
      <w:r>
        <w:rPr>
          <w:lang w:val="pt-BR"/>
        </w:rPr>
        <w:tab/>
      </w:r>
      <w:proofErr w:type="gramStart"/>
      <w:r>
        <w:rPr>
          <w:lang w:val="pt-BR"/>
        </w:rPr>
        <w:t xml:space="preserve">2.2 </w:t>
      </w:r>
      <w:r w:rsidR="00C65803">
        <w:rPr>
          <w:lang w:val="pt-BR"/>
        </w:rPr>
        <w:t>Missão</w:t>
      </w:r>
      <w:proofErr w:type="gramEnd"/>
      <w:r w:rsidR="00C65803">
        <w:rPr>
          <w:lang w:val="pt-BR"/>
        </w:rPr>
        <w:t xml:space="preserve"> de Avaliação</w:t>
      </w:r>
      <w:bookmarkEnd w:id="33"/>
    </w:p>
    <w:p w:rsidR="00115849" w:rsidRDefault="00115849" w:rsidP="000F13CC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Localiza</w:t>
      </w:r>
      <w:r w:rsidR="001436EE">
        <w:rPr>
          <w:lang w:val="pt-BR"/>
        </w:rPr>
        <w:t xml:space="preserve">r </w:t>
      </w:r>
      <w:r>
        <w:rPr>
          <w:lang w:val="pt-BR"/>
        </w:rPr>
        <w:t>problemas importantes e verificar os riscos de qualidade perceptível</w:t>
      </w:r>
      <w:r w:rsidR="001436EE">
        <w:rPr>
          <w:lang w:val="pt-BR"/>
        </w:rPr>
        <w:t>, Riscos de projeto e cumprimento de determinações de processo</w:t>
      </w:r>
      <w:r>
        <w:rPr>
          <w:lang w:val="pt-BR"/>
        </w:rPr>
        <w:t>.</w:t>
      </w:r>
    </w:p>
    <w:p w:rsidR="001436EE" w:rsidRDefault="001436EE" w:rsidP="006627E6">
      <w:pPr>
        <w:rPr>
          <w:lang w:val="pt-BR"/>
        </w:rPr>
      </w:pP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Cumprir as determinações do processo</w:t>
      </w: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Advertir sobre os riscos de projeto percebidos</w:t>
      </w:r>
    </w:p>
    <w:p w:rsidR="00115849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Localizar números de erros possíveis</w:t>
      </w: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Advertir sobre a qualidade do produto e os envolvidos</w:t>
      </w:r>
    </w:p>
    <w:p w:rsidR="006627E6" w:rsidRPr="001436EE" w:rsidRDefault="006627E6" w:rsidP="006627E6">
      <w:pPr>
        <w:ind w:left="1440"/>
        <w:rPr>
          <w:lang w:val="pt-BR"/>
        </w:rPr>
      </w:pPr>
    </w:p>
    <w:p w:rsidR="000C39DB" w:rsidRDefault="006627E6">
      <w:pPr>
        <w:pStyle w:val="Ttulo2"/>
        <w:tabs>
          <w:tab w:val="num" w:pos="360"/>
        </w:tabs>
        <w:rPr>
          <w:lang w:val="pt-BR"/>
        </w:rPr>
      </w:pPr>
      <w:bookmarkStart w:id="34" w:name="_Toc18208298"/>
      <w:r>
        <w:rPr>
          <w:lang w:val="pt-BR"/>
        </w:rPr>
        <w:tab/>
      </w:r>
      <w:r w:rsidR="00D24C2C">
        <w:rPr>
          <w:lang w:val="pt-BR"/>
        </w:rPr>
        <w:t xml:space="preserve">2.3 </w:t>
      </w:r>
      <w:r w:rsidR="00C65803">
        <w:rPr>
          <w:lang w:val="pt-BR"/>
        </w:rPr>
        <w:t>Motivadores dos Testes</w:t>
      </w:r>
      <w:bookmarkEnd w:id="34"/>
    </w:p>
    <w:p w:rsidR="006627E6" w:rsidRDefault="006627E6" w:rsidP="006627E6">
      <w:pPr>
        <w:ind w:firstLine="360"/>
        <w:rPr>
          <w:lang w:val="pt-BR"/>
        </w:rPr>
      </w:pPr>
      <w:r>
        <w:rPr>
          <w:lang w:val="pt-BR"/>
        </w:rPr>
        <w:t>Motivação principal do teste é detectar os seguintes itens:</w:t>
      </w:r>
    </w:p>
    <w:p w:rsidR="00D24C2C" w:rsidRDefault="00D24C2C" w:rsidP="006627E6">
      <w:pPr>
        <w:ind w:firstLine="360"/>
        <w:rPr>
          <w:lang w:val="pt-BR"/>
        </w:rPr>
      </w:pP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Risco de qualidade</w:t>
      </w: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Risco de projeto</w:t>
      </w: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Falhas ou erros suspeitos</w:t>
      </w:r>
    </w:p>
    <w:p w:rsidR="00D24C2C" w:rsidRDefault="00D24C2C" w:rsidP="00FB6E77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Solicitações de mudanças</w:t>
      </w:r>
    </w:p>
    <w:p w:rsidR="006627E6" w:rsidRPr="006627E6" w:rsidRDefault="006627E6" w:rsidP="006627E6">
      <w:pPr>
        <w:ind w:firstLine="360"/>
        <w:rPr>
          <w:lang w:val="pt-BR"/>
        </w:rPr>
      </w:pPr>
    </w:p>
    <w:p w:rsidR="006627E6" w:rsidRPr="006627E6" w:rsidRDefault="006627E6" w:rsidP="006627E6">
      <w:pPr>
        <w:rPr>
          <w:i/>
          <w:iCs/>
          <w:color w:val="0000FF"/>
          <w:lang w:val="pt-BR"/>
        </w:rPr>
      </w:pPr>
    </w:p>
    <w:p w:rsidR="000C39DB" w:rsidRPr="00D0639D" w:rsidRDefault="000F13CC">
      <w:pPr>
        <w:pStyle w:val="Ttulo1"/>
        <w:tabs>
          <w:tab w:val="num" w:pos="360"/>
        </w:tabs>
        <w:rPr>
          <w:lang w:val="pt-BR"/>
        </w:rPr>
      </w:pPr>
      <w:r>
        <w:rPr>
          <w:lang w:val="pt-BR"/>
        </w:rPr>
        <w:tab/>
        <w:t xml:space="preserve">3. </w:t>
      </w:r>
      <w:bookmarkStart w:id="35" w:name="_Ref524432434"/>
      <w:bookmarkStart w:id="36" w:name="_Toc18208299"/>
      <w:r w:rsidR="00C65803">
        <w:rPr>
          <w:lang w:val="pt-BR"/>
        </w:rPr>
        <w:t>Itens-alvo dos Testes</w:t>
      </w:r>
      <w:bookmarkEnd w:id="35"/>
      <w:bookmarkEnd w:id="36"/>
    </w:p>
    <w:p w:rsidR="00190EB7" w:rsidRDefault="00190EB7" w:rsidP="00190EB7">
      <w:pPr>
        <w:pStyle w:val="Corpodetexto"/>
        <w:keepLines w:val="0"/>
        <w:rPr>
          <w:lang w:val="pt-BR"/>
        </w:rPr>
      </w:pPr>
      <w:bookmarkStart w:id="37" w:name="_Ref524432393"/>
      <w:bookmarkStart w:id="38" w:name="_Toc18208300"/>
      <w:bookmarkStart w:id="39" w:name="_Toc433104438"/>
      <w:bookmarkStart w:id="40" w:name="_Toc324915525"/>
      <w:bookmarkStart w:id="41" w:name="_Toc324851942"/>
      <w:bookmarkStart w:id="42" w:name="_Toc324843635"/>
      <w:bookmarkStart w:id="43" w:name="_Toc314978529"/>
      <w:r w:rsidRPr="00190EB7">
        <w:rPr>
          <w:lang w:val="pt-BR"/>
        </w:rPr>
        <w:t>A listagem abaixo identifica os itens</w:t>
      </w:r>
      <w:proofErr w:type="gramStart"/>
      <w:r w:rsidRPr="00190EB7">
        <w:rPr>
          <w:lang w:val="pt-BR"/>
        </w:rPr>
        <w:t xml:space="preserve">  </w:t>
      </w:r>
      <w:proofErr w:type="gramEnd"/>
      <w:r w:rsidRPr="00190EB7">
        <w:rPr>
          <w:lang w:val="pt-BR"/>
        </w:rPr>
        <w:t>que foram identificados como alvo dos testes. Essa lista representa os itens que serão testados.</w:t>
      </w:r>
    </w:p>
    <w:p w:rsidR="00190EB7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M</w:t>
      </w:r>
      <w:r w:rsidR="00190EB7">
        <w:rPr>
          <w:lang w:val="pt-BR"/>
        </w:rPr>
        <w:t>étodos (Função) do código font</w:t>
      </w:r>
      <w:r>
        <w:rPr>
          <w:lang w:val="pt-BR"/>
        </w:rPr>
        <w:t>e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Execução do sistema em diversos computadores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Funcionalidades </w:t>
      </w:r>
      <w:proofErr w:type="gramStart"/>
      <w:r>
        <w:rPr>
          <w:lang w:val="pt-BR"/>
        </w:rPr>
        <w:t>implementadas</w:t>
      </w:r>
      <w:proofErr w:type="gramEnd"/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resposta do sistema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Acesso simultâneo</w:t>
      </w:r>
    </w:p>
    <w:bookmarkEnd w:id="37"/>
    <w:bookmarkEnd w:id="38"/>
    <w:p w:rsidR="00711C70" w:rsidRPr="00711C70" w:rsidRDefault="00711C70" w:rsidP="00711C70">
      <w:pPr>
        <w:pStyle w:val="Corpodetexto"/>
        <w:keepLines w:val="0"/>
        <w:ind w:left="397"/>
        <w:rPr>
          <w:lang w:val="pt-BR"/>
        </w:rPr>
      </w:pPr>
      <w:r>
        <w:rPr>
          <w:lang w:val="pt-BR"/>
        </w:rPr>
        <w:t>Método (Função) do código fonte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FD2693" w:rsidRPr="00896E35" w:rsidTr="00711C70">
        <w:trPr>
          <w:trHeight w:val="222"/>
        </w:trPr>
        <w:tc>
          <w:tcPr>
            <w:tcW w:w="2172" w:type="dxa"/>
          </w:tcPr>
          <w:p w:rsidR="00FD2693" w:rsidRDefault="00FD2693" w:rsidP="00FD2693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FD2693" w:rsidRDefault="00711C70" w:rsidP="00FD269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se o método esta funcionando normalmente e se há alguma possibilidade de redução de código</w:t>
            </w:r>
          </w:p>
        </w:tc>
      </w:tr>
      <w:tr w:rsidR="00FD2693" w:rsidRPr="00896E35" w:rsidTr="00711C70">
        <w:trPr>
          <w:trHeight w:val="130"/>
        </w:trPr>
        <w:tc>
          <w:tcPr>
            <w:tcW w:w="2172" w:type="dxa"/>
          </w:tcPr>
          <w:p w:rsidR="00FD2693" w:rsidRDefault="00FD2693" w:rsidP="00FD2693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lastRenderedPageBreak/>
              <w:t>Função:</w:t>
            </w:r>
          </w:p>
        </w:tc>
        <w:tc>
          <w:tcPr>
            <w:tcW w:w="4691" w:type="dxa"/>
          </w:tcPr>
          <w:p w:rsidR="00FD2693" w:rsidRDefault="00711C70" w:rsidP="00FD269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realização de alguma tarefa dentro do sistema quando o mesmo é chamado </w:t>
            </w:r>
          </w:p>
        </w:tc>
      </w:tr>
    </w:tbl>
    <w:p w:rsidR="00711C70" w:rsidRDefault="00711C70" w:rsidP="00711C70">
      <w:pPr>
        <w:pStyle w:val="Corpodetexto"/>
        <w:keepLines w:val="0"/>
        <w:ind w:left="0"/>
        <w:rPr>
          <w:lang w:val="pt-BR"/>
        </w:rPr>
      </w:pPr>
      <w:r>
        <w:rPr>
          <w:lang w:val="pt-BR"/>
        </w:rPr>
        <w:tab/>
      </w:r>
    </w:p>
    <w:p w:rsidR="00711C70" w:rsidRDefault="00711C70" w:rsidP="00711C70">
      <w:pPr>
        <w:pStyle w:val="Corpodetexto"/>
        <w:keepLines w:val="0"/>
        <w:ind w:left="0"/>
        <w:rPr>
          <w:lang w:val="pt-BR"/>
        </w:rPr>
      </w:pPr>
      <w:r>
        <w:rPr>
          <w:lang w:val="pt-BR"/>
        </w:rPr>
        <w:t xml:space="preserve">       Execução do sistema em diversos computadores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711C70" w:rsidRPr="00896E35" w:rsidTr="006258DF">
        <w:trPr>
          <w:trHeight w:val="222"/>
        </w:trPr>
        <w:tc>
          <w:tcPr>
            <w:tcW w:w="2172" w:type="dxa"/>
          </w:tcPr>
          <w:p w:rsidR="00711C70" w:rsidRDefault="00711C70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711C70" w:rsidRDefault="00711C70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se há alguma incompatibilidade no sistema</w:t>
            </w:r>
          </w:p>
        </w:tc>
      </w:tr>
      <w:tr w:rsidR="00711C70" w:rsidRPr="00896E35" w:rsidTr="006258DF">
        <w:trPr>
          <w:trHeight w:val="130"/>
        </w:trPr>
        <w:tc>
          <w:tcPr>
            <w:tcW w:w="2172" w:type="dxa"/>
          </w:tcPr>
          <w:p w:rsidR="00711C70" w:rsidRDefault="00711C70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711C70" w:rsidRDefault="00711C70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Rodar o sistema em qualquer computador com sistema operacional Windows </w:t>
            </w:r>
          </w:p>
        </w:tc>
      </w:tr>
    </w:tbl>
    <w:p w:rsidR="00711C70" w:rsidRDefault="00711C70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 xml:space="preserve">Funcionalidades </w:t>
      </w:r>
      <w:proofErr w:type="gramStart"/>
      <w:r>
        <w:rPr>
          <w:lang w:val="pt-BR"/>
        </w:rPr>
        <w:t>implementadas</w:t>
      </w:r>
      <w:proofErr w:type="gramEnd"/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96E35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Verificação por partes de cada funcionalidade </w:t>
            </w:r>
            <w:proofErr w:type="gramStart"/>
            <w:r>
              <w:rPr>
                <w:lang w:val="pt-BR"/>
              </w:rPr>
              <w:t>implementada</w:t>
            </w:r>
            <w:proofErr w:type="gramEnd"/>
            <w:r>
              <w:rPr>
                <w:lang w:val="pt-BR"/>
              </w:rPr>
              <w:t xml:space="preserve"> </w:t>
            </w:r>
          </w:p>
        </w:tc>
      </w:tr>
      <w:tr w:rsidR="00B12658" w:rsidRPr="00896E35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Evitar que acumule muito código sem ser testado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>Tempo de resposta do sistema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96E35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Avaliar se não há anormalidade com software em execução</w:t>
            </w:r>
          </w:p>
        </w:tc>
      </w:tr>
      <w:tr w:rsidR="00B12658" w:rsidRPr="00896E35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B1265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Que o sistema não tenha </w:t>
            </w:r>
            <w:r w:rsidR="001D7EB2">
              <w:rPr>
                <w:lang w:val="pt-BR"/>
              </w:rPr>
              <w:t>nenhuma</w:t>
            </w:r>
            <w:r>
              <w:rPr>
                <w:lang w:val="pt-BR"/>
              </w:rPr>
              <w:t xml:space="preserve"> para abrir alguma funcionalidade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>Acesso simultâneo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96E35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Verificar qual a reação do sistema quando duas pessoas entram com o mesmo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B12658" w:rsidRPr="00896E35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B1265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Apenas uma pessoa por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</w:tbl>
    <w:p w:rsidR="00B12658" w:rsidRPr="00D0639D" w:rsidRDefault="00B12658" w:rsidP="00190EB7">
      <w:pPr>
        <w:pStyle w:val="Corpodetexto"/>
        <w:keepLines w:val="0"/>
        <w:rPr>
          <w:lang w:val="pt-BR"/>
        </w:rPr>
      </w:pPr>
    </w:p>
    <w:p w:rsidR="000C39DB" w:rsidRDefault="004125DE">
      <w:pPr>
        <w:pStyle w:val="Ttulo2"/>
        <w:tabs>
          <w:tab w:val="num" w:pos="360"/>
        </w:tabs>
        <w:rPr>
          <w:lang w:val="pt-BR"/>
        </w:rPr>
      </w:pPr>
      <w:bookmarkStart w:id="44" w:name="_Toc18208301"/>
      <w:bookmarkEnd w:id="39"/>
      <w:bookmarkEnd w:id="40"/>
      <w:bookmarkEnd w:id="41"/>
      <w:bookmarkEnd w:id="42"/>
      <w:bookmarkEnd w:id="43"/>
      <w:r>
        <w:rPr>
          <w:lang w:val="pt-BR"/>
        </w:rPr>
        <w:tab/>
        <w:t xml:space="preserve">4. </w:t>
      </w:r>
      <w:r w:rsidR="00C65803">
        <w:rPr>
          <w:lang w:val="pt-BR"/>
        </w:rPr>
        <w:t>Resumo das Inclusões dos Testes</w:t>
      </w:r>
      <w:bookmarkEnd w:id="44"/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 xml:space="preserve">Verificar se o método </w:t>
      </w:r>
      <w:r w:rsidR="001D7EB2">
        <w:rPr>
          <w:lang w:val="pt-BR"/>
        </w:rPr>
        <w:t>está</w:t>
      </w:r>
      <w:r>
        <w:rPr>
          <w:lang w:val="pt-BR"/>
        </w:rPr>
        <w:t xml:space="preserve"> funcionando normalmente e se há alguma possibilidade de redução de código.</w:t>
      </w:r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>Verificar se há alguma incompatibilidade no sistema.</w:t>
      </w:r>
    </w:p>
    <w:p w:rsidR="004125DE" w:rsidRP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 w:rsidRPr="004125DE">
        <w:rPr>
          <w:lang w:val="pt-BR"/>
        </w:rPr>
        <w:t xml:space="preserve">Verificação por partes de cada funcionalidade </w:t>
      </w:r>
      <w:proofErr w:type="gramStart"/>
      <w:r w:rsidRPr="004125DE">
        <w:rPr>
          <w:lang w:val="pt-BR"/>
        </w:rPr>
        <w:t>implementada</w:t>
      </w:r>
      <w:proofErr w:type="gramEnd"/>
      <w:r>
        <w:rPr>
          <w:lang w:val="pt-BR"/>
        </w:rPr>
        <w:t>.</w:t>
      </w:r>
      <w:r w:rsidRPr="004125DE">
        <w:rPr>
          <w:lang w:val="pt-BR"/>
        </w:rPr>
        <w:t xml:space="preserve"> </w:t>
      </w:r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>Avaliar se não há anormalidade com software em execução.</w:t>
      </w:r>
    </w:p>
    <w:p w:rsidR="004125DE" w:rsidRP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 xml:space="preserve">Verificar qual a reação do sistema quando duas pessoas entram com o mesmo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no sistema.</w:t>
      </w:r>
    </w:p>
    <w:p w:rsidR="000C39DB" w:rsidRDefault="007552CE">
      <w:pPr>
        <w:pStyle w:val="Ttulo2"/>
        <w:tabs>
          <w:tab w:val="num" w:pos="360"/>
        </w:tabs>
        <w:rPr>
          <w:lang w:val="pt-BR"/>
        </w:rPr>
      </w:pPr>
      <w:bookmarkStart w:id="45" w:name="_Toc18208302"/>
      <w:r>
        <w:rPr>
          <w:rFonts w:ascii="Times New Roman" w:hAnsi="Times New Roman"/>
          <w:b w:val="0"/>
          <w:bCs w:val="0"/>
          <w:lang w:val="pt-BR"/>
        </w:rPr>
        <w:tab/>
      </w:r>
      <w:proofErr w:type="gramStart"/>
      <w:r w:rsidR="000B2B21">
        <w:rPr>
          <w:lang w:val="pt-BR"/>
        </w:rPr>
        <w:t xml:space="preserve">4.1 </w:t>
      </w:r>
      <w:r w:rsidR="00C65803">
        <w:rPr>
          <w:lang w:val="pt-BR"/>
        </w:rPr>
        <w:t>Resumo</w:t>
      </w:r>
      <w:proofErr w:type="gramEnd"/>
      <w:r w:rsidR="00C65803">
        <w:rPr>
          <w:lang w:val="pt-BR"/>
        </w:rPr>
        <w:t xml:space="preserve"> dos Outros Candidatos a Possível Inclusão</w:t>
      </w:r>
      <w:bookmarkEnd w:id="45"/>
    </w:p>
    <w:p w:rsidR="00960D0A" w:rsidRDefault="00960D0A" w:rsidP="00FB6E77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Integridade das informações armazenadas</w:t>
      </w:r>
    </w:p>
    <w:p w:rsidR="00960D0A" w:rsidRDefault="00960D0A" w:rsidP="00FB6E77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Disponibilidade das informações do banco de dados</w:t>
      </w:r>
    </w:p>
    <w:p w:rsidR="00960D0A" w:rsidRDefault="00960D0A" w:rsidP="00960D0A">
      <w:pPr>
        <w:ind w:left="381"/>
        <w:rPr>
          <w:lang w:val="pt-BR"/>
        </w:rPr>
      </w:pPr>
    </w:p>
    <w:p w:rsidR="00960D0A" w:rsidRPr="00960D0A" w:rsidRDefault="00960D0A" w:rsidP="007552CE">
      <w:pPr>
        <w:ind w:left="397"/>
        <w:rPr>
          <w:lang w:val="pt-BR"/>
        </w:rPr>
      </w:pPr>
      <w:r>
        <w:rPr>
          <w:lang w:val="pt-BR"/>
        </w:rPr>
        <w:t>São informações que são úteis porem os testes só pode ser feito no release final do sistema é um processo que necessita do sistema completo.</w:t>
      </w:r>
    </w:p>
    <w:p w:rsidR="000C39DB" w:rsidRDefault="000B2B21">
      <w:pPr>
        <w:pStyle w:val="Ttulo2"/>
        <w:tabs>
          <w:tab w:val="num" w:pos="360"/>
        </w:tabs>
        <w:rPr>
          <w:lang w:val="pt-BR"/>
        </w:rPr>
      </w:pPr>
      <w:bookmarkStart w:id="46" w:name="_Ref524448019"/>
      <w:bookmarkStart w:id="47" w:name="_Toc18208303"/>
      <w:r>
        <w:rPr>
          <w:lang w:val="pt-BR"/>
        </w:rPr>
        <w:tab/>
      </w:r>
      <w:proofErr w:type="gramStart"/>
      <w:r>
        <w:rPr>
          <w:lang w:val="pt-BR"/>
        </w:rPr>
        <w:t xml:space="preserve">4.2 </w:t>
      </w:r>
      <w:r w:rsidR="00C65803">
        <w:rPr>
          <w:lang w:val="pt-BR"/>
        </w:rPr>
        <w:t>Resumo</w:t>
      </w:r>
      <w:proofErr w:type="gramEnd"/>
      <w:r w:rsidR="00C65803">
        <w:rPr>
          <w:lang w:val="pt-BR"/>
        </w:rPr>
        <w:t xml:space="preserve"> das Inclusões dos Testes</w:t>
      </w:r>
      <w:bookmarkEnd w:id="46"/>
      <w:bookmarkEnd w:id="47"/>
    </w:p>
    <w:p w:rsidR="000B2B21" w:rsidRPr="000B2B21" w:rsidRDefault="000B2B21" w:rsidP="00FB6E77">
      <w:pPr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Verificação de componentes: Desnecessário já que o sistema terá testes unitários de métodos de cada </w:t>
      </w:r>
      <w:r>
        <w:rPr>
          <w:lang w:val="pt-BR"/>
        </w:rPr>
        <w:lastRenderedPageBreak/>
        <w:t>componente.</w:t>
      </w:r>
    </w:p>
    <w:p w:rsidR="000B2B21" w:rsidRPr="000B2B21" w:rsidRDefault="000B2B21" w:rsidP="000B2B21">
      <w:pPr>
        <w:rPr>
          <w:lang w:val="pt-BR"/>
        </w:rPr>
      </w:pPr>
      <w:r>
        <w:rPr>
          <w:lang w:val="pt-BR"/>
        </w:rPr>
        <w:tab/>
      </w:r>
    </w:p>
    <w:p w:rsidR="000C39DB" w:rsidRDefault="000B2B21">
      <w:pPr>
        <w:pStyle w:val="Ttulo1"/>
        <w:tabs>
          <w:tab w:val="num" w:pos="360"/>
        </w:tabs>
        <w:rPr>
          <w:lang w:val="pt-BR"/>
        </w:rPr>
      </w:pPr>
      <w:bookmarkStart w:id="48" w:name="_Toc18208304"/>
      <w:r>
        <w:rPr>
          <w:lang w:val="pt-BR"/>
        </w:rPr>
        <w:tab/>
        <w:t xml:space="preserve">5. </w:t>
      </w:r>
      <w:r w:rsidR="00C65803">
        <w:rPr>
          <w:lang w:val="pt-BR"/>
        </w:rPr>
        <w:t>Abordagem dos Testes</w:t>
      </w:r>
      <w:bookmarkEnd w:id="48"/>
    </w:p>
    <w:p w:rsidR="00CB5C3A" w:rsidRDefault="00CB5C3A" w:rsidP="00CB5C3A">
      <w:pPr>
        <w:rPr>
          <w:lang w:val="pt-BR"/>
        </w:rPr>
      </w:pPr>
      <w:r>
        <w:rPr>
          <w:lang w:val="pt-BR"/>
        </w:rPr>
        <w:tab/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96E35" w:rsidTr="007E231C">
        <w:trPr>
          <w:trHeight w:val="301"/>
        </w:trPr>
        <w:tc>
          <w:tcPr>
            <w:tcW w:w="8012" w:type="dxa"/>
          </w:tcPr>
          <w:p w:rsidR="007E231C" w:rsidRDefault="007E231C" w:rsidP="007E231C">
            <w:pPr>
              <w:rPr>
                <w:lang w:val="pt-BR"/>
              </w:rPr>
            </w:pPr>
            <w:r w:rsidRPr="007E231C">
              <w:rPr>
                <w:lang w:val="pt-BR"/>
              </w:rPr>
              <w:t>Métodos (Função) do código fonte</w:t>
            </w:r>
          </w:p>
        </w:tc>
      </w:tr>
      <w:tr w:rsidR="007E231C" w:rsidRPr="00896E35" w:rsidTr="007E231C">
        <w:trPr>
          <w:trHeight w:val="524"/>
        </w:trPr>
        <w:tc>
          <w:tcPr>
            <w:tcW w:w="8012" w:type="dxa"/>
          </w:tcPr>
          <w:p w:rsidR="007E231C" w:rsidRDefault="007E231C" w:rsidP="007E231C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Descrição: Analisa a estrutura interna do </w:t>
            </w:r>
            <w:r w:rsidR="00D633A8">
              <w:rPr>
                <w:lang w:val="pt-BR"/>
              </w:rPr>
              <w:t xml:space="preserve">sistema (código fonte) e faz verificação nos métodos </w:t>
            </w:r>
            <w:proofErr w:type="gramStart"/>
            <w:r w:rsidR="00D633A8">
              <w:rPr>
                <w:lang w:val="pt-BR"/>
              </w:rPr>
              <w:t>implementados</w:t>
            </w:r>
            <w:proofErr w:type="gramEnd"/>
            <w:r w:rsidR="00D633A8">
              <w:rPr>
                <w:lang w:val="pt-BR"/>
              </w:rPr>
              <w:t xml:space="preserve">. </w:t>
            </w:r>
          </w:p>
          <w:p w:rsidR="007E231C" w:rsidRDefault="007E231C" w:rsidP="007E231C">
            <w:pPr>
              <w:rPr>
                <w:lang w:val="pt-BR"/>
              </w:rPr>
            </w:pPr>
          </w:p>
        </w:tc>
      </w:tr>
      <w:tr w:rsidR="007E231C" w:rsidRPr="00896E35" w:rsidTr="007E231C">
        <w:trPr>
          <w:trHeight w:val="522"/>
        </w:trPr>
        <w:tc>
          <w:tcPr>
            <w:tcW w:w="8012" w:type="dxa"/>
          </w:tcPr>
          <w:p w:rsidR="007E231C" w:rsidRDefault="001D7EB2" w:rsidP="007E231C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diminuir volume de código do sistema, deixando o código mais organizado.</w:t>
            </w:r>
          </w:p>
          <w:p w:rsidR="007E231C" w:rsidRDefault="007E231C" w:rsidP="007E231C">
            <w:pPr>
              <w:rPr>
                <w:lang w:val="pt-BR"/>
              </w:rPr>
            </w:pPr>
          </w:p>
        </w:tc>
      </w:tr>
    </w:tbl>
    <w:p w:rsidR="00CB5C3A" w:rsidRDefault="00CB5C3A" w:rsidP="00CB5C3A">
      <w:pPr>
        <w:rPr>
          <w:lang w:val="pt-BR"/>
        </w:rPr>
      </w:pPr>
    </w:p>
    <w:p w:rsidR="00CB5C3A" w:rsidRDefault="00CB5C3A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96E35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Execução do sistema em diversos computadores</w:t>
            </w:r>
          </w:p>
        </w:tc>
      </w:tr>
      <w:tr w:rsidR="007E231C" w:rsidRPr="00896E35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Comportamento do sistema em ambiente diferente do que ele foi desenvolvido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96E35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Detectar possíveis incompatibilidades no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 xml:space="preserve">Funcionalidades </w:t>
            </w:r>
            <w:proofErr w:type="gramStart"/>
            <w:r w:rsidRPr="007E231C">
              <w:rPr>
                <w:lang w:val="pt-BR"/>
              </w:rPr>
              <w:t>implementadas</w:t>
            </w:r>
            <w:proofErr w:type="gramEnd"/>
          </w:p>
        </w:tc>
      </w:tr>
      <w:tr w:rsidR="007E231C" w:rsidRPr="00896E35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Analise de como essas funcionalidades vão se comportar no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96E35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Verificar se há alguma falha nessas funcionalidades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96E35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Tempo de resposta do sistema</w:t>
            </w:r>
          </w:p>
        </w:tc>
      </w:tr>
      <w:tr w:rsidR="007E231C" w:rsidRPr="00896E35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Verifica se o sistema </w:t>
            </w:r>
            <w:r w:rsidR="001D7EB2">
              <w:rPr>
                <w:lang w:val="pt-BR"/>
              </w:rPr>
              <w:t>está</w:t>
            </w:r>
            <w:r w:rsidR="00E051BC">
              <w:rPr>
                <w:lang w:val="pt-BR"/>
              </w:rPr>
              <w:t xml:space="preserve"> agindo dentro da normalidade sem qualquer falha em tempo de resposta ao usuário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96E35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Evitar lentidão no sistema 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Acesso simultâneo</w:t>
            </w:r>
          </w:p>
        </w:tc>
      </w:tr>
      <w:tr w:rsidR="007E231C" w:rsidRPr="00896E35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E051BC">
              <w:rPr>
                <w:lang w:val="pt-BR"/>
              </w:rPr>
              <w:t xml:space="preserve"> Reação do sistema ao tentarem usar o mesmo </w:t>
            </w:r>
            <w:proofErr w:type="spellStart"/>
            <w:r w:rsidR="00E051BC">
              <w:rPr>
                <w:lang w:val="pt-BR"/>
              </w:rPr>
              <w:t>login</w:t>
            </w:r>
            <w:proofErr w:type="spellEnd"/>
            <w:r w:rsidR="00E051BC">
              <w:rPr>
                <w:lang w:val="pt-BR"/>
              </w:rPr>
              <w:t xml:space="preserve"> simultaneamente já que o permitido é apenas um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96E35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E051BC">
              <w:rPr>
                <w:lang w:val="pt-BR"/>
              </w:rPr>
              <w:t xml:space="preserve"> permite que apenas um o primeiro usuário a usar o </w:t>
            </w:r>
            <w:proofErr w:type="spellStart"/>
            <w:r w:rsidR="00E051BC">
              <w:rPr>
                <w:lang w:val="pt-BR"/>
              </w:rPr>
              <w:t>login</w:t>
            </w:r>
            <w:proofErr w:type="spellEnd"/>
            <w:r w:rsidR="00E051BC">
              <w:rPr>
                <w:lang w:val="pt-BR"/>
              </w:rPr>
              <w:t xml:space="preserve"> tenha acesso ao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Pr="00CB5C3A" w:rsidRDefault="007E231C" w:rsidP="00CB5C3A">
      <w:pPr>
        <w:rPr>
          <w:lang w:val="pt-BR"/>
        </w:rPr>
      </w:pPr>
    </w:p>
    <w:p w:rsidR="000C39DB" w:rsidRPr="00D76F27" w:rsidRDefault="00D76F27" w:rsidP="00FB6E77">
      <w:pPr>
        <w:pStyle w:val="Ttulo2"/>
        <w:numPr>
          <w:ilvl w:val="1"/>
          <w:numId w:val="35"/>
        </w:numPr>
        <w:rPr>
          <w:lang w:val="pt-BR"/>
        </w:rPr>
      </w:pPr>
      <w:bookmarkStart w:id="49" w:name="_Toc433104443"/>
      <w:bookmarkStart w:id="50" w:name="_Toc324915530"/>
      <w:bookmarkStart w:id="51" w:name="_Toc324851947"/>
      <w:bookmarkStart w:id="52" w:name="_Toc324843640"/>
      <w:bookmarkStart w:id="53" w:name="_Toc314978534"/>
      <w:bookmarkStart w:id="54" w:name="_Toc18208306"/>
      <w:r>
        <w:rPr>
          <w:lang w:val="pt-BR"/>
        </w:rPr>
        <w:t xml:space="preserve"> </w:t>
      </w:r>
      <w:r w:rsidR="00C65803">
        <w:rPr>
          <w:lang w:val="pt-BR"/>
        </w:rPr>
        <w:t xml:space="preserve">Técnicas e </w:t>
      </w:r>
      <w:bookmarkStart w:id="55" w:name="_Toc314978535"/>
      <w:bookmarkEnd w:id="49"/>
      <w:bookmarkEnd w:id="50"/>
      <w:bookmarkEnd w:id="51"/>
      <w:bookmarkEnd w:id="52"/>
      <w:bookmarkEnd w:id="53"/>
      <w:r w:rsidR="00C65803">
        <w:rPr>
          <w:lang w:val="pt-BR"/>
        </w:rPr>
        <w:t>Tipos de Teste</w:t>
      </w:r>
      <w:bookmarkEnd w:id="54"/>
    </w:p>
    <w:p w:rsidR="000C39DB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56" w:name="_Toc433104444"/>
      <w:bookmarkStart w:id="57" w:name="_Toc324915531"/>
      <w:bookmarkStart w:id="58" w:name="_Toc324851948"/>
      <w:bookmarkStart w:id="59" w:name="_Toc324843641"/>
      <w:bookmarkStart w:id="60" w:name="_Toc18208307"/>
      <w:r>
        <w:rPr>
          <w:b/>
          <w:i w:val="0"/>
          <w:lang w:val="pt-BR"/>
        </w:rPr>
        <w:t xml:space="preserve">5.1.1 </w:t>
      </w:r>
      <w:r w:rsidR="00C65803" w:rsidRPr="00745B04">
        <w:rPr>
          <w:b/>
          <w:i w:val="0"/>
          <w:lang w:val="pt-BR"/>
        </w:rPr>
        <w:t>Teste de Integridade de Dados e de Banco de Dados</w:t>
      </w:r>
      <w:bookmarkEnd w:id="56"/>
      <w:bookmarkEnd w:id="57"/>
      <w:bookmarkEnd w:id="58"/>
      <w:bookmarkEnd w:id="59"/>
      <w:bookmarkEnd w:id="60"/>
    </w:p>
    <w:p w:rsidR="00745B04" w:rsidRPr="00745B04" w:rsidRDefault="00745B04" w:rsidP="00745B04">
      <w:pPr>
        <w:ind w:left="720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 w:rsidTr="00745B04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E1B2A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2B5825" w:rsidRDefault="00745B04">
            <w:pPr>
              <w:pStyle w:val="InfoBlue"/>
              <w:rPr>
                <w:i w:val="0"/>
                <w:color w:val="auto"/>
                <w:lang w:val="pt-BR"/>
              </w:rPr>
            </w:pPr>
            <w:r w:rsidRPr="002B5825">
              <w:rPr>
                <w:i w:val="0"/>
                <w:color w:val="auto"/>
                <w:lang w:val="pt-BR"/>
              </w:rPr>
              <w:t>O objetivo técnico é</w:t>
            </w:r>
            <w:r w:rsidR="002B5825" w:rsidRPr="002B5825">
              <w:rPr>
                <w:i w:val="0"/>
                <w:color w:val="auto"/>
                <w:lang w:val="pt-BR"/>
              </w:rPr>
              <w:t xml:space="preserve"> verificar se os dados armazenados estão logicamente organizado</w:t>
            </w:r>
            <w:r w:rsidR="00D340F0">
              <w:rPr>
                <w:i w:val="0"/>
                <w:color w:val="auto"/>
                <w:lang w:val="pt-BR"/>
              </w:rPr>
              <w:t>s</w:t>
            </w:r>
          </w:p>
        </w:tc>
      </w:tr>
      <w:tr w:rsidR="000C39DB" w:rsidRPr="008D1D08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D1D08" w:rsidRDefault="00D340F0">
            <w:pPr>
              <w:pStyle w:val="InfoBlue"/>
              <w:rPr>
                <w:i w:val="0"/>
                <w:color w:val="auto"/>
              </w:rPr>
            </w:pPr>
            <w:r w:rsidRPr="008D1D08">
              <w:rPr>
                <w:i w:val="0"/>
                <w:color w:val="auto"/>
              </w:rPr>
              <w:t>Set database</w:t>
            </w:r>
            <w:r w:rsidR="00746C9D">
              <w:rPr>
                <w:i w:val="0"/>
                <w:color w:val="auto"/>
              </w:rPr>
              <w:t xml:space="preserve"> login</w:t>
            </w:r>
          </w:p>
          <w:p w:rsidR="00D340F0" w:rsidRPr="008D1D08" w:rsidRDefault="00D340F0" w:rsidP="00D340F0">
            <w:pPr>
              <w:pStyle w:val="Corpodetexto"/>
            </w:pPr>
            <w:r w:rsidRPr="008D1D08">
              <w:t>Select * from</w:t>
            </w:r>
            <w:r w:rsidR="00746C9D">
              <w:t xml:space="preserve"> login</w:t>
            </w:r>
          </w:p>
          <w:p w:rsidR="008D1D08" w:rsidRPr="008D1D08" w:rsidRDefault="008D1D08" w:rsidP="008D1D08">
            <w:pPr>
              <w:pStyle w:val="Corpodetexto"/>
            </w:pPr>
            <w:r w:rsidRPr="008D1D08">
              <w:t xml:space="preserve">Select * from </w:t>
            </w:r>
            <w:proofErr w:type="spellStart"/>
            <w:r w:rsidRPr="008D1D08">
              <w:t>usuário</w:t>
            </w:r>
            <w:proofErr w:type="spellEnd"/>
          </w:p>
          <w:p w:rsidR="008D1D08" w:rsidRPr="008D1D08" w:rsidRDefault="008D1D08" w:rsidP="008D1D08">
            <w:pPr>
              <w:pStyle w:val="Corpodetexto"/>
            </w:pPr>
            <w:r w:rsidRPr="008D1D08">
              <w:t xml:space="preserve">Select * from </w:t>
            </w:r>
            <w:proofErr w:type="spellStart"/>
            <w:r w:rsidRPr="008D1D08">
              <w:t>senha</w:t>
            </w:r>
            <w:proofErr w:type="spellEnd"/>
          </w:p>
        </w:tc>
      </w:tr>
      <w:tr w:rsidR="000C39DB" w:rsidRPr="00896E35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D1D08" w:rsidRDefault="008D1D0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Se o </w:t>
            </w:r>
            <w:proofErr w:type="spellStart"/>
            <w:r>
              <w:rPr>
                <w:i w:val="0"/>
                <w:color w:val="auto"/>
                <w:lang w:val="pt-BR"/>
              </w:rPr>
              <w:t>select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* </w:t>
            </w:r>
            <w:proofErr w:type="spellStart"/>
            <w:r>
              <w:rPr>
                <w:i w:val="0"/>
                <w:color w:val="auto"/>
                <w:lang w:val="pt-BR"/>
              </w:rPr>
              <w:t>from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usuário e </w:t>
            </w:r>
            <w:proofErr w:type="spellStart"/>
            <w:r>
              <w:rPr>
                <w:i w:val="0"/>
                <w:color w:val="auto"/>
                <w:lang w:val="pt-BR"/>
              </w:rPr>
              <w:t>select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* </w:t>
            </w:r>
            <w:proofErr w:type="spellStart"/>
            <w:r w:rsidR="001D7EB2">
              <w:rPr>
                <w:i w:val="0"/>
                <w:color w:val="auto"/>
                <w:lang w:val="pt-BR"/>
              </w:rPr>
              <w:t>from</w:t>
            </w:r>
            <w:proofErr w:type="spellEnd"/>
            <w:r w:rsidR="001D7EB2">
              <w:rPr>
                <w:i w:val="0"/>
                <w:color w:val="auto"/>
                <w:lang w:val="pt-BR"/>
              </w:rPr>
              <w:t xml:space="preserve"> senha não retornar nenhum </w:t>
            </w:r>
            <w:r>
              <w:rPr>
                <w:i w:val="0"/>
                <w:color w:val="auto"/>
                <w:lang w:val="pt-BR"/>
              </w:rPr>
              <w:t>valor há possiblidade de haver algum problema com a logica no banco de dados</w:t>
            </w:r>
            <w:r w:rsidR="000B76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6B650A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8D1D08" w:rsidP="001874EC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 técnica exige a seguinte </w:t>
            </w:r>
            <w:r w:rsidR="001874EC">
              <w:rPr>
                <w:i w:val="0"/>
                <w:color w:val="auto"/>
                <w:lang w:val="pt-BR"/>
              </w:rPr>
              <w:t>ferramenta:</w:t>
            </w:r>
          </w:p>
          <w:p w:rsidR="001874EC" w:rsidRPr="001874EC" w:rsidRDefault="007F0901" w:rsidP="001874E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Banco de dados MYSQL.</w:t>
            </w:r>
          </w:p>
        </w:tc>
      </w:tr>
      <w:tr w:rsidR="000C39DB" w:rsidRPr="00896E35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46C9D" w:rsidRDefault="00746C9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As instruções de banco de dados usadas acimas serão capazes de retornar se o banco de dados foi mal projetado ou se ele vai retorna algo para o usuário indicando que há uma conexão com banco de dados</w:t>
            </w:r>
            <w:r w:rsidR="000B76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774C6" w:rsidRDefault="004774C6" w:rsidP="000B760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774C6">
              <w:rPr>
                <w:i w:val="0"/>
                <w:color w:val="auto"/>
                <w:lang w:val="pt-BR"/>
              </w:rPr>
              <w:t>Deverão ser usados bancos de dados pequenos ou de tamanho mínimo (com um número limitado de registros) para aumentar a visibilidade de quaisquer eventos não aceitáveis.</w:t>
            </w:r>
          </w:p>
        </w:tc>
      </w:tr>
    </w:tbl>
    <w:p w:rsidR="000C39DB" w:rsidRPr="00D0639D" w:rsidRDefault="000C39DB">
      <w:pPr>
        <w:pStyle w:val="InfoBlue"/>
        <w:rPr>
          <w:lang w:val="pt-BR"/>
        </w:rPr>
      </w:pPr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</w:rPr>
      </w:pPr>
      <w:bookmarkStart w:id="61" w:name="_Toc18208308"/>
      <w:bookmarkEnd w:id="55"/>
      <w:r>
        <w:rPr>
          <w:b/>
          <w:i w:val="0"/>
          <w:lang w:val="pt-BR"/>
        </w:rPr>
        <w:t xml:space="preserve"> 5.1.2 </w:t>
      </w:r>
      <w:r w:rsidR="00C65803" w:rsidRPr="00FE1B2A">
        <w:rPr>
          <w:b/>
          <w:i w:val="0"/>
          <w:lang w:val="pt-BR"/>
        </w:rPr>
        <w:t>Teste de Função</w:t>
      </w:r>
      <w:bookmarkEnd w:id="61"/>
    </w:p>
    <w:p w:rsidR="000C39DB" w:rsidRPr="00D0639D" w:rsidRDefault="000C39DB">
      <w:pPr>
        <w:pStyle w:val="InfoBlue"/>
        <w:rPr>
          <w:lang w:val="pt-BR"/>
        </w:rPr>
      </w:pPr>
      <w:bookmarkStart w:id="62" w:name="_Toc324915533"/>
      <w:bookmarkStart w:id="63" w:name="_Toc324851950"/>
      <w:bookmarkStart w:id="64" w:name="_Toc324843643"/>
      <w:bookmarkStart w:id="65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keepNext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D2DFC" w:rsidRDefault="009D2DF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Analisar as funcionalidades dos objetivos de testes incluídos na interação do usuário navegação, a entrada e processamento além de recuperação de dados</w:t>
            </w:r>
            <w:r w:rsidR="00952C0D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258DF" w:rsidRPr="00952C0D" w:rsidRDefault="006258DF" w:rsidP="00952C0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Ao visualizar o caso de uso será possível detectar as funcionalidades do sistema independentes de usar dados validos ou inválidos</w:t>
            </w:r>
            <w:r w:rsidR="00952C0D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6B650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52C0D" w:rsidRDefault="00952C0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Para ter êxito nessa fase é necessário que o testador possa avaliar todas as partes do sistema e as telas para o usuário em todos os momentos. Para que seja necessário que nenhuma informação seja perdida.</w:t>
            </w:r>
          </w:p>
        </w:tc>
      </w:tr>
      <w:tr w:rsidR="000C39DB" w:rsidRPr="006B650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952C0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258DF" w:rsidRDefault="001A5DA1" w:rsidP="00952C0D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 ser </w:t>
            </w:r>
            <w:proofErr w:type="spellStart"/>
            <w:r>
              <w:rPr>
                <w:i w:val="0"/>
                <w:color w:val="auto"/>
                <w:lang w:val="pt-BR"/>
              </w:rPr>
              <w:t>defido</w:t>
            </w:r>
            <w:proofErr w:type="spellEnd"/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952C0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04216A" w:rsidRDefault="0004216A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Todos</w:t>
            </w:r>
            <w:r w:rsidR="00C65803" w:rsidRPr="0004216A">
              <w:rPr>
                <w:i w:val="0"/>
                <w:color w:val="auto"/>
                <w:lang w:val="pt-BR"/>
              </w:rPr>
              <w:t xml:space="preserve"> os principais cenários de caso de uso</w:t>
            </w:r>
          </w:p>
          <w:p w:rsidR="000C39DB" w:rsidRPr="0004216A" w:rsidRDefault="0004216A">
            <w:pPr>
              <w:pStyle w:val="InfoBlue"/>
              <w:rPr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Todos os principais recursos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04216A" w:rsidRDefault="0004216A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Nenhuma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0C39DB">
      <w:pPr>
        <w:pStyle w:val="Corpodetexto1"/>
        <w:rPr>
          <w:rFonts w:ascii="Arial" w:hAnsi="Arial"/>
          <w:lang w:val="pt-BR"/>
        </w:rPr>
      </w:pPr>
      <w:bookmarkStart w:id="66" w:name="_Toc433104446"/>
      <w:bookmarkEnd w:id="62"/>
      <w:bookmarkEnd w:id="63"/>
      <w:bookmarkEnd w:id="64"/>
      <w:bookmarkEnd w:id="65"/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67" w:name="_Toc18208309"/>
      <w:r w:rsidRPr="00FE1B2A">
        <w:rPr>
          <w:b/>
          <w:i w:val="0"/>
          <w:lang w:val="pt-BR"/>
        </w:rPr>
        <w:t>5.1.3</w:t>
      </w:r>
      <w:r>
        <w:rPr>
          <w:b/>
          <w:i w:val="0"/>
          <w:lang w:val="pt-BR"/>
        </w:rPr>
        <w:t xml:space="preserve"> </w:t>
      </w:r>
      <w:r w:rsidR="00C65803" w:rsidRPr="00FE1B2A">
        <w:rPr>
          <w:b/>
          <w:i w:val="0"/>
          <w:lang w:val="pt-BR"/>
        </w:rPr>
        <w:t>Teste de Ciclos de Negócios</w:t>
      </w:r>
      <w:bookmarkEnd w:id="66"/>
      <w:bookmarkEnd w:id="67"/>
    </w:p>
    <w:p w:rsidR="0004216A" w:rsidRPr="0004216A" w:rsidRDefault="0004216A" w:rsidP="0004216A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 w:rsidTr="0004216A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92A56" w:rsidRPr="000B760F" w:rsidRDefault="0004216A" w:rsidP="000B760F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O obje</w:t>
            </w:r>
            <w:r>
              <w:rPr>
                <w:i w:val="0"/>
                <w:color w:val="auto"/>
                <w:lang w:val="pt-BR"/>
              </w:rPr>
              <w:t>tivo é verificar por meio de simulação ao longo do tempo, se o sistema corresponderá há as alterações realizadas pelos os usuários para identificar falhas e correções necessárias envolvendo o ciclo de negócio.</w:t>
            </w:r>
          </w:p>
        </w:tc>
      </w:tr>
      <w:tr w:rsidR="000C39DB" w:rsidRPr="00896E35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13A5B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13A5B">
              <w:rPr>
                <w:i w:val="0"/>
                <w:color w:val="auto"/>
                <w:lang w:val="pt-BR"/>
              </w:rPr>
              <w:t>O teste simulará vários ciclos de negócios executando o seguinte:</w:t>
            </w:r>
          </w:p>
          <w:p w:rsidR="004E0A99" w:rsidRDefault="00C65803" w:rsidP="00FB6E77">
            <w:pPr>
              <w:pStyle w:val="InfoBlue"/>
              <w:numPr>
                <w:ilvl w:val="0"/>
                <w:numId w:val="7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13A5B">
              <w:rPr>
                <w:i w:val="0"/>
                <w:color w:val="auto"/>
                <w:lang w:val="pt-BR"/>
              </w:rPr>
              <w:t>Os</w:t>
            </w:r>
            <w:r w:rsidR="00513A5B">
              <w:rPr>
                <w:i w:val="0"/>
                <w:color w:val="auto"/>
                <w:lang w:val="pt-BR"/>
              </w:rPr>
              <w:t xml:space="preserve"> testes destinados a verificar</w:t>
            </w:r>
            <w:r w:rsidRPr="00513A5B">
              <w:rPr>
                <w:i w:val="0"/>
                <w:color w:val="auto"/>
                <w:lang w:val="pt-BR"/>
              </w:rPr>
              <w:t xml:space="preserve"> o funcionamento do objetivo do teste</w:t>
            </w:r>
            <w:r w:rsidR="004E0A99">
              <w:rPr>
                <w:i w:val="0"/>
                <w:color w:val="auto"/>
                <w:lang w:val="pt-BR"/>
              </w:rPr>
              <w:t xml:space="preserve"> serão modificados</w:t>
            </w:r>
            <w:r w:rsidRPr="00513A5B">
              <w:rPr>
                <w:i w:val="0"/>
                <w:color w:val="auto"/>
                <w:lang w:val="pt-BR"/>
              </w:rPr>
              <w:t xml:space="preserve"> para aumentar o número de vezes que cada função é executada, a fim de simular vários usuários diferentes ao longo de um período de tempo especificado</w:t>
            </w:r>
            <w:r w:rsidR="004E0A99">
              <w:rPr>
                <w:i w:val="0"/>
                <w:color w:val="auto"/>
                <w:lang w:val="pt-BR"/>
              </w:rPr>
              <w:t xml:space="preserve"> para uma </w:t>
            </w:r>
            <w:r w:rsidR="001D7EB2">
              <w:rPr>
                <w:i w:val="0"/>
                <w:color w:val="auto"/>
                <w:lang w:val="pt-BR"/>
              </w:rPr>
              <w:t>análise</w:t>
            </w:r>
            <w:r w:rsidR="004E0A99">
              <w:rPr>
                <w:i w:val="0"/>
                <w:color w:val="auto"/>
                <w:lang w:val="pt-BR"/>
              </w:rPr>
              <w:t xml:space="preserve"> de todas as funcionalidades </w:t>
            </w:r>
            <w:proofErr w:type="gramStart"/>
            <w:r w:rsidR="004E0A99">
              <w:rPr>
                <w:i w:val="0"/>
                <w:color w:val="auto"/>
                <w:lang w:val="pt-BR"/>
              </w:rPr>
              <w:t>sob circunstâncias</w:t>
            </w:r>
            <w:proofErr w:type="gramEnd"/>
            <w:r w:rsidR="004E0A99">
              <w:rPr>
                <w:i w:val="0"/>
                <w:color w:val="auto"/>
                <w:lang w:val="pt-BR"/>
              </w:rPr>
              <w:t xml:space="preserve"> reais de uso</w:t>
            </w:r>
            <w:r w:rsidRPr="00513A5B">
              <w:rPr>
                <w:i w:val="0"/>
                <w:color w:val="auto"/>
                <w:lang w:val="pt-BR"/>
              </w:rPr>
              <w:t>.</w:t>
            </w:r>
          </w:p>
          <w:p w:rsidR="00F92A56" w:rsidRPr="000B760F" w:rsidRDefault="004E0A99" w:rsidP="000B760F">
            <w:pPr>
              <w:pStyle w:val="Corpodetexto"/>
              <w:numPr>
                <w:ilvl w:val="0"/>
                <w:numId w:val="7"/>
              </w:numPr>
              <w:rPr>
                <w:lang w:val="pt-BR"/>
              </w:rPr>
            </w:pPr>
            <w:r w:rsidRPr="004E0A99">
              <w:rPr>
                <w:lang w:val="pt-BR"/>
              </w:rPr>
              <w:t xml:space="preserve">Todas as funções que ocorrerem segundo uma programação periódica </w:t>
            </w:r>
            <w:proofErr w:type="gramStart"/>
            <w:r w:rsidRPr="004E0A99">
              <w:rPr>
                <w:lang w:val="pt-BR"/>
              </w:rPr>
              <w:t>serão</w:t>
            </w:r>
            <w:proofErr w:type="gramEnd"/>
            <w:r w:rsidRPr="004E0A99">
              <w:rPr>
                <w:lang w:val="pt-BR"/>
              </w:rPr>
              <w:t xml:space="preserve"> executadas ou iniciadas no momento adequado</w:t>
            </w:r>
            <w:r>
              <w:rPr>
                <w:lang w:val="pt-BR"/>
              </w:rPr>
              <w:t>.</w:t>
            </w:r>
          </w:p>
        </w:tc>
      </w:tr>
      <w:tr w:rsidR="000C39DB" w:rsidRPr="0004216A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B266B" w:rsidRDefault="000C39DB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</w:tr>
      <w:tr w:rsidR="000C39DB" w:rsidRPr="00896E35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92A56" w:rsidRDefault="00F92A56" w:rsidP="00F92A56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92A56">
              <w:rPr>
                <w:i w:val="0"/>
                <w:color w:val="auto"/>
                <w:lang w:val="pt-BR"/>
              </w:rPr>
              <w:t>Documentação do sistema e algumas funcionalidades do sistema rodando</w:t>
            </w:r>
          </w:p>
        </w:tc>
      </w:tr>
      <w:tr w:rsidR="000C39DB" w:rsidRPr="00896E35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92A56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F92A56">
              <w:rPr>
                <w:i w:val="0"/>
                <w:color w:val="auto"/>
                <w:lang w:val="pt-BR"/>
              </w:rPr>
              <w:t>A técnica suporta o teste de todos os</w:t>
            </w:r>
            <w:r w:rsidR="00F92A56" w:rsidRPr="00F92A56">
              <w:rPr>
                <w:i w:val="0"/>
                <w:color w:val="auto"/>
                <w:lang w:val="pt-BR"/>
              </w:rPr>
              <w:t xml:space="preserve"> ciclos de negócios essenciais.</w:t>
            </w:r>
          </w:p>
        </w:tc>
      </w:tr>
      <w:tr w:rsidR="000C39DB" w:rsidRPr="00896E35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F92A56">
              <w:rPr>
                <w:i w:val="0"/>
                <w:color w:val="auto"/>
              </w:rPr>
              <w:sym w:font="Symbol" w:char="F0B7"/>
            </w:r>
            <w:r w:rsidRPr="00F92A56">
              <w:rPr>
                <w:i w:val="0"/>
                <w:color w:val="auto"/>
                <w:lang w:val="pt-BR"/>
              </w:rPr>
              <w:t xml:space="preserve">   </w:t>
            </w:r>
            <w:r w:rsidRPr="00F92A56">
              <w:rPr>
                <w:i w:val="0"/>
                <w:color w:val="auto"/>
                <w:lang w:val="pt-BR"/>
              </w:rPr>
              <w:tab/>
              <w:t>É necessário um modelo de negócios para identificar requisitos e procedimentos</w:t>
            </w:r>
            <w:r w:rsidR="00F92A56">
              <w:rPr>
                <w:i w:val="0"/>
                <w:color w:val="auto"/>
                <w:lang w:val="pt-BR"/>
              </w:rPr>
              <w:t xml:space="preserve"> </w:t>
            </w:r>
            <w:r w:rsidR="00F92A56" w:rsidRPr="00F92A56">
              <w:rPr>
                <w:i w:val="0"/>
                <w:color w:val="auto"/>
                <w:lang w:val="pt-BR"/>
              </w:rPr>
              <w:t>de teste adequados.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68" w:name="_Toc433104447"/>
      <w:bookmarkStart w:id="69" w:name="_Toc327255338"/>
      <w:bookmarkStart w:id="70" w:name="_Toc327255099"/>
      <w:bookmarkStart w:id="71" w:name="_Toc327255030"/>
      <w:bookmarkStart w:id="72" w:name="_Toc327254065"/>
      <w:bookmarkStart w:id="73" w:name="_Toc18208310"/>
      <w:r w:rsidRPr="00FE1B2A">
        <w:rPr>
          <w:b/>
          <w:i w:val="0"/>
          <w:lang w:val="pt-BR"/>
        </w:rPr>
        <w:t xml:space="preserve">5.1.4 </w:t>
      </w:r>
      <w:r w:rsidR="00C65803" w:rsidRPr="00FE1B2A">
        <w:rPr>
          <w:b/>
          <w:i w:val="0"/>
          <w:lang w:val="pt-BR"/>
        </w:rPr>
        <w:t>Teste da Interface do Usuário</w:t>
      </w:r>
      <w:bookmarkEnd w:id="68"/>
      <w:bookmarkEnd w:id="69"/>
      <w:bookmarkEnd w:id="70"/>
      <w:bookmarkEnd w:id="71"/>
      <w:bookmarkEnd w:id="72"/>
      <w:bookmarkEnd w:id="73"/>
    </w:p>
    <w:p w:rsidR="0073035F" w:rsidRPr="0073035F" w:rsidRDefault="0073035F" w:rsidP="0073035F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 w:rsidTr="0073035F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E1B2A" w:rsidRDefault="00C65803">
            <w:pPr>
              <w:pStyle w:val="Corpodetexto1"/>
              <w:rPr>
                <w:lang w:val="pt-BR"/>
              </w:rPr>
            </w:pPr>
            <w:bookmarkStart w:id="74" w:name="_Toc327255339"/>
            <w:bookmarkStart w:id="75" w:name="_Toc327255100"/>
            <w:bookmarkStart w:id="76" w:name="_Toc327255031"/>
            <w:bookmarkStart w:id="77" w:name="_Toc327254066"/>
            <w:r>
              <w:rPr>
                <w:lang w:val="pt-BR"/>
              </w:rPr>
              <w:t xml:space="preserve"> 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3035F" w:rsidP="0073035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Verificar se todos os componentes das telas estão agindo de maneira correta aceitando comando do mouse garantindo que o usuário tenha acesso a todas as funcionalidades expostas nas telas.</w:t>
            </w:r>
          </w:p>
          <w:p w:rsidR="0073035F" w:rsidRPr="0073035F" w:rsidRDefault="0073035F" w:rsidP="0073035F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Os componentes e características das janelas poderão ser experimentados como, </w:t>
            </w:r>
            <w:r w:rsidR="001D7EB2">
              <w:rPr>
                <w:lang w:val="pt-BR"/>
              </w:rPr>
              <w:t>por</w:t>
            </w:r>
            <w:r>
              <w:rPr>
                <w:lang w:val="pt-BR"/>
              </w:rPr>
              <w:t xml:space="preserve"> exemplo, Menus, Tamanhos, Posição, Estado é foco.</w:t>
            </w:r>
          </w:p>
        </w:tc>
      </w:tr>
      <w:tr w:rsidR="000C39DB" w:rsidRPr="00896E35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3035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Clicando com o mouse para fazer reações nos botões</w:t>
            </w:r>
            <w:r w:rsidRPr="0073035F">
              <w:rPr>
                <w:i w:val="0"/>
                <w:color w:val="auto"/>
                <w:lang w:val="pt-BR"/>
              </w:rPr>
              <w:t>.</w:t>
            </w:r>
          </w:p>
          <w:p w:rsidR="0073035F" w:rsidRPr="0073035F" w:rsidRDefault="0073035F" w:rsidP="0073035F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Chamadas de </w:t>
            </w:r>
            <w:r w:rsidR="00940398">
              <w:rPr>
                <w:lang w:val="pt-BR"/>
              </w:rPr>
              <w:t>outro formulário</w:t>
            </w:r>
            <w:r>
              <w:rPr>
                <w:lang w:val="pt-BR"/>
              </w:rPr>
              <w:t xml:space="preserve"> ou telas.</w:t>
            </w:r>
          </w:p>
        </w:tc>
      </w:tr>
      <w:tr w:rsidR="000C39DB" w:rsidRPr="00896E35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3035F" w:rsidRDefault="0073035F" w:rsidP="0073035F">
            <w:pPr>
              <w:pStyle w:val="InfoBlue"/>
              <w:rPr>
                <w:i w:val="0"/>
                <w:color w:val="auto"/>
                <w:lang w:val="pt-BR"/>
              </w:rPr>
            </w:pPr>
            <w:r w:rsidRPr="0073035F">
              <w:rPr>
                <w:i w:val="0"/>
                <w:color w:val="auto"/>
                <w:lang w:val="pt-BR"/>
              </w:rPr>
              <w:t>O uso de uma tela para interação com o usuário especialmente para teste</w:t>
            </w:r>
            <w:r>
              <w:rPr>
                <w:i w:val="0"/>
                <w:color w:val="auto"/>
                <w:lang w:val="pt-BR"/>
              </w:rPr>
              <w:t xml:space="preserve"> para </w:t>
            </w:r>
            <w:r w:rsidR="001D7EB2">
              <w:rPr>
                <w:i w:val="0"/>
                <w:color w:val="auto"/>
                <w:lang w:val="pt-BR"/>
              </w:rPr>
              <w:t>ver</w:t>
            </w:r>
            <w:r>
              <w:rPr>
                <w:i w:val="0"/>
                <w:color w:val="auto"/>
                <w:lang w:val="pt-BR"/>
              </w:rPr>
              <w:t xml:space="preserve"> a reação do </w:t>
            </w:r>
            <w:r w:rsidR="00F55A3B">
              <w:rPr>
                <w:i w:val="0"/>
                <w:color w:val="auto"/>
                <w:lang w:val="pt-BR"/>
              </w:rPr>
              <w:t>usuário</w:t>
            </w:r>
            <w:r w:rsidRPr="0073035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3035F" w:rsidRDefault="0073035F">
            <w:pPr>
              <w:pStyle w:val="InfoBlue"/>
              <w:rPr>
                <w:i w:val="0"/>
                <w:color w:val="auto"/>
                <w:lang w:val="pt-BR"/>
              </w:rPr>
            </w:pPr>
            <w:r w:rsidRPr="0073035F">
              <w:rPr>
                <w:i w:val="0"/>
                <w:color w:val="auto"/>
                <w:lang w:val="pt-BR"/>
              </w:rPr>
              <w:t>Interface do sistema</w:t>
            </w:r>
            <w:r w:rsidR="00F55A3B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55A3B" w:rsidRDefault="00F55A3B">
            <w:pPr>
              <w:pStyle w:val="InfoBlue"/>
              <w:rPr>
                <w:i w:val="0"/>
                <w:color w:val="auto"/>
                <w:lang w:val="pt-BR"/>
              </w:rPr>
            </w:pPr>
            <w:r w:rsidRPr="00F55A3B">
              <w:rPr>
                <w:i w:val="0"/>
                <w:color w:val="auto"/>
                <w:lang w:val="pt-BR"/>
              </w:rPr>
              <w:t>A técnica suporta o teste de cada tela existente no sistema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F55A3B" w:rsidRDefault="00F55A3B">
            <w:pPr>
              <w:pStyle w:val="InfoBlue"/>
              <w:rPr>
                <w:i w:val="0"/>
                <w:color w:val="auto"/>
                <w:lang w:val="pt-BR"/>
              </w:rPr>
            </w:pPr>
            <w:r w:rsidRPr="00F55A3B">
              <w:rPr>
                <w:i w:val="0"/>
                <w:color w:val="auto"/>
                <w:lang w:val="pt-BR"/>
              </w:rPr>
              <w:t>Nenhuma.</w:t>
            </w:r>
          </w:p>
        </w:tc>
      </w:tr>
    </w:tbl>
    <w:p w:rsidR="000C39DB" w:rsidRPr="00D0639D" w:rsidRDefault="000C39DB">
      <w:pPr>
        <w:pStyle w:val="Corpodetexto1"/>
        <w:rPr>
          <w:rFonts w:ascii="Arial" w:hAnsi="Arial"/>
          <w:lang w:val="pt-BR"/>
        </w:rPr>
      </w:pPr>
      <w:bookmarkStart w:id="78" w:name="_Toc433104448"/>
    </w:p>
    <w:p w:rsidR="000C39DB" w:rsidRPr="00F246C4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79" w:name="_Toc18208311"/>
      <w:r>
        <w:rPr>
          <w:b/>
          <w:i w:val="0"/>
          <w:lang w:val="pt-BR"/>
        </w:rPr>
        <w:t>5.1</w:t>
      </w:r>
      <w:r w:rsidR="00F246C4" w:rsidRPr="00F246C4">
        <w:rPr>
          <w:b/>
          <w:i w:val="0"/>
          <w:lang w:val="pt-BR"/>
        </w:rPr>
        <w:t>.5</w:t>
      </w:r>
      <w:r>
        <w:rPr>
          <w:b/>
          <w:i w:val="0"/>
          <w:lang w:val="pt-BR"/>
        </w:rPr>
        <w:t xml:space="preserve"> </w:t>
      </w:r>
      <w:r w:rsidR="00C65803" w:rsidRPr="00F246C4">
        <w:rPr>
          <w:b/>
          <w:i w:val="0"/>
          <w:lang w:val="pt-BR"/>
        </w:rPr>
        <w:t>Determinação do Perfil de Desempenho</w:t>
      </w:r>
      <w:bookmarkEnd w:id="79"/>
      <w:r w:rsidR="00C65803" w:rsidRPr="00F246C4">
        <w:rPr>
          <w:b/>
          <w:i w:val="0"/>
          <w:lang w:val="pt-BR"/>
        </w:rPr>
        <w:t xml:space="preserve"> </w:t>
      </w:r>
      <w:bookmarkEnd w:id="74"/>
      <w:bookmarkEnd w:id="75"/>
      <w:bookmarkEnd w:id="76"/>
      <w:bookmarkEnd w:id="77"/>
      <w:bookmarkEnd w:id="78"/>
    </w:p>
    <w:p w:rsidR="000C39DB" w:rsidRPr="00D0639D" w:rsidRDefault="000C39DB">
      <w:pPr>
        <w:pStyle w:val="Corpodetexto1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spacing w:before="80" w:after="0" w:line="240" w:lineRule="auto"/>
            </w:pPr>
            <w:r>
              <w:rPr>
                <w:lang w:val="pt-BR"/>
              </w:rPr>
              <w:t>Objetivo da Técnica:</w:t>
            </w:r>
          </w:p>
          <w:p w:rsidR="000C39DB" w:rsidRDefault="000C39DB">
            <w:pPr>
              <w:pStyle w:val="Corpodetexto1"/>
              <w:spacing w:after="0" w:line="240" w:lineRule="auto"/>
            </w:pP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810203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ab/>
              <w:t>Cargas maiores que a capacidade do banco de dados.</w:t>
            </w:r>
          </w:p>
          <w:p w:rsidR="00810203" w:rsidRPr="00810203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ab/>
              <w:t xml:space="preserve">Precisão do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B4FCB">
              <w:rPr>
                <w:i w:val="0"/>
                <w:color w:val="auto"/>
                <w:lang w:val="pt-BR"/>
              </w:rPr>
              <w:t xml:space="preserve"> </w:t>
            </w:r>
            <w:r w:rsidRPr="00810203">
              <w:rPr>
                <w:i w:val="0"/>
                <w:color w:val="auto"/>
                <w:lang w:val="pt-BR"/>
              </w:rPr>
              <w:t>que é atingida quando chega a sua carga máxima.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 xml:space="preserve">     Qual o tempo de resposta para o usuário com diferentes condições de cargas.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>
            <w:pPr>
              <w:pStyle w:val="InfoBlue"/>
              <w:rPr>
                <w:lang w:val="pt-BR"/>
              </w:rPr>
            </w:pPr>
            <w:r w:rsidRPr="0013110F">
              <w:rPr>
                <w:i w:val="0"/>
                <w:color w:val="auto"/>
              </w:rPr>
              <w:sym w:font="Symbol" w:char="F0B7"/>
            </w:r>
            <w:r w:rsidRPr="0013110F">
              <w:rPr>
                <w:i w:val="0"/>
                <w:color w:val="auto"/>
                <w:lang w:val="pt-BR"/>
              </w:rPr>
              <w:tab/>
              <w:t>Modifique os arquivos de dados a fim de au</w:t>
            </w:r>
            <w:r>
              <w:rPr>
                <w:i w:val="0"/>
                <w:color w:val="auto"/>
                <w:lang w:val="pt-BR"/>
              </w:rPr>
              <w:t>mentar o número de transações</w:t>
            </w:r>
            <w:r w:rsidRPr="001311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>
            <w:pPr>
              <w:pStyle w:val="InfoBlue"/>
              <w:rPr>
                <w:lang w:val="pt-BR"/>
              </w:rPr>
            </w:pPr>
            <w:r w:rsidRPr="0013110F">
              <w:rPr>
                <w:i w:val="0"/>
                <w:color w:val="auto"/>
              </w:rPr>
              <w:sym w:font="Symbol" w:char="F0B7"/>
            </w:r>
            <w:r>
              <w:rPr>
                <w:i w:val="0"/>
                <w:color w:val="auto"/>
                <w:lang w:val="pt-BR"/>
              </w:rPr>
              <w:tab/>
              <w:t>Os testes</w:t>
            </w:r>
            <w:r w:rsidRPr="0013110F">
              <w:rPr>
                <w:i w:val="0"/>
                <w:color w:val="auto"/>
                <w:lang w:val="pt-BR"/>
              </w:rPr>
              <w:t xml:space="preserve"> deverão ser executados em uma máquina (o melhor é avaliar o desempenho de um único usuário, uma única transação) e deverão se</w:t>
            </w:r>
            <w:r>
              <w:rPr>
                <w:i w:val="0"/>
                <w:color w:val="auto"/>
                <w:lang w:val="pt-BR"/>
              </w:rPr>
              <w:t>r repetidos em outras maquinas com diferentes ambientes de trabalhos.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A35FE2" w:rsidRDefault="00810203" w:rsidP="00FB6E77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 xml:space="preserve">Uma ferramenta para a determinação do perfil de desempenho do aplicativo como, por exemplo, o </w:t>
            </w:r>
            <w:proofErr w:type="spellStart"/>
            <w:r w:rsidRPr="00A35FE2">
              <w:rPr>
                <w:i w:val="0"/>
                <w:color w:val="auto"/>
                <w:lang w:val="pt-BR"/>
              </w:rPr>
              <w:t>Rational</w:t>
            </w:r>
            <w:proofErr w:type="spellEnd"/>
            <w:r w:rsidRPr="00A35FE2">
              <w:rPr>
                <w:i w:val="0"/>
                <w:color w:val="auto"/>
                <w:lang w:val="pt-BR"/>
              </w:rPr>
              <w:t xml:space="preserve"> </w:t>
            </w:r>
            <w:proofErr w:type="spellStart"/>
            <w:r w:rsidRPr="00A35FE2">
              <w:rPr>
                <w:i w:val="0"/>
                <w:color w:val="auto"/>
                <w:lang w:val="pt-BR"/>
              </w:rPr>
              <w:t>Quantify</w:t>
            </w:r>
            <w:proofErr w:type="spellEnd"/>
            <w:r>
              <w:rPr>
                <w:i w:val="0"/>
                <w:color w:val="auto"/>
                <w:lang w:val="pt-BR"/>
              </w:rPr>
              <w:t>.</w:t>
            </w:r>
          </w:p>
          <w:p w:rsidR="00810203" w:rsidRPr="00A35FE2" w:rsidRDefault="00810203" w:rsidP="00FB6E77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Ferramentas de monitoramento de instalação (registro, disco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  <w:p w:rsidR="000C39DB" w:rsidRPr="00D0639D" w:rsidRDefault="00810203" w:rsidP="00FB6E77">
            <w:pPr>
              <w:pStyle w:val="infoblue0"/>
              <w:numPr>
                <w:ilvl w:val="0"/>
                <w:numId w:val="8"/>
              </w:numPr>
              <w:rPr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Ferramentas de restrição de recursos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A técnica suporta o teste de:</w:t>
            </w:r>
          </w:p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 xml:space="preserve">  </w:t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 Uma única transação ou um único usuário: a emulação bem-sucedida dos scripts de transação sem que ocorra nenhuma falha devido a problemas de </w:t>
            </w:r>
            <w:proofErr w:type="gramStart"/>
            <w:r w:rsidRPr="00A35FE2">
              <w:rPr>
                <w:i w:val="0"/>
                <w:color w:val="auto"/>
                <w:lang w:val="pt-BR"/>
              </w:rPr>
              <w:t>implementação</w:t>
            </w:r>
            <w:proofErr w:type="gramEnd"/>
            <w:r w:rsidRPr="00A35FE2">
              <w:rPr>
                <w:i w:val="0"/>
                <w:color w:val="auto"/>
                <w:lang w:val="pt-BR"/>
              </w:rPr>
              <w:t xml:space="preserve"> do teste.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Várias transações ou vários usuários: a emulação bem-sucedida da carga de trabalho sem que ocorra nenhuma falha devido a problemas de </w:t>
            </w:r>
            <w:proofErr w:type="gramStart"/>
            <w:r w:rsidRPr="00A35FE2">
              <w:rPr>
                <w:i w:val="0"/>
                <w:color w:val="auto"/>
                <w:lang w:val="pt-BR"/>
              </w:rPr>
              <w:t>implementação</w:t>
            </w:r>
            <w:proofErr w:type="gramEnd"/>
            <w:r w:rsidRPr="00A35FE2">
              <w:rPr>
                <w:i w:val="0"/>
                <w:color w:val="auto"/>
                <w:lang w:val="pt-BR"/>
              </w:rPr>
              <w:t xml:space="preserve"> do teste.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método que pode</w:t>
            </w:r>
            <w:r w:rsidRPr="00A35FE2">
              <w:rPr>
                <w:i w:val="0"/>
                <w:color w:val="auto"/>
                <w:lang w:val="pt-BR"/>
              </w:rPr>
              <w:t xml:space="preserve"> ser usado para e</w:t>
            </w:r>
            <w:r>
              <w:rPr>
                <w:i w:val="0"/>
                <w:color w:val="auto"/>
                <w:lang w:val="pt-BR"/>
              </w:rPr>
              <w:t>xecutar esse teste é:</w:t>
            </w:r>
          </w:p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Usar </w:t>
            </w:r>
            <w:r>
              <w:rPr>
                <w:i w:val="0"/>
                <w:color w:val="auto"/>
                <w:lang w:val="pt-BR"/>
              </w:rPr>
              <w:t>um</w:t>
            </w:r>
            <w:r w:rsidRPr="00A35FE2">
              <w:rPr>
                <w:i w:val="0"/>
                <w:color w:val="auto"/>
                <w:lang w:val="pt-BR"/>
              </w:rPr>
              <w:t xml:space="preserve"> cliente físico</w:t>
            </w:r>
            <w:r>
              <w:rPr>
                <w:i w:val="0"/>
                <w:color w:val="auto"/>
                <w:lang w:val="pt-BR"/>
              </w:rPr>
              <w:t>,</w:t>
            </w:r>
            <w:r w:rsidRPr="00A35FE2">
              <w:rPr>
                <w:i w:val="0"/>
                <w:color w:val="auto"/>
                <w:lang w:val="pt-BR"/>
              </w:rPr>
              <w:t xml:space="preserve"> executando scripts de teste, para inserir carga no sistema. 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Os bancos de dados usados para o Teste de Determinação de Perfil de Desempenho deverão ter um tamanho real ou deverão ser dimensionados igualmente em escala.</w:t>
            </w:r>
          </w:p>
        </w:tc>
      </w:tr>
    </w:tbl>
    <w:p w:rsidR="00876293" w:rsidRDefault="00876293">
      <w:pPr>
        <w:pStyle w:val="Ttulo3"/>
        <w:keepNext w:val="0"/>
        <w:tabs>
          <w:tab w:val="num" w:pos="360"/>
        </w:tabs>
        <w:rPr>
          <w:b/>
          <w:i w:val="0"/>
          <w:lang w:val="pt-BR"/>
        </w:rPr>
      </w:pPr>
      <w:bookmarkStart w:id="80" w:name="_Toc433104449"/>
      <w:bookmarkStart w:id="81" w:name="_Toc417790796"/>
      <w:bookmarkStart w:id="82" w:name="_Toc18208312"/>
    </w:p>
    <w:p w:rsidR="00876293" w:rsidRDefault="00876293">
      <w:pPr>
        <w:pStyle w:val="Ttulo3"/>
        <w:keepNext w:val="0"/>
        <w:tabs>
          <w:tab w:val="num" w:pos="360"/>
        </w:tabs>
        <w:rPr>
          <w:b/>
          <w:i w:val="0"/>
          <w:lang w:val="pt-BR"/>
        </w:rPr>
      </w:pPr>
    </w:p>
    <w:p w:rsidR="000C39DB" w:rsidRDefault="00FE1B2A" w:rsidP="00FE1B2A">
      <w:pPr>
        <w:pStyle w:val="Ttulo3"/>
        <w:keepNext w:val="0"/>
        <w:numPr>
          <w:ilvl w:val="0"/>
          <w:numId w:val="0"/>
        </w:numPr>
        <w:rPr>
          <w:b/>
          <w:i w:val="0"/>
          <w:lang w:val="pt-BR"/>
        </w:rPr>
      </w:pPr>
      <w:r>
        <w:rPr>
          <w:b/>
          <w:i w:val="0"/>
          <w:lang w:val="pt-BR"/>
        </w:rPr>
        <w:t xml:space="preserve">5.1.6 </w:t>
      </w:r>
      <w:r w:rsidR="00C65803" w:rsidRPr="005E2098">
        <w:rPr>
          <w:b/>
          <w:i w:val="0"/>
          <w:lang w:val="pt-BR"/>
        </w:rPr>
        <w:t>Teste de Carga</w:t>
      </w:r>
      <w:bookmarkEnd w:id="80"/>
      <w:bookmarkEnd w:id="81"/>
      <w:bookmarkEnd w:id="82"/>
    </w:p>
    <w:p w:rsidR="00876293" w:rsidRPr="00876293" w:rsidRDefault="00876293" w:rsidP="00876293">
      <w:pPr>
        <w:ind w:left="720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 w:rsidTr="008762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76293" w:rsidRDefault="00F01E8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Verifica o tempo de resposta do sistema para casos de negócios ou transações </w:t>
            </w:r>
            <w:proofErr w:type="gramStart"/>
            <w:r w:rsidR="005E2AD1">
              <w:rPr>
                <w:i w:val="0"/>
                <w:color w:val="auto"/>
                <w:lang w:val="pt-BR"/>
              </w:rPr>
              <w:t>sob carga</w:t>
            </w:r>
            <w:proofErr w:type="gramEnd"/>
            <w:r w:rsidR="00F100AB">
              <w:rPr>
                <w:i w:val="0"/>
                <w:color w:val="auto"/>
                <w:lang w:val="pt-BR"/>
              </w:rPr>
              <w:t xml:space="preserve"> de trabalho.</w:t>
            </w:r>
          </w:p>
        </w:tc>
      </w:tr>
      <w:tr w:rsidR="000C39DB" w:rsidRPr="00896E35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E2AD1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</w:r>
            <w:r w:rsidR="005E2AD1">
              <w:rPr>
                <w:i w:val="0"/>
                <w:color w:val="auto"/>
                <w:lang w:val="pt-BR"/>
              </w:rPr>
              <w:t>Modificar</w:t>
            </w:r>
            <w:r w:rsidRPr="005E2AD1">
              <w:rPr>
                <w:i w:val="0"/>
                <w:color w:val="auto"/>
                <w:lang w:val="pt-BR"/>
              </w:rPr>
              <w:t xml:space="preserve"> os arquivos de dados a fim de aumentar o número de transações a fim de aumentar o número de vezes que cada transação ocorre.</w:t>
            </w:r>
          </w:p>
          <w:p w:rsidR="000C39DB" w:rsidRPr="005E2AD1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  <w:t>As Cargas de Trabalho devem representar cargas Médias assim como cargas de Pico.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  <w:t>As Cargas de Trabalho devem ser executadas com diferentes Configurações do Ambiente</w:t>
            </w:r>
            <w:r w:rsidR="005E2AD1">
              <w:rPr>
                <w:i w:val="0"/>
                <w:color w:val="auto"/>
                <w:lang w:val="pt-BR"/>
              </w:rPr>
              <w:t xml:space="preserve"> </w:t>
            </w:r>
            <w:r w:rsidR="005E2AD1" w:rsidRPr="005E2AD1">
              <w:rPr>
                <w:i w:val="0"/>
                <w:color w:val="auto"/>
                <w:lang w:val="pt-BR"/>
              </w:rPr>
              <w:t>de Teste.</w:t>
            </w:r>
          </w:p>
        </w:tc>
      </w:tr>
      <w:tr w:rsidR="000C39DB" w:rsidRPr="00896E35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005D0" w:rsidRDefault="005E2AD1" w:rsidP="009005D0">
            <w:pPr>
              <w:pStyle w:val="InfoBlue"/>
              <w:rPr>
                <w:i w:val="0"/>
                <w:color w:val="auto"/>
                <w:lang w:val="pt-BR"/>
              </w:rPr>
            </w:pPr>
            <w:r w:rsidRPr="009005D0">
              <w:rPr>
                <w:i w:val="0"/>
                <w:color w:val="auto"/>
                <w:lang w:val="pt-BR"/>
              </w:rPr>
              <w:t xml:space="preserve">Os testes feitos nos dados para aumentar as transações </w:t>
            </w:r>
            <w:r w:rsidR="009005D0" w:rsidRPr="009005D0">
              <w:rPr>
                <w:i w:val="0"/>
                <w:color w:val="auto"/>
                <w:lang w:val="pt-BR"/>
              </w:rPr>
              <w:t>serão feitos diretamente no sistema para evitar contato com a base de dados e evitar futuros erros</w:t>
            </w:r>
            <w:r w:rsidR="009005D0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F246C4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35263" w:rsidRDefault="00635263" w:rsidP="00FB6E77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Banco de dados</w:t>
            </w:r>
          </w:p>
          <w:p w:rsidR="00635263" w:rsidRPr="00635263" w:rsidRDefault="00C84C67" w:rsidP="00FB6E77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Sistema </w:t>
            </w:r>
            <w:r w:rsidR="004B4FCB" w:rsidRPr="009F6FE2">
              <w:rPr>
                <w:lang w:val="pt-BR"/>
              </w:rPr>
              <w:t>FORTESI</w:t>
            </w:r>
          </w:p>
        </w:tc>
      </w:tr>
      <w:tr w:rsidR="000C39DB" w:rsidRPr="00896E35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35263" w:rsidRDefault="00635263">
            <w:pPr>
              <w:pStyle w:val="InfoBlue"/>
              <w:rPr>
                <w:i w:val="0"/>
                <w:color w:val="auto"/>
                <w:lang w:val="pt-BR"/>
              </w:rPr>
            </w:pPr>
            <w:r w:rsidRPr="00635263">
              <w:rPr>
                <w:i w:val="0"/>
                <w:color w:val="auto"/>
                <w:lang w:val="pt-BR"/>
              </w:rPr>
              <w:t>Conclusão de teste realizada com êxito dentro do tempo de resposta estabelecido e sem nenhum defeito detectável.</w:t>
            </w:r>
          </w:p>
        </w:tc>
      </w:tr>
      <w:tr w:rsidR="000C39DB" w:rsidRPr="00896E35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  <w:t>O teste de carga deverá ser executado em uma máquina dedicada ou em um período de tempo dedicado. Isso permitirá o controle total e a medição exata.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  <w:t>Os bancos de dados usados para o teste de carga deverão ter um tamanho real ou</w:t>
            </w:r>
            <w:r w:rsidR="00930F58">
              <w:rPr>
                <w:i w:val="0"/>
                <w:color w:val="auto"/>
                <w:lang w:val="pt-BR"/>
              </w:rPr>
              <w:t xml:space="preserve"> </w:t>
            </w:r>
            <w:r w:rsidRPr="00930F58">
              <w:rPr>
                <w:i w:val="0"/>
                <w:color w:val="auto"/>
                <w:lang w:val="pt-BR"/>
              </w:rPr>
              <w:t>deverão ser dime</w:t>
            </w:r>
            <w:r w:rsidR="00930F58" w:rsidRPr="00930F58">
              <w:rPr>
                <w:i w:val="0"/>
                <w:color w:val="auto"/>
                <w:lang w:val="pt-BR"/>
              </w:rPr>
              <w:t>nsionados igualmente em escala.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930F58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83" w:name="_Toc433104450"/>
      <w:bookmarkStart w:id="84" w:name="_Toc327255340"/>
      <w:bookmarkStart w:id="85" w:name="_Toc327255101"/>
      <w:bookmarkStart w:id="86" w:name="_Toc327255032"/>
      <w:bookmarkStart w:id="87" w:name="_Toc327254067"/>
      <w:bookmarkStart w:id="88" w:name="_Toc18208313"/>
      <w:r>
        <w:rPr>
          <w:b/>
          <w:i w:val="0"/>
          <w:lang w:val="pt-BR"/>
        </w:rPr>
        <w:t>5.1</w:t>
      </w:r>
      <w:r w:rsidR="00930F58" w:rsidRPr="00930F58">
        <w:rPr>
          <w:b/>
          <w:i w:val="0"/>
          <w:lang w:val="pt-BR"/>
        </w:rPr>
        <w:t>.7</w:t>
      </w:r>
      <w:r w:rsidRPr="00930F58">
        <w:rPr>
          <w:b/>
          <w:i w:val="0"/>
          <w:lang w:val="pt-BR"/>
        </w:rPr>
        <w:t xml:space="preserve"> </w:t>
      </w:r>
      <w:r w:rsidR="00C65803" w:rsidRPr="00930F58">
        <w:rPr>
          <w:b/>
          <w:i w:val="0"/>
          <w:lang w:val="pt-BR"/>
        </w:rPr>
        <w:t>Teste de Stress</w:t>
      </w:r>
      <w:bookmarkEnd w:id="83"/>
      <w:bookmarkEnd w:id="84"/>
      <w:bookmarkEnd w:id="85"/>
      <w:bookmarkEnd w:id="86"/>
      <w:bookmarkEnd w:id="87"/>
      <w:bookmarkEnd w:id="88"/>
    </w:p>
    <w:p w:rsidR="000C39DB" w:rsidRPr="00D0639D" w:rsidRDefault="00C65803">
      <w:pPr>
        <w:pStyle w:val="InfoBlue"/>
        <w:rPr>
          <w:lang w:val="pt-BR"/>
        </w:rPr>
      </w:pPr>
      <w:bookmarkStart w:id="89" w:name="_Toc314978540"/>
      <w:r>
        <w:rPr>
          <w:lang w:val="pt-BR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P</w:t>
            </w:r>
            <w:r w:rsidRPr="00930F58">
              <w:rPr>
                <w:i w:val="0"/>
                <w:color w:val="auto"/>
                <w:lang w:val="pt-BR"/>
              </w:rPr>
              <w:t>ouca ou nenhum</w:t>
            </w:r>
            <w:r w:rsidR="00930F58">
              <w:rPr>
                <w:i w:val="0"/>
                <w:color w:val="auto"/>
                <w:lang w:val="pt-BR"/>
              </w:rPr>
              <w:t>a memória disponível</w:t>
            </w:r>
            <w:r w:rsidRPr="00930F58">
              <w:rPr>
                <w:i w:val="0"/>
                <w:color w:val="auto"/>
                <w:lang w:val="pt-BR"/>
              </w:rPr>
              <w:t xml:space="preserve"> (memória RAM e espaço de armazenamento persistente)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V</w:t>
            </w:r>
            <w:r w:rsidRPr="00930F58">
              <w:rPr>
                <w:i w:val="0"/>
                <w:color w:val="auto"/>
                <w:lang w:val="pt-BR"/>
              </w:rPr>
              <w:t>ário</w:t>
            </w:r>
            <w:r w:rsidR="0069381C">
              <w:rPr>
                <w:i w:val="0"/>
                <w:color w:val="auto"/>
                <w:lang w:val="pt-BR"/>
              </w:rPr>
              <w:t xml:space="preserve">s usuários executando a mesma operação de </w:t>
            </w:r>
            <w:proofErr w:type="spellStart"/>
            <w:r w:rsidR="0069381C">
              <w:rPr>
                <w:i w:val="0"/>
                <w:color w:val="auto"/>
                <w:lang w:val="pt-BR"/>
              </w:rPr>
              <w:t>logar</w:t>
            </w:r>
            <w:proofErr w:type="spellEnd"/>
            <w:r w:rsidR="0069381C">
              <w:rPr>
                <w:i w:val="0"/>
                <w:color w:val="auto"/>
                <w:lang w:val="pt-BR"/>
              </w:rPr>
              <w:t xml:space="preserve"> em um mesmo usuá</w:t>
            </w:r>
            <w:r w:rsidR="00C253F3">
              <w:rPr>
                <w:i w:val="0"/>
                <w:color w:val="auto"/>
                <w:lang w:val="pt-BR"/>
              </w:rPr>
              <w:t>rio ou senha;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</w:r>
            <w:r w:rsidR="00C253F3">
              <w:rPr>
                <w:i w:val="0"/>
                <w:color w:val="auto"/>
                <w:lang w:val="pt-BR"/>
              </w:rPr>
              <w:t>C</w:t>
            </w:r>
            <w:r w:rsidR="0069381C">
              <w:rPr>
                <w:i w:val="0"/>
                <w:color w:val="auto"/>
                <w:lang w:val="pt-BR"/>
              </w:rPr>
              <w:t>onjunto ou volume de alguma operação</w:t>
            </w:r>
            <w:r w:rsidRPr="00930F58">
              <w:rPr>
                <w:i w:val="0"/>
                <w:color w:val="auto"/>
                <w:lang w:val="pt-BR"/>
              </w:rPr>
              <w:t xml:space="preserve"> que g</w:t>
            </w:r>
            <w:r w:rsidR="0069381C">
              <w:rPr>
                <w:i w:val="0"/>
                <w:color w:val="auto"/>
                <w:lang w:val="pt-BR"/>
              </w:rPr>
              <w:t xml:space="preserve">eram </w:t>
            </w:r>
            <w:r w:rsidR="00C253F3">
              <w:rPr>
                <w:i w:val="0"/>
                <w:color w:val="auto"/>
                <w:lang w:val="pt-BR"/>
              </w:rPr>
              <w:t>“sobrecarga”.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9381C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69381C">
              <w:rPr>
                <w:i w:val="0"/>
                <w:color w:val="auto"/>
              </w:rPr>
              <w:sym w:font="Symbol" w:char="F0B7"/>
            </w:r>
            <w:r w:rsidRPr="0069381C">
              <w:rPr>
                <w:i w:val="0"/>
                <w:color w:val="auto"/>
                <w:lang w:val="pt-BR"/>
              </w:rPr>
              <w:tab/>
              <w:t xml:space="preserve">Para testar recursos </w:t>
            </w:r>
            <w:proofErr w:type="gramStart"/>
            <w:r w:rsidRPr="0069381C">
              <w:rPr>
                <w:i w:val="0"/>
                <w:color w:val="auto"/>
                <w:lang w:val="pt-BR"/>
              </w:rPr>
              <w:t>limitados</w:t>
            </w:r>
            <w:r w:rsidR="0069381C">
              <w:rPr>
                <w:i w:val="0"/>
                <w:color w:val="auto"/>
                <w:lang w:val="pt-BR"/>
              </w:rPr>
              <w:t xml:space="preserve"> citado</w:t>
            </w:r>
            <w:proofErr w:type="gramEnd"/>
            <w:r w:rsidR="0069381C">
              <w:rPr>
                <w:i w:val="0"/>
                <w:color w:val="auto"/>
                <w:lang w:val="pt-BR"/>
              </w:rPr>
              <w:t xml:space="preserve"> a cima</w:t>
            </w:r>
            <w:r w:rsidRPr="0069381C">
              <w:rPr>
                <w:i w:val="0"/>
                <w:color w:val="auto"/>
                <w:lang w:val="pt-BR"/>
              </w:rPr>
              <w:t>, os testes deverão ser executados em uma única máquina, e a memória RAM e o espaço de armaz</w:t>
            </w:r>
            <w:r w:rsidR="0069381C">
              <w:rPr>
                <w:i w:val="0"/>
                <w:color w:val="auto"/>
                <w:lang w:val="pt-BR"/>
              </w:rPr>
              <w:t>enamento persistente</w:t>
            </w:r>
            <w:r w:rsidRPr="0069381C">
              <w:rPr>
                <w:i w:val="0"/>
                <w:color w:val="auto"/>
                <w:lang w:val="pt-BR"/>
              </w:rPr>
              <w:t xml:space="preserve"> deverão ser reduzidos ou limitados.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69381C">
              <w:rPr>
                <w:i w:val="0"/>
                <w:color w:val="auto"/>
              </w:rPr>
              <w:sym w:font="Symbol" w:char="F0B7"/>
            </w:r>
            <w:r w:rsidRPr="0069381C">
              <w:rPr>
                <w:i w:val="0"/>
                <w:color w:val="auto"/>
                <w:lang w:val="pt-BR"/>
              </w:rPr>
              <w:tab/>
              <w:t xml:space="preserve">Para os testes de stress restantes, deverão ser usados vários clientes, </w:t>
            </w:r>
            <w:r w:rsidR="00656F4B">
              <w:rPr>
                <w:i w:val="0"/>
                <w:color w:val="auto"/>
                <w:lang w:val="pt-BR"/>
              </w:rPr>
              <w:t>executando-se de um mesmo teste</w:t>
            </w:r>
            <w:r w:rsidRPr="0069381C">
              <w:rPr>
                <w:i w:val="0"/>
                <w:color w:val="auto"/>
                <w:lang w:val="pt-BR"/>
              </w:rPr>
              <w:t xml:space="preserve"> ou testes complementares a fim de</w:t>
            </w:r>
            <w:r w:rsidR="00656F4B">
              <w:rPr>
                <w:i w:val="0"/>
                <w:color w:val="auto"/>
                <w:lang w:val="pt-BR"/>
              </w:rPr>
              <w:t xml:space="preserve"> produzir o conjunto de transações para avaliar o desenvolvimento do sistema de acordo com o ocorrido</w:t>
            </w:r>
            <w:r w:rsidRPr="0069381C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56F4B" w:rsidRDefault="00656F4B" w:rsidP="008F05B2">
            <w:pPr>
              <w:pStyle w:val="InfoBlue"/>
              <w:rPr>
                <w:i w:val="0"/>
                <w:color w:val="auto"/>
                <w:lang w:val="pt-BR"/>
              </w:rPr>
            </w:pPr>
            <w:r w:rsidRPr="00656F4B">
              <w:rPr>
                <w:i w:val="0"/>
                <w:color w:val="auto"/>
                <w:lang w:val="pt-BR"/>
              </w:rPr>
              <w:t xml:space="preserve">Redução de </w:t>
            </w:r>
            <w:r w:rsidR="001D7EB2" w:rsidRPr="00656F4B">
              <w:rPr>
                <w:i w:val="0"/>
                <w:color w:val="auto"/>
                <w:lang w:val="pt-BR"/>
              </w:rPr>
              <w:t>memória</w:t>
            </w:r>
            <w:r w:rsidRPr="00656F4B">
              <w:rPr>
                <w:i w:val="0"/>
                <w:color w:val="auto"/>
                <w:lang w:val="pt-BR"/>
              </w:rPr>
              <w:t xml:space="preserve"> e avaliação do desempenho do sistema de acordo com essa necessidade. Execução do sistema</w:t>
            </w:r>
            <w:r w:rsidR="008F05B2">
              <w:rPr>
                <w:i w:val="0"/>
                <w:color w:val="auto"/>
                <w:lang w:val="pt-BR"/>
              </w:rPr>
              <w:t xml:space="preserve"> com</w:t>
            </w:r>
            <w:r w:rsidRPr="00656F4B">
              <w:rPr>
                <w:i w:val="0"/>
                <w:color w:val="auto"/>
                <w:lang w:val="pt-BR"/>
              </w:rPr>
              <w:t xml:space="preserve"> mais de um</w:t>
            </w:r>
            <w:r w:rsidR="008F05B2" w:rsidRPr="00656F4B">
              <w:rPr>
                <w:i w:val="0"/>
                <w:color w:val="auto"/>
                <w:lang w:val="pt-BR"/>
              </w:rPr>
              <w:t xml:space="preserve"> </w:t>
            </w:r>
            <w:r w:rsidRPr="00656F4B">
              <w:rPr>
                <w:i w:val="0"/>
                <w:color w:val="auto"/>
                <w:lang w:val="pt-BR"/>
              </w:rPr>
              <w:t xml:space="preserve">usuário </w:t>
            </w:r>
            <w:r w:rsidR="008F05B2">
              <w:rPr>
                <w:i w:val="0"/>
                <w:color w:val="auto"/>
                <w:lang w:val="pt-BR"/>
              </w:rPr>
              <w:t>testando a entrada no</w:t>
            </w:r>
            <w:r w:rsidRPr="00656F4B">
              <w:rPr>
                <w:i w:val="0"/>
                <w:color w:val="auto"/>
                <w:lang w:val="pt-BR"/>
              </w:rPr>
              <w:t xml:space="preserve"> sist</w:t>
            </w:r>
            <w:r w:rsidR="00C253F3">
              <w:rPr>
                <w:i w:val="0"/>
                <w:color w:val="auto"/>
                <w:lang w:val="pt-BR"/>
              </w:rPr>
              <w:t>ema com a mesma identificação.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656F4B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F05B2" w:rsidRDefault="008F05B2" w:rsidP="008F05B2">
            <w:pPr>
              <w:pStyle w:val="InfoBlue"/>
              <w:ind w:left="0"/>
              <w:rPr>
                <w:i w:val="0"/>
                <w:color w:val="auto"/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 w:rsidR="00896E35">
              <w:rPr>
                <w:i w:val="0"/>
                <w:color w:val="auto"/>
                <w:lang w:val="pt-BR"/>
              </w:rPr>
              <w:t>A ser definido.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00EA9" w:rsidRDefault="008F05B2" w:rsidP="00600EA9">
            <w:pPr>
              <w:pStyle w:val="InfoBlue"/>
              <w:rPr>
                <w:i w:val="0"/>
                <w:color w:val="auto"/>
                <w:lang w:val="pt-BR"/>
              </w:rPr>
            </w:pPr>
            <w:r w:rsidRPr="00600EA9">
              <w:rPr>
                <w:i w:val="0"/>
                <w:color w:val="auto"/>
                <w:lang w:val="pt-BR"/>
              </w:rPr>
              <w:t>Todos os testes planejados são executados</w:t>
            </w:r>
            <w:r w:rsidR="00600EA9" w:rsidRPr="00600EA9">
              <w:rPr>
                <w:i w:val="0"/>
                <w:color w:val="auto"/>
                <w:lang w:val="pt-BR"/>
              </w:rPr>
              <w:t xml:space="preserve"> para alcançar os limites</w:t>
            </w:r>
            <w:r w:rsidR="00600EA9">
              <w:rPr>
                <w:i w:val="0"/>
                <w:color w:val="auto"/>
                <w:lang w:val="pt-BR"/>
              </w:rPr>
              <w:t xml:space="preserve"> imposto</w:t>
            </w:r>
            <w:r w:rsidR="00600EA9" w:rsidRPr="00600EA9">
              <w:rPr>
                <w:i w:val="0"/>
                <w:color w:val="auto"/>
                <w:lang w:val="pt-BR"/>
              </w:rPr>
              <w:t>s do sistema especificado.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600EA9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600EA9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600EA9">
              <w:rPr>
                <w:i w:val="0"/>
                <w:color w:val="auto"/>
              </w:rPr>
              <w:sym w:font="Symbol" w:char="F0B7"/>
            </w:r>
            <w:r w:rsidRPr="00600EA9">
              <w:rPr>
                <w:i w:val="0"/>
                <w:color w:val="auto"/>
                <w:lang w:val="pt-BR"/>
              </w:rPr>
              <w:tab/>
              <w:t>O armazenamento persistente usado para o sistema deverá ser reduzido temporariamente, a fim de restringir o espaço disponível para que o banco de dados se desenvolva.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600EA9">
              <w:rPr>
                <w:i w:val="0"/>
                <w:color w:val="auto"/>
              </w:rPr>
              <w:sym w:font="Symbol" w:char="F0B7"/>
            </w:r>
            <w:r w:rsidRPr="00600EA9">
              <w:rPr>
                <w:i w:val="0"/>
                <w:color w:val="auto"/>
                <w:lang w:val="pt-BR"/>
              </w:rPr>
              <w:tab/>
              <w:t>Sincronize o acesso simultâneo dos clientes aos mesmo</w:t>
            </w:r>
            <w:r w:rsidR="00600EA9" w:rsidRPr="00600EA9">
              <w:rPr>
                <w:i w:val="0"/>
                <w:color w:val="auto"/>
                <w:lang w:val="pt-BR"/>
              </w:rPr>
              <w:t>s registros ou contas de dados.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AE0D58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90" w:name="_Toc433104451"/>
      <w:bookmarkStart w:id="91" w:name="_Toc327255341"/>
      <w:bookmarkStart w:id="92" w:name="_Toc327255102"/>
      <w:bookmarkStart w:id="93" w:name="_Toc327255033"/>
      <w:bookmarkStart w:id="94" w:name="_Toc327254068"/>
      <w:bookmarkStart w:id="95" w:name="_Toc18208314"/>
      <w:r>
        <w:rPr>
          <w:b/>
          <w:i w:val="0"/>
          <w:lang w:val="pt-BR"/>
        </w:rPr>
        <w:t>5.1</w:t>
      </w:r>
      <w:r w:rsidR="00AE0D58" w:rsidRPr="00AE0D58">
        <w:rPr>
          <w:b/>
          <w:i w:val="0"/>
          <w:lang w:val="pt-BR"/>
        </w:rPr>
        <w:t>.8</w:t>
      </w:r>
      <w:r w:rsidRPr="00AE0D58">
        <w:rPr>
          <w:b/>
          <w:i w:val="0"/>
          <w:lang w:val="pt-BR"/>
        </w:rPr>
        <w:t xml:space="preserve"> </w:t>
      </w:r>
      <w:r w:rsidR="00C65803" w:rsidRPr="00AE0D58">
        <w:rPr>
          <w:b/>
          <w:i w:val="0"/>
          <w:lang w:val="pt-BR"/>
        </w:rPr>
        <w:t>Teste de Volume</w:t>
      </w:r>
      <w:bookmarkEnd w:id="90"/>
      <w:bookmarkEnd w:id="91"/>
      <w:bookmarkEnd w:id="92"/>
      <w:bookmarkEnd w:id="93"/>
      <w:bookmarkEnd w:id="94"/>
      <w:bookmarkEnd w:id="95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AE0D58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417E0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E417E0">
              <w:rPr>
                <w:i w:val="0"/>
                <w:color w:val="auto"/>
              </w:rPr>
              <w:sym w:font="Symbol" w:char="F0B7"/>
            </w:r>
            <w:r w:rsidRPr="00E417E0">
              <w:rPr>
                <w:i w:val="0"/>
                <w:color w:val="auto"/>
                <w:lang w:val="pt-BR"/>
              </w:rPr>
              <w:tab/>
              <w:t>O número</w:t>
            </w:r>
            <w:r w:rsidR="00AE0D58">
              <w:rPr>
                <w:i w:val="0"/>
                <w:color w:val="auto"/>
                <w:lang w:val="pt-BR"/>
              </w:rPr>
              <w:t xml:space="preserve"> de cliente tentando entrar no sistema com o mesmo usuário e senha</w:t>
            </w:r>
          </w:p>
          <w:p w:rsidR="000C39DB" w:rsidRPr="00D0639D" w:rsidRDefault="00C65803" w:rsidP="00AE0D58">
            <w:pPr>
              <w:pStyle w:val="InfoBlue"/>
              <w:rPr>
                <w:lang w:val="pt-BR"/>
              </w:rPr>
            </w:pPr>
            <w:r w:rsidRPr="00E417E0">
              <w:rPr>
                <w:i w:val="0"/>
                <w:color w:val="auto"/>
              </w:rPr>
              <w:sym w:font="Symbol" w:char="F0B7"/>
            </w:r>
            <w:r w:rsidR="00E417E0">
              <w:rPr>
                <w:i w:val="0"/>
                <w:color w:val="auto"/>
                <w:lang w:val="pt-BR"/>
              </w:rPr>
              <w:t xml:space="preserve"> Se </w:t>
            </w:r>
            <w:r w:rsidRPr="00E417E0">
              <w:rPr>
                <w:i w:val="0"/>
                <w:color w:val="auto"/>
                <w:lang w:val="pt-BR"/>
              </w:rPr>
              <w:t xml:space="preserve">tamanho máximo do banco de dados </w:t>
            </w:r>
            <w:r w:rsidR="00AE0D58">
              <w:rPr>
                <w:i w:val="0"/>
                <w:color w:val="auto"/>
                <w:lang w:val="pt-BR"/>
              </w:rPr>
              <w:t>alcançado.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AE0D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AE0D58">
              <w:rPr>
                <w:i w:val="0"/>
                <w:color w:val="auto"/>
              </w:rPr>
              <w:sym w:font="Symbol" w:char="F0B7"/>
            </w:r>
            <w:r w:rsidRPr="00AE0D58">
              <w:rPr>
                <w:i w:val="0"/>
                <w:color w:val="auto"/>
                <w:lang w:val="pt-BR"/>
              </w:rPr>
              <w:tab/>
              <w:t>Deverão ser usado</w:t>
            </w:r>
            <w:r w:rsidR="00AE0D58">
              <w:rPr>
                <w:i w:val="0"/>
                <w:color w:val="auto"/>
                <w:lang w:val="pt-BR"/>
              </w:rPr>
              <w:t>s vários clientes, executando o mesmo processo de entrar no sistema com o mesmo usuário e senha para verificar a reação do sistema. A</w:t>
            </w:r>
            <w:r w:rsidRPr="00AE0D58">
              <w:rPr>
                <w:i w:val="0"/>
                <w:color w:val="auto"/>
                <w:lang w:val="pt-BR"/>
              </w:rPr>
              <w:t xml:space="preserve"> fim de produzir o conjunto ou o volume de transações no pior caso</w:t>
            </w:r>
            <w:r w:rsidR="00524474" w:rsidRPr="00AE0D58">
              <w:rPr>
                <w:i w:val="0"/>
                <w:color w:val="auto"/>
                <w:lang w:val="pt-BR"/>
              </w:rPr>
              <w:t xml:space="preserve"> </w:t>
            </w:r>
            <w:r w:rsidRPr="00AE0D58">
              <w:rPr>
                <w:i w:val="0"/>
                <w:color w:val="auto"/>
                <w:lang w:val="pt-BR"/>
              </w:rPr>
              <w:t>durante um longo período de tempo.</w:t>
            </w:r>
          </w:p>
          <w:p w:rsidR="000C39DB" w:rsidRPr="00D0639D" w:rsidRDefault="00C65803" w:rsidP="00AE0D58">
            <w:pPr>
              <w:pStyle w:val="InfoBlue"/>
              <w:rPr>
                <w:lang w:val="pt-BR"/>
              </w:rPr>
            </w:pPr>
            <w:r w:rsidRPr="00AE0D58">
              <w:rPr>
                <w:i w:val="0"/>
                <w:color w:val="auto"/>
              </w:rPr>
              <w:sym w:font="Symbol" w:char="F0B7"/>
            </w:r>
            <w:r w:rsidRPr="00AE0D58">
              <w:rPr>
                <w:i w:val="0"/>
                <w:color w:val="auto"/>
                <w:lang w:val="pt-BR"/>
              </w:rPr>
              <w:tab/>
            </w:r>
            <w:r w:rsidR="00AE0D58">
              <w:rPr>
                <w:i w:val="0"/>
                <w:color w:val="auto"/>
                <w:lang w:val="pt-BR"/>
              </w:rPr>
              <w:t>Será disponibilizado</w:t>
            </w:r>
            <w:r w:rsidRPr="00AE0D58">
              <w:rPr>
                <w:i w:val="0"/>
                <w:color w:val="auto"/>
                <w:lang w:val="pt-BR"/>
              </w:rPr>
              <w:t xml:space="preserve"> o tamanho máximo do banco de dados </w:t>
            </w:r>
            <w:r w:rsidR="00AE0D58">
              <w:rPr>
                <w:i w:val="0"/>
                <w:color w:val="auto"/>
                <w:lang w:val="pt-BR"/>
              </w:rPr>
              <w:t xml:space="preserve">e o testador deverá armazena o limite de dados possível no banco para observar a reação do sistema. 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24474" w:rsidRDefault="0052447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Backup do banco de dados para realizar os testes necessários.</w:t>
            </w:r>
          </w:p>
        </w:tc>
      </w:tr>
      <w:tr w:rsidR="000C39DB" w:rsidRPr="0052447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24474" w:rsidRDefault="001A5DA1" w:rsidP="00524474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ser defido.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CA4093" w:rsidRDefault="00C65803" w:rsidP="004A4438">
            <w:pPr>
              <w:pStyle w:val="infoblue0"/>
              <w:rPr>
                <w:i w:val="0"/>
                <w:color w:val="auto"/>
                <w:lang w:val="pt-BR"/>
              </w:rPr>
            </w:pPr>
            <w:r w:rsidRPr="00CA4093">
              <w:rPr>
                <w:i w:val="0"/>
                <w:color w:val="auto"/>
                <w:lang w:val="pt-BR"/>
              </w:rPr>
              <w:t>A técnica suporta o teste de Emulação de Volume. É possível emular, de forma eficaz, grandes quantidades de usuários, dados ou outros aspectos do sistema utilizados em volume e poderá ser capturada uma observação sobre as mudanças de estado do sis</w:t>
            </w:r>
            <w:r w:rsidR="00CA4093" w:rsidRPr="00CA4093">
              <w:rPr>
                <w:i w:val="0"/>
                <w:color w:val="auto"/>
                <w:lang w:val="pt-BR"/>
              </w:rPr>
              <w:t>tema durante o teste de volume.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A4438" w:rsidRDefault="00C65803" w:rsidP="004A4438">
            <w:pPr>
              <w:pStyle w:val="InfoBlue"/>
              <w:rPr>
                <w:i w:val="0"/>
                <w:color w:val="auto"/>
                <w:lang w:val="pt-BR"/>
              </w:rPr>
            </w:pPr>
            <w:r w:rsidRPr="004A4438">
              <w:rPr>
                <w:i w:val="0"/>
                <w:color w:val="auto"/>
                <w:lang w:val="pt-BR"/>
              </w:rPr>
              <w:t>Que período de tempo seria considerado aceitável para as condições de elevado vo</w:t>
            </w:r>
            <w:r w:rsidR="004A4438" w:rsidRPr="004A4438">
              <w:rPr>
                <w:i w:val="0"/>
                <w:color w:val="auto"/>
                <w:lang w:val="pt-BR"/>
              </w:rPr>
              <w:t>lume</w:t>
            </w:r>
            <w:r w:rsidR="004A4438"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FC4DCF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96" w:name="_Toc433104452"/>
      <w:bookmarkStart w:id="97" w:name="_Toc18208315"/>
      <w:bookmarkStart w:id="98" w:name="_Toc314978541"/>
      <w:bookmarkStart w:id="99" w:name="_Toc327255343"/>
      <w:bookmarkStart w:id="100" w:name="_Toc327255104"/>
      <w:bookmarkStart w:id="101" w:name="_Toc327255035"/>
      <w:bookmarkStart w:id="102" w:name="_Toc327254070"/>
      <w:bookmarkEnd w:id="89"/>
      <w:r>
        <w:rPr>
          <w:b/>
          <w:i w:val="0"/>
          <w:lang w:val="pt-BR"/>
        </w:rPr>
        <w:t>5.1</w:t>
      </w:r>
      <w:r w:rsidR="00FC4DCF" w:rsidRPr="00FC4DCF">
        <w:rPr>
          <w:b/>
          <w:i w:val="0"/>
          <w:lang w:val="pt-BR"/>
        </w:rPr>
        <w:t>.9</w:t>
      </w:r>
      <w:r w:rsidRPr="00FC4DCF">
        <w:rPr>
          <w:b/>
          <w:i w:val="0"/>
          <w:lang w:val="pt-BR"/>
        </w:rPr>
        <w:t xml:space="preserve"> </w:t>
      </w:r>
      <w:r w:rsidR="00C65803" w:rsidRPr="00FC4DCF">
        <w:rPr>
          <w:b/>
          <w:i w:val="0"/>
          <w:lang w:val="pt-BR"/>
        </w:rPr>
        <w:t>Teste de Segurança e de Controle de Acesso</w:t>
      </w:r>
      <w:bookmarkEnd w:id="96"/>
      <w:bookmarkEnd w:id="97"/>
    </w:p>
    <w:p w:rsidR="000C39DB" w:rsidRPr="00D0639D" w:rsidRDefault="000C39DB">
      <w:pPr>
        <w:pStyle w:val="InfoBlue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3C24E9" w:rsidP="009F6FE2">
            <w:pPr>
              <w:pStyle w:val="InfoBlue"/>
              <w:tabs>
                <w:tab w:val="clear" w:pos="381"/>
              </w:tabs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Testar acessar o sistema alternando </w:t>
            </w:r>
            <w:r w:rsidR="009F6FE2">
              <w:rPr>
                <w:i w:val="0"/>
                <w:color w:val="auto"/>
                <w:lang w:val="pt-BR"/>
              </w:rPr>
              <w:t>entre usuário e senha inválidos, Segurança do aplicativo envolvendo dados do sistema.</w:t>
            </w:r>
          </w:p>
        </w:tc>
      </w:tr>
      <w:tr w:rsidR="000C39DB" w:rsidRPr="009F6FE2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3C24E9" w:rsidRDefault="003C24E9" w:rsidP="0074152E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3C24E9">
              <w:rPr>
                <w:i w:val="0"/>
                <w:color w:val="auto"/>
                <w:lang w:val="pt-BR"/>
              </w:rPr>
              <w:t>Exibir mensagem de erro de usuário ou senha</w:t>
            </w:r>
            <w:r w:rsidR="0074152E">
              <w:rPr>
                <w:i w:val="0"/>
                <w:color w:val="auto"/>
                <w:lang w:val="pt-BR"/>
              </w:rPr>
              <w:t xml:space="preserve"> através de autenticação.</w:t>
            </w:r>
            <w:r w:rsidR="009F6FE2">
              <w:rPr>
                <w:i w:val="0"/>
                <w:color w:val="auto"/>
                <w:lang w:val="pt-BR"/>
              </w:rPr>
              <w:t xml:space="preserve"> Testes de integridade de dados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F6FE2" w:rsidRDefault="009F6FE2" w:rsidP="009F6FE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Tentar entrar no sistema com usuários e senhas inválidos além de um verificar se o sistema </w:t>
            </w:r>
            <w:r w:rsidR="001D7EB2">
              <w:rPr>
                <w:i w:val="0"/>
                <w:color w:val="auto"/>
                <w:lang w:val="pt-BR"/>
              </w:rPr>
              <w:t>está</w:t>
            </w:r>
            <w:r>
              <w:rPr>
                <w:i w:val="0"/>
                <w:color w:val="auto"/>
                <w:lang w:val="pt-BR"/>
              </w:rPr>
              <w:t xml:space="preserve"> buscando corretamente os dados armazenados no banco.</w:t>
            </w:r>
          </w:p>
        </w:tc>
      </w:tr>
      <w:tr w:rsidR="000C39DB" w:rsidRPr="009F6FE2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62E01" w:rsidRDefault="00FA2E14" w:rsidP="00FB6E77">
            <w:pPr>
              <w:pStyle w:val="InfoBlue"/>
              <w:numPr>
                <w:ilvl w:val="0"/>
                <w:numId w:val="33"/>
              </w:numPr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Backup b</w:t>
            </w:r>
            <w:r w:rsidR="00E62E01">
              <w:rPr>
                <w:i w:val="0"/>
                <w:color w:val="auto"/>
                <w:lang w:val="pt-BR"/>
              </w:rPr>
              <w:t xml:space="preserve">anco de dados </w:t>
            </w:r>
          </w:p>
          <w:p w:rsidR="000C39DB" w:rsidRPr="00D0639D" w:rsidRDefault="00E62E01" w:rsidP="00FB6E77">
            <w:pPr>
              <w:pStyle w:val="InfoBlue"/>
              <w:numPr>
                <w:ilvl w:val="0"/>
                <w:numId w:val="33"/>
              </w:numPr>
              <w:tabs>
                <w:tab w:val="clear" w:pos="381"/>
              </w:tabs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Firewall do Windows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62E01" w:rsidRDefault="00E62E01">
            <w:pPr>
              <w:pStyle w:val="InfoBlue"/>
              <w:rPr>
                <w:i w:val="0"/>
                <w:color w:val="auto"/>
                <w:lang w:val="pt-BR"/>
              </w:rPr>
            </w:pPr>
            <w:r w:rsidRPr="00E62E01">
              <w:rPr>
                <w:i w:val="0"/>
                <w:color w:val="auto"/>
                <w:lang w:val="pt-BR"/>
              </w:rPr>
              <w:t>Para cada tipo de usuário</w:t>
            </w:r>
            <w:r>
              <w:rPr>
                <w:i w:val="0"/>
                <w:color w:val="auto"/>
                <w:lang w:val="pt-BR"/>
              </w:rPr>
              <w:t xml:space="preserve"> os</w:t>
            </w:r>
            <w:r w:rsidRPr="00E62E01"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shd w:val="clear" w:color="auto" w:fill="FFFFFF"/>
                <w:lang w:val="pt-BR"/>
              </w:rPr>
              <w:t>dados sej</w:t>
            </w:r>
            <w:r w:rsidRPr="00E62E01">
              <w:rPr>
                <w:i w:val="0"/>
                <w:color w:val="auto"/>
                <w:shd w:val="clear" w:color="auto" w:fill="FFFFFF"/>
                <w:lang w:val="pt-BR"/>
              </w:rPr>
              <w:t>am disponíveis e todas as transações funcionem como esperado</w:t>
            </w:r>
            <w:r w:rsidR="00F57E8C">
              <w:rPr>
                <w:i w:val="0"/>
                <w:color w:val="auto"/>
                <w:shd w:val="clear" w:color="auto" w:fill="FFFFFF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F57E8C" w:rsidRDefault="00F57E8C">
            <w:pPr>
              <w:pStyle w:val="InfoBlue"/>
              <w:rPr>
                <w:i w:val="0"/>
                <w:color w:val="auto"/>
                <w:lang w:val="pt-BR"/>
              </w:rPr>
            </w:pPr>
            <w:r w:rsidRPr="00F57E8C">
              <w:rPr>
                <w:i w:val="0"/>
                <w:color w:val="auto"/>
                <w:lang w:val="pt-BR"/>
              </w:rPr>
              <w:t>O acesso ao sistema deve ser revisado com o desenvolvedor por ser a parte que dará o acesso total ao sistema</w:t>
            </w:r>
          </w:p>
        </w:tc>
      </w:tr>
    </w:tbl>
    <w:p w:rsidR="000C39DB" w:rsidRPr="00D11802" w:rsidRDefault="002B47FE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03" w:name="_Toc433104453"/>
      <w:bookmarkStart w:id="104" w:name="_Toc417790800"/>
      <w:bookmarkStart w:id="105" w:name="_Toc18208316"/>
      <w:bookmarkEnd w:id="98"/>
      <w:r>
        <w:rPr>
          <w:b/>
          <w:i w:val="0"/>
          <w:lang w:val="pt-BR"/>
        </w:rPr>
        <w:t>5.</w:t>
      </w:r>
      <w:r w:rsidR="00FE1B2A">
        <w:rPr>
          <w:b/>
          <w:i w:val="0"/>
          <w:lang w:val="pt-BR"/>
        </w:rPr>
        <w:t>1</w:t>
      </w:r>
      <w:r>
        <w:rPr>
          <w:b/>
          <w:i w:val="0"/>
          <w:lang w:val="pt-BR"/>
        </w:rPr>
        <w:t>.10</w:t>
      </w:r>
      <w:r w:rsidR="00D11802" w:rsidRPr="00D11802">
        <w:rPr>
          <w:b/>
          <w:i w:val="0"/>
          <w:lang w:val="pt-BR"/>
        </w:rPr>
        <w:t xml:space="preserve"> </w:t>
      </w:r>
      <w:r w:rsidR="00C65803" w:rsidRPr="00D11802">
        <w:rPr>
          <w:b/>
          <w:i w:val="0"/>
          <w:lang w:val="pt-BR"/>
        </w:rPr>
        <w:t>Teste de Tolerância a Falhas e de Recuperação</w:t>
      </w:r>
      <w:bookmarkEnd w:id="103"/>
      <w:bookmarkEnd w:id="104"/>
      <w:bookmarkEnd w:id="105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Os seguintes tipos de condições estão incluídos no teste para observar e registrar o comportamento-alvo após a recuperação:</w:t>
            </w:r>
          </w:p>
          <w:p w:rsidR="000C39DB" w:rsidRPr="00D11802" w:rsidRDefault="00C65803" w:rsidP="00D11802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Pr="00D11802">
              <w:rPr>
                <w:i w:val="0"/>
                <w:color w:val="auto"/>
                <w:lang w:val="pt-BR"/>
              </w:rPr>
              <w:tab/>
            </w:r>
            <w:r w:rsidR="00D11802" w:rsidRPr="00D11802">
              <w:rPr>
                <w:i w:val="0"/>
                <w:color w:val="auto"/>
                <w:lang w:val="pt-BR"/>
              </w:rPr>
              <w:t>Interrupção</w:t>
            </w:r>
            <w:r w:rsidR="00C253F3">
              <w:rPr>
                <w:i w:val="0"/>
                <w:color w:val="auto"/>
                <w:lang w:val="pt-BR"/>
              </w:rPr>
              <w:t xml:space="preserve"> da energia para o cliente;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C</w:t>
            </w:r>
            <w:r w:rsidRPr="00D11802">
              <w:rPr>
                <w:i w:val="0"/>
                <w:color w:val="auto"/>
                <w:lang w:val="pt-BR"/>
              </w:rPr>
              <w:t>iclos incompletos (processos de filtragem de dados interrompidos, processos de sincronização de dados interrompidos)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P</w:t>
            </w:r>
            <w:r w:rsidRPr="00D11802">
              <w:rPr>
                <w:i w:val="0"/>
                <w:color w:val="auto"/>
                <w:lang w:val="pt-BR"/>
              </w:rPr>
              <w:t>onteiros ou chaves de banco de dados inválidas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E</w:t>
            </w:r>
            <w:r w:rsidRPr="00D11802">
              <w:rPr>
                <w:i w:val="0"/>
                <w:color w:val="auto"/>
                <w:lang w:val="pt-BR"/>
              </w:rPr>
              <w:t>lementos de dados inválidos o</w:t>
            </w:r>
            <w:r w:rsidR="00D11802" w:rsidRPr="00D11802">
              <w:rPr>
                <w:i w:val="0"/>
                <w:color w:val="auto"/>
                <w:lang w:val="pt-BR"/>
              </w:rPr>
              <w:t>u corrompidos no banco de dados</w:t>
            </w:r>
            <w:r w:rsidR="00C253F3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Pr="00D11802">
              <w:rPr>
                <w:i w:val="0"/>
                <w:color w:val="auto"/>
                <w:lang w:val="pt-BR"/>
              </w:rPr>
              <w:tab/>
              <w:t>Interrupção da energi</w:t>
            </w:r>
            <w:r w:rsidR="00C253F3">
              <w:rPr>
                <w:i w:val="0"/>
                <w:color w:val="auto"/>
                <w:lang w:val="pt-BR"/>
              </w:rPr>
              <w:t>a para o cliente: desligue o PC;</w:t>
            </w:r>
          </w:p>
          <w:p w:rsidR="00867B10" w:rsidRPr="00867B10" w:rsidRDefault="00867B10" w:rsidP="00FB6E77">
            <w:pPr>
              <w:pStyle w:val="Corpodetexto"/>
              <w:numPr>
                <w:ilvl w:val="0"/>
                <w:numId w:val="34"/>
              </w:numPr>
              <w:rPr>
                <w:lang w:val="pt-BR"/>
              </w:rPr>
            </w:pPr>
            <w:r>
              <w:rPr>
                <w:lang w:val="pt-BR"/>
              </w:rPr>
              <w:t>Ciclos incompletos: Interromper o sistema na hora filtrar dados ou organiza-los.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Depois que as condições acima ou as condições simuladas tiverem sido alcançadas, as transações adicionais deverão ser executadas e, quando o estado desse segundo ponto do teste for atingido, os procedimentos de recuperação deverão ser disparados.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O teste de ciclos incompletos utiliza a mesma técnica descrita acima, exceto pelos processos de banco de dados propriamente ditos, que deverão ser anulados ou prematuramente encerrados.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 xml:space="preserve">O teste das condições a seguir exige que seja atingido um estado conhecido do banco de dados. </w:t>
            </w:r>
          </w:p>
          <w:p w:rsidR="000C39DB" w:rsidRPr="00D0639D" w:rsidRDefault="00C65803" w:rsidP="00867B10">
            <w:pPr>
              <w:pStyle w:val="InfoBlue"/>
              <w:rPr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Vários campos, ponteiros e chaves de banco de dados deverão ser corrompidos manualmente e diretamente no banco de dados (através das ferramentas de banco de dados)</w:t>
            </w:r>
            <w:r w:rsidR="00867B10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A2E14" w:rsidRDefault="00FA2E14" w:rsidP="00FA2E14">
            <w:pPr>
              <w:pStyle w:val="InfoBlue"/>
              <w:rPr>
                <w:i w:val="0"/>
                <w:color w:val="auto"/>
                <w:lang w:val="pt-BR"/>
              </w:rPr>
            </w:pPr>
            <w:r w:rsidRPr="00FA2E14">
              <w:rPr>
                <w:i w:val="0"/>
                <w:color w:val="auto"/>
                <w:lang w:val="pt-BR"/>
              </w:rPr>
              <w:t>Acesso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direto com o sistema e o ban</w:t>
            </w:r>
            <w:r w:rsidRPr="00FA2E14">
              <w:rPr>
                <w:i w:val="0"/>
                <w:color w:val="auto"/>
                <w:lang w:val="pt-BR"/>
              </w:rPr>
              <w:t>co de dados e finalizar o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proc</w:t>
            </w:r>
            <w:r w:rsidRPr="00FA2E14">
              <w:rPr>
                <w:i w:val="0"/>
                <w:color w:val="auto"/>
                <w:lang w:val="pt-BR"/>
              </w:rPr>
              <w:t>esso do aplicativo em tempo de execução em momento de filtragem de dados.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A2E14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E14" w:rsidRPr="004A3A4F" w:rsidRDefault="00FA2E14" w:rsidP="00FA2E14">
            <w:pPr>
              <w:pStyle w:val="InfoBlue"/>
              <w:ind w:left="0"/>
              <w:rPr>
                <w:i w:val="0"/>
                <w:color w:val="auto"/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="001D7EB2" w:rsidRPr="004A3A4F">
              <w:rPr>
                <w:i w:val="0"/>
                <w:color w:val="auto"/>
                <w:lang w:val="pt-BR"/>
              </w:rPr>
              <w:t>Cópia</w:t>
            </w:r>
            <w:r w:rsidRPr="004A3A4F">
              <w:rPr>
                <w:i w:val="0"/>
                <w:color w:val="auto"/>
                <w:lang w:val="pt-BR"/>
              </w:rPr>
              <w:t xml:space="preserve"> do banco de dados para teste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FA2E14" w:rsidP="004A3A4F">
            <w:pPr>
              <w:pStyle w:val="InfoBlue"/>
              <w:ind w:left="0"/>
              <w:rPr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 xml:space="preserve"> </w:t>
            </w:r>
            <w:r w:rsidR="004A3A4F" w:rsidRPr="004A3A4F">
              <w:rPr>
                <w:i w:val="0"/>
                <w:color w:val="auto"/>
                <w:lang w:val="pt-BR"/>
              </w:rPr>
              <w:t xml:space="preserve">     </w:t>
            </w:r>
            <w:r w:rsidRPr="004A3A4F">
              <w:rPr>
                <w:i w:val="0"/>
                <w:color w:val="auto"/>
                <w:lang w:val="pt-BR"/>
              </w:rPr>
              <w:t xml:space="preserve"> Ferramenta de backup a definir</w:t>
            </w:r>
            <w:r w:rsidR="004A3A4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A3A4F" w:rsidRDefault="004A3A4F" w:rsidP="004A3A4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Em todos os testes citados acima o banco de dados e o sistema deverá após a conclusão do processo de recuperação retoma a um estado conhecido.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A3A4F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>O teste de recuperação é altamente invasivo. Os procedimentos para desconectar cabos (simular pe</w:t>
            </w:r>
            <w:r w:rsidR="00F74FA0">
              <w:rPr>
                <w:i w:val="0"/>
                <w:color w:val="auto"/>
                <w:lang w:val="pt-BR"/>
              </w:rPr>
              <w:t>rda de energia</w:t>
            </w:r>
            <w:r w:rsidRPr="004A3A4F">
              <w:rPr>
                <w:i w:val="0"/>
                <w:color w:val="auto"/>
                <w:lang w:val="pt-BR"/>
              </w:rPr>
              <w:t>) talvez não sejam desejáveis ou viáveis. Poderão ser necessários métodos alternativos como, por exemplo, ferrame</w:t>
            </w:r>
            <w:r w:rsidR="00C253F3">
              <w:rPr>
                <w:i w:val="0"/>
                <w:color w:val="auto"/>
                <w:lang w:val="pt-BR"/>
              </w:rPr>
              <w:t>ntas de software de diagnóstico;</w:t>
            </w:r>
          </w:p>
          <w:p w:rsidR="000C39DB" w:rsidRPr="004A3A4F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 xml:space="preserve">Serão necessários Recursos dos Sistemas </w:t>
            </w:r>
            <w:r w:rsidR="00C253F3">
              <w:rPr>
                <w:i w:val="0"/>
                <w:color w:val="auto"/>
                <w:lang w:val="pt-BR"/>
              </w:rPr>
              <w:t>e Bancos de Dados;</w:t>
            </w:r>
          </w:p>
          <w:p w:rsidR="000C39DB" w:rsidRPr="00D0639D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>Esses testes deverão ser executad</w:t>
            </w:r>
            <w:r w:rsidR="00F74FA0">
              <w:rPr>
                <w:i w:val="0"/>
                <w:color w:val="auto"/>
                <w:lang w:val="pt-BR"/>
              </w:rPr>
              <w:t xml:space="preserve">os </w:t>
            </w:r>
            <w:r w:rsidR="004A3A4F" w:rsidRPr="004A3A4F">
              <w:rPr>
                <w:i w:val="0"/>
                <w:color w:val="auto"/>
                <w:lang w:val="pt-BR"/>
              </w:rPr>
              <w:t>em uma máquina isolada.</w:t>
            </w:r>
          </w:p>
        </w:tc>
      </w:tr>
    </w:tbl>
    <w:p w:rsidR="000C39DB" w:rsidRPr="00F74FA0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06" w:name="_Toc433104454"/>
      <w:bookmarkStart w:id="107" w:name="_Toc327255344"/>
      <w:bookmarkStart w:id="108" w:name="_Toc327255105"/>
      <w:bookmarkStart w:id="109" w:name="_Toc327255036"/>
      <w:bookmarkStart w:id="110" w:name="_Toc327254071"/>
      <w:bookmarkStart w:id="111" w:name="_Toc18208317"/>
      <w:bookmarkEnd w:id="99"/>
      <w:bookmarkEnd w:id="100"/>
      <w:bookmarkEnd w:id="101"/>
      <w:bookmarkEnd w:id="102"/>
      <w:r>
        <w:rPr>
          <w:b/>
          <w:i w:val="0"/>
          <w:lang w:val="pt-BR"/>
        </w:rPr>
        <w:t>5.1</w:t>
      </w:r>
      <w:r w:rsidR="002B47FE">
        <w:rPr>
          <w:b/>
          <w:i w:val="0"/>
          <w:lang w:val="pt-BR"/>
        </w:rPr>
        <w:t>.11</w:t>
      </w:r>
      <w:r w:rsidR="00F74FA0" w:rsidRPr="00F74FA0">
        <w:rPr>
          <w:b/>
          <w:i w:val="0"/>
          <w:lang w:val="pt-BR"/>
        </w:rPr>
        <w:t xml:space="preserve"> </w:t>
      </w:r>
      <w:r w:rsidR="00C65803" w:rsidRPr="00F74FA0">
        <w:rPr>
          <w:b/>
          <w:i w:val="0"/>
          <w:lang w:val="pt-BR"/>
        </w:rPr>
        <w:t>Teste de Configuração</w:t>
      </w:r>
      <w:bookmarkEnd w:id="106"/>
      <w:bookmarkEnd w:id="107"/>
      <w:bookmarkEnd w:id="108"/>
      <w:bookmarkEnd w:id="109"/>
      <w:bookmarkEnd w:id="110"/>
      <w:bookmarkEnd w:id="111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74FA0" w:rsidRDefault="00F74FA0" w:rsidP="00F74FA0">
            <w:pPr>
              <w:pStyle w:val="InfoBlue"/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 xml:space="preserve">Verificar e validar se o aplicativo </w:t>
            </w:r>
            <w:r w:rsidR="00A13C52" w:rsidRPr="00F74FA0">
              <w:rPr>
                <w:i w:val="0"/>
                <w:color w:val="auto"/>
                <w:lang w:val="pt-BR"/>
              </w:rPr>
              <w:t>está</w:t>
            </w:r>
            <w:r w:rsidRPr="00F74FA0">
              <w:rPr>
                <w:i w:val="0"/>
                <w:color w:val="auto"/>
                <w:lang w:val="pt-BR"/>
              </w:rPr>
              <w:t xml:space="preserve"> funcionando normalmente na </w:t>
            </w:r>
            <w:r w:rsidR="00A13C52" w:rsidRPr="00F74FA0">
              <w:rPr>
                <w:i w:val="0"/>
                <w:color w:val="auto"/>
                <w:lang w:val="pt-BR"/>
              </w:rPr>
              <w:t>máquina</w:t>
            </w:r>
            <w:r w:rsidRPr="00F74FA0">
              <w:rPr>
                <w:i w:val="0"/>
                <w:color w:val="auto"/>
                <w:lang w:val="pt-BR"/>
              </w:rPr>
              <w:t xml:space="preserve"> do usuário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74FA0" w:rsidRDefault="00C65803" w:rsidP="00FB6E77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>Abra e feche vários softwares relacionados que não sejam o objetivo do teste (por exemplo, os aplicativos Microsoft Excel e Word) como parte do teste</w:t>
            </w:r>
            <w:r w:rsidR="00F74FA0" w:rsidRPr="00F74FA0">
              <w:rPr>
                <w:i w:val="0"/>
                <w:color w:val="auto"/>
                <w:lang w:val="pt-BR"/>
              </w:rPr>
              <w:t>, ou antes,</w:t>
            </w:r>
            <w:r w:rsidR="00C253F3">
              <w:rPr>
                <w:i w:val="0"/>
                <w:color w:val="auto"/>
                <w:lang w:val="pt-BR"/>
              </w:rPr>
              <w:t xml:space="preserve"> do início do teste;</w:t>
            </w:r>
          </w:p>
          <w:p w:rsidR="000C39DB" w:rsidRPr="00907F61" w:rsidRDefault="00C65803" w:rsidP="00FB6E77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 xml:space="preserve">Execute as transações selecionadas para simular atores interagindo com softwares que sejam o objetivo do teste e com </w:t>
            </w:r>
            <w:r w:rsidR="00F74FA0" w:rsidRPr="00F74FA0">
              <w:rPr>
                <w:i w:val="0"/>
                <w:color w:val="auto"/>
                <w:lang w:val="pt-BR"/>
              </w:rPr>
              <w:t xml:space="preserve">os que não </w:t>
            </w:r>
            <w:proofErr w:type="gramStart"/>
            <w:r w:rsidR="00F74FA0" w:rsidRPr="00F74FA0">
              <w:rPr>
                <w:i w:val="0"/>
                <w:color w:val="auto"/>
                <w:lang w:val="pt-BR"/>
              </w:rPr>
              <w:t>sejam</w:t>
            </w:r>
            <w:proofErr w:type="gramEnd"/>
            <w:r w:rsidRPr="00F74FA0">
              <w:rPr>
                <w:i w:val="0"/>
                <w:color w:val="auto"/>
                <w:lang w:val="pt-BR"/>
              </w:rPr>
              <w:t xml:space="preserve"> o objetivo do teste.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Projetar os testes de configurações para avaliar diversas categorias de usuários, para determinar as prováveis configurações que vão ser encontradas.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94068" w:rsidRDefault="00594068" w:rsidP="00FB6E77">
            <w:pPr>
              <w:pStyle w:val="InfoBlue"/>
              <w:numPr>
                <w:ilvl w:val="0"/>
                <w:numId w:val="11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Restaurador</w:t>
            </w:r>
            <w:r w:rsidR="00C65803" w:rsidRPr="00594068">
              <w:rPr>
                <w:i w:val="0"/>
                <w:color w:val="auto"/>
                <w:lang w:val="pt-BR"/>
              </w:rPr>
              <w:t xml:space="preserve"> e reprodutor de imagem da configuração básica</w:t>
            </w:r>
          </w:p>
          <w:p w:rsidR="000C39DB" w:rsidRPr="00D0639D" w:rsidRDefault="00594068" w:rsidP="00FB6E77">
            <w:pPr>
              <w:pStyle w:val="InfoBlue"/>
              <w:numPr>
                <w:ilvl w:val="0"/>
                <w:numId w:val="11"/>
              </w:numPr>
              <w:tabs>
                <w:tab w:val="clear" w:pos="381"/>
              </w:tabs>
              <w:rPr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Ferramentas</w:t>
            </w:r>
            <w:r w:rsidR="00C65803" w:rsidRPr="00594068">
              <w:rPr>
                <w:i w:val="0"/>
                <w:color w:val="auto"/>
                <w:lang w:val="pt-BR"/>
              </w:rPr>
              <w:t xml:space="preserve"> de monitoramento de instalação (registro, di</w:t>
            </w:r>
            <w:r w:rsidRPr="00594068">
              <w:rPr>
                <w:i w:val="0"/>
                <w:color w:val="auto"/>
                <w:lang w:val="pt-BR"/>
              </w:rPr>
              <w:t>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94068" w:rsidRDefault="0059406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cada teste realizado as transações são concluídas com êxito e sem falhas.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594068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Que software, que não seja o objetivo do teste, é necessário, está disponível e é acessível na área de trabalho?</w:t>
            </w:r>
          </w:p>
          <w:p w:rsidR="000C39DB" w:rsidRPr="00594068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 xml:space="preserve">Quais os aplicativos normalmente usados? </w:t>
            </w:r>
          </w:p>
          <w:p w:rsidR="000C39DB" w:rsidRPr="00761FB3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Que dados estão em execução nos aplic</w:t>
            </w:r>
            <w:r w:rsidR="00761FB3">
              <w:rPr>
                <w:i w:val="0"/>
                <w:color w:val="auto"/>
                <w:lang w:val="pt-BR"/>
              </w:rPr>
              <w:t>ativos.</w:t>
            </w:r>
          </w:p>
        </w:tc>
      </w:tr>
    </w:tbl>
    <w:p w:rsidR="000C39DB" w:rsidRDefault="00FE1B2A" w:rsidP="00761FB3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12" w:name="_Toc433104455"/>
      <w:bookmarkStart w:id="113" w:name="_Toc327255345"/>
      <w:bookmarkStart w:id="114" w:name="_Toc327255106"/>
      <w:bookmarkStart w:id="115" w:name="_Toc327255037"/>
      <w:bookmarkStart w:id="116" w:name="_Toc327254072"/>
      <w:bookmarkStart w:id="117" w:name="_Toc18208318"/>
      <w:r>
        <w:rPr>
          <w:b/>
          <w:i w:val="0"/>
          <w:lang w:val="pt-BR"/>
        </w:rPr>
        <w:t>5.1</w:t>
      </w:r>
      <w:r w:rsidR="002B47FE">
        <w:rPr>
          <w:b/>
          <w:i w:val="0"/>
          <w:lang w:val="pt-BR"/>
        </w:rPr>
        <w:t>.12</w:t>
      </w:r>
      <w:r w:rsidR="00761FB3" w:rsidRPr="00761FB3">
        <w:rPr>
          <w:b/>
          <w:i w:val="0"/>
          <w:lang w:val="pt-BR"/>
        </w:rPr>
        <w:t xml:space="preserve"> </w:t>
      </w:r>
      <w:r w:rsidR="00C65803" w:rsidRPr="00761FB3">
        <w:rPr>
          <w:b/>
          <w:i w:val="0"/>
          <w:lang w:val="pt-BR"/>
        </w:rPr>
        <w:t>Teste de Instalação</w:t>
      </w:r>
      <w:bookmarkEnd w:id="112"/>
      <w:bookmarkEnd w:id="113"/>
      <w:bookmarkEnd w:id="114"/>
      <w:bookmarkEnd w:id="115"/>
      <w:bookmarkEnd w:id="116"/>
      <w:bookmarkEnd w:id="117"/>
    </w:p>
    <w:p w:rsidR="00761FB3" w:rsidRPr="00761FB3" w:rsidRDefault="00761FB3" w:rsidP="00761FB3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96E35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61FB3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Nova</w:t>
            </w:r>
            <w:r w:rsidR="00C65803" w:rsidRPr="00761FB3">
              <w:rPr>
                <w:i w:val="0"/>
                <w:color w:val="auto"/>
                <w:lang w:val="pt-BR"/>
              </w:rPr>
              <w:t xml:space="preserve"> instalação: uma nova máquina, em que nunca foi instalado anteriormente o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="00C253F3" w:rsidRPr="004B4FCB">
              <w:rPr>
                <w:i w:val="0"/>
                <w:color w:val="auto"/>
                <w:lang w:val="pt-BR"/>
              </w:rPr>
              <w:t>;</w:t>
            </w:r>
          </w:p>
          <w:p w:rsidR="000C39DB" w:rsidRPr="00761FB3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Atualização</w:t>
            </w:r>
            <w:r w:rsidR="00C65803" w:rsidRPr="00761FB3">
              <w:rPr>
                <w:i w:val="0"/>
                <w:color w:val="auto"/>
                <w:lang w:val="pt-BR"/>
              </w:rPr>
              <w:t>: uma máquina em que foi instalado anteriormente o</w:t>
            </w:r>
            <w:r w:rsidR="007F0901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="00C65803" w:rsidRPr="004B4FCB">
              <w:rPr>
                <w:i w:val="0"/>
                <w:color w:val="auto"/>
                <w:lang w:val="pt-BR"/>
              </w:rPr>
              <w:t>,</w:t>
            </w:r>
            <w:r w:rsidR="00C65803" w:rsidRPr="00761FB3">
              <w:rPr>
                <w:i w:val="0"/>
                <w:color w:val="auto"/>
                <w:lang w:val="pt-BR"/>
              </w:rPr>
              <w:t xml:space="preserve"> na mesma versão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Atualização</w:t>
            </w:r>
            <w:r w:rsidR="00C65803" w:rsidRPr="00761FB3">
              <w:rPr>
                <w:i w:val="0"/>
                <w:color w:val="auto"/>
                <w:lang w:val="pt-BR"/>
              </w:rPr>
              <w:t>: uma máquina em que foi instalado anteriormente o</w:t>
            </w:r>
            <w:r w:rsidR="007F0901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B4FCB">
              <w:rPr>
                <w:i w:val="0"/>
                <w:color w:val="auto"/>
                <w:lang w:val="pt-BR"/>
              </w:rPr>
              <w:t>,</w:t>
            </w:r>
            <w:r w:rsidRPr="00761FB3">
              <w:rPr>
                <w:i w:val="0"/>
                <w:color w:val="auto"/>
                <w:lang w:val="pt-BR"/>
              </w:rPr>
              <w:t xml:space="preserve"> em uma versão mais antiga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F0901" w:rsidRDefault="00C65803" w:rsidP="00FB6E77">
            <w:pPr>
              <w:pStyle w:val="infoblue0"/>
              <w:numPr>
                <w:ilvl w:val="0"/>
                <w:numId w:val="14"/>
              </w:numPr>
              <w:rPr>
                <w:i w:val="0"/>
                <w:color w:val="auto"/>
                <w:lang w:val="pt-BR"/>
              </w:rPr>
            </w:pPr>
            <w:r w:rsidRPr="007F0901">
              <w:rPr>
                <w:i w:val="0"/>
                <w:color w:val="auto"/>
                <w:lang w:val="pt-BR"/>
              </w:rPr>
              <w:t>Desenvolva scripts automatizados ou manuais para vali</w:t>
            </w:r>
            <w:r w:rsidR="00C253F3">
              <w:rPr>
                <w:i w:val="0"/>
                <w:color w:val="auto"/>
                <w:lang w:val="pt-BR"/>
              </w:rPr>
              <w:t>dar a condição da máquina-alvo;</w:t>
            </w:r>
          </w:p>
          <w:p w:rsidR="000C39DB" w:rsidRPr="007F0901" w:rsidRDefault="00C253F3" w:rsidP="00FB6E77">
            <w:pPr>
              <w:pStyle w:val="infoblue0"/>
              <w:numPr>
                <w:ilvl w:val="0"/>
                <w:numId w:val="14"/>
              </w:numPr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Inicie ou execute a instalação;</w:t>
            </w:r>
          </w:p>
          <w:p w:rsidR="000C39DB" w:rsidRPr="00D0639D" w:rsidRDefault="00C65803" w:rsidP="00FB6E77">
            <w:pPr>
              <w:pStyle w:val="infoblue0"/>
              <w:numPr>
                <w:ilvl w:val="0"/>
                <w:numId w:val="14"/>
              </w:numPr>
              <w:rPr>
                <w:lang w:val="pt-BR"/>
              </w:rPr>
            </w:pPr>
            <w:r w:rsidRPr="007F0901">
              <w:rPr>
                <w:i w:val="0"/>
                <w:color w:val="auto"/>
                <w:lang w:val="pt-BR"/>
              </w:rPr>
              <w:t>Utiliza</w:t>
            </w:r>
            <w:r w:rsidR="007F0901">
              <w:rPr>
                <w:i w:val="0"/>
                <w:color w:val="auto"/>
                <w:lang w:val="pt-BR"/>
              </w:rPr>
              <w:t>r</w:t>
            </w:r>
            <w:r w:rsidRPr="007F0901">
              <w:rPr>
                <w:i w:val="0"/>
                <w:color w:val="auto"/>
                <w:lang w:val="pt-BR"/>
              </w:rPr>
              <w:t xml:space="preserve"> um subconjunto predeterminado</w:t>
            </w:r>
            <w:r w:rsidR="007F0901">
              <w:rPr>
                <w:i w:val="0"/>
                <w:color w:val="auto"/>
                <w:lang w:val="pt-BR"/>
              </w:rPr>
              <w:t xml:space="preserve"> para executar</w:t>
            </w:r>
            <w:r w:rsidR="007F0901" w:rsidRPr="007F0901">
              <w:rPr>
                <w:i w:val="0"/>
                <w:color w:val="auto"/>
                <w:lang w:val="pt-BR"/>
              </w:rPr>
              <w:t xml:space="preserve"> as transações.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44769A" w:rsidP="0044769A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Experimentar a instalação do objetivo do teste em cada config</w:t>
            </w:r>
            <w:r>
              <w:rPr>
                <w:i w:val="0"/>
                <w:color w:val="auto"/>
                <w:lang w:val="pt-BR"/>
              </w:rPr>
              <w:t xml:space="preserve">uração de hardware exigida nas </w:t>
            </w:r>
            <w:r w:rsidRPr="0044769A">
              <w:rPr>
                <w:i w:val="0"/>
                <w:color w:val="auto"/>
                <w:lang w:val="pt-BR"/>
              </w:rPr>
              <w:t>condições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ind w:left="-18" w:firstLine="18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A técnica exige as seguintes ferramentas:</w:t>
            </w:r>
          </w:p>
          <w:p w:rsidR="000C39DB" w:rsidRPr="0044769A" w:rsidRDefault="0044769A" w:rsidP="00FB6E77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Restaurador</w:t>
            </w:r>
            <w:r w:rsidR="00C65803" w:rsidRPr="0044769A">
              <w:rPr>
                <w:i w:val="0"/>
                <w:color w:val="auto"/>
                <w:lang w:val="pt-BR"/>
              </w:rPr>
              <w:t xml:space="preserve"> e reprodutor de imagem da configuração básica</w:t>
            </w:r>
            <w:r>
              <w:rPr>
                <w:i w:val="0"/>
                <w:color w:val="auto"/>
                <w:lang w:val="pt-BR"/>
              </w:rPr>
              <w:t>.</w:t>
            </w:r>
          </w:p>
          <w:p w:rsidR="000C39DB" w:rsidRPr="00D0639D" w:rsidRDefault="0044769A" w:rsidP="00FB6E77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Ferramentas</w:t>
            </w:r>
            <w:r w:rsidR="00C65803" w:rsidRPr="0044769A">
              <w:rPr>
                <w:i w:val="0"/>
                <w:color w:val="auto"/>
                <w:lang w:val="pt-BR"/>
              </w:rPr>
              <w:t xml:space="preserve"> de monitoramento de instalação (registro, di</w:t>
            </w:r>
            <w:r w:rsidRPr="0044769A">
              <w:rPr>
                <w:i w:val="0"/>
                <w:color w:val="auto"/>
                <w:lang w:val="pt-BR"/>
              </w:rPr>
              <w:t>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A técnica suporta o teste da instalação do produto desenvolvido em uma ou ma</w:t>
            </w:r>
            <w:r w:rsidR="0044769A" w:rsidRPr="0044769A">
              <w:rPr>
                <w:i w:val="0"/>
                <w:color w:val="auto"/>
                <w:lang w:val="pt-BR"/>
              </w:rPr>
              <w:t>is configurações de instalação.</w:t>
            </w:r>
          </w:p>
        </w:tc>
      </w:tr>
      <w:tr w:rsidR="000C39DB" w:rsidRPr="00896E35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4769A" w:rsidRDefault="00C65803" w:rsidP="0044769A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 xml:space="preserve">Que transações de devem </w:t>
            </w:r>
            <w:proofErr w:type="gramStart"/>
            <w:r w:rsidRPr="0044769A">
              <w:rPr>
                <w:i w:val="0"/>
                <w:color w:val="auto"/>
                <w:lang w:val="pt-BR"/>
              </w:rPr>
              <w:t>ser</w:t>
            </w:r>
            <w:proofErr w:type="gramEnd"/>
            <w:r w:rsidRPr="0044769A">
              <w:rPr>
                <w:i w:val="0"/>
                <w:color w:val="auto"/>
                <w:lang w:val="pt-BR"/>
              </w:rPr>
              <w:t xml:space="preserve"> selecionadas para constituir um teste </w:t>
            </w:r>
            <w:r w:rsidR="0044769A">
              <w:rPr>
                <w:i w:val="0"/>
                <w:color w:val="auto"/>
                <w:lang w:val="pt-BR"/>
              </w:rPr>
              <w:t>que comprove que o software</w:t>
            </w:r>
            <w:r w:rsidRPr="0044769A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4769A">
              <w:rPr>
                <w:i w:val="0"/>
                <w:color w:val="auto"/>
                <w:lang w:val="pt-BR"/>
              </w:rPr>
              <w:t xml:space="preserve"> foi instalado com êxito e que não está faltando nenhum co</w:t>
            </w:r>
            <w:r w:rsidR="0044769A" w:rsidRPr="0044769A">
              <w:rPr>
                <w:i w:val="0"/>
                <w:color w:val="auto"/>
                <w:lang w:val="pt-BR"/>
              </w:rPr>
              <w:t>mponente de software principal</w:t>
            </w:r>
            <w:r w:rsidR="0044769A"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2B47FE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118" w:name="_Toc18208319"/>
      <w:bookmarkStart w:id="119" w:name="_Toc433104461"/>
      <w:bookmarkStart w:id="120" w:name="_Toc417790808"/>
      <w:bookmarkStart w:id="121" w:name="_Toc433104459"/>
      <w:bookmarkStart w:id="122" w:name="_Toc324915538"/>
      <w:bookmarkStart w:id="123" w:name="_Toc324851955"/>
      <w:bookmarkStart w:id="124" w:name="_Toc324843648"/>
      <w:bookmarkStart w:id="125" w:name="_Toc314978545"/>
      <w:r>
        <w:rPr>
          <w:sz w:val="24"/>
          <w:szCs w:val="24"/>
          <w:lang w:val="pt-BR"/>
        </w:rPr>
        <w:lastRenderedPageBreak/>
        <w:t xml:space="preserve">6. </w:t>
      </w:r>
      <w:r w:rsidR="00C65803">
        <w:rPr>
          <w:sz w:val="24"/>
          <w:szCs w:val="24"/>
          <w:lang w:val="pt-BR"/>
        </w:rPr>
        <w:t>Critérios de Entrada e de Saída</w:t>
      </w:r>
      <w:bookmarkEnd w:id="118"/>
    </w:p>
    <w:p w:rsidR="000C39DB" w:rsidRPr="00D0639D" w:rsidRDefault="002B47FE">
      <w:pPr>
        <w:pStyle w:val="Ttulo2"/>
        <w:keepNext w:val="0"/>
        <w:tabs>
          <w:tab w:val="num" w:pos="360"/>
        </w:tabs>
        <w:rPr>
          <w:lang w:val="pt-BR"/>
        </w:rPr>
      </w:pPr>
      <w:bookmarkStart w:id="126" w:name="_Toc18208320"/>
      <w:proofErr w:type="gramStart"/>
      <w:r>
        <w:rPr>
          <w:lang w:val="pt-BR"/>
        </w:rPr>
        <w:t xml:space="preserve">6.1 </w:t>
      </w:r>
      <w:r w:rsidR="00C65803">
        <w:rPr>
          <w:lang w:val="pt-BR"/>
        </w:rPr>
        <w:t>Plano</w:t>
      </w:r>
      <w:proofErr w:type="gramEnd"/>
      <w:r w:rsidR="00C65803">
        <w:rPr>
          <w:lang w:val="pt-BR"/>
        </w:rPr>
        <w:t xml:space="preserve"> de Teste</w:t>
      </w:r>
      <w:bookmarkEnd w:id="126"/>
    </w:p>
    <w:p w:rsidR="000C39DB" w:rsidRPr="000B760F" w:rsidRDefault="002B47FE" w:rsidP="001E1B80">
      <w:pPr>
        <w:pStyle w:val="Ttulo3"/>
        <w:tabs>
          <w:tab w:val="num" w:pos="360"/>
        </w:tabs>
        <w:spacing w:line="360" w:lineRule="auto"/>
        <w:rPr>
          <w:b/>
          <w:i w:val="0"/>
          <w:lang w:val="pt-BR"/>
        </w:rPr>
      </w:pPr>
      <w:bookmarkStart w:id="127" w:name="_Toc18208321"/>
      <w:r w:rsidRPr="000B760F">
        <w:rPr>
          <w:b/>
          <w:i w:val="0"/>
          <w:lang w:val="pt-BR"/>
        </w:rPr>
        <w:t xml:space="preserve">6.1.1 </w:t>
      </w:r>
      <w:r w:rsidR="00C65803" w:rsidRPr="000B760F">
        <w:rPr>
          <w:b/>
          <w:i w:val="0"/>
          <w:lang w:val="pt-BR"/>
        </w:rPr>
        <w:t>Critérios de Entrada de Plano de Teste</w:t>
      </w:r>
      <w:bookmarkEnd w:id="127"/>
    </w:p>
    <w:p w:rsidR="001B0BB7" w:rsidRDefault="001C53A7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</w:t>
      </w:r>
      <w:r w:rsidR="001B0BB7">
        <w:rPr>
          <w:lang w:val="pt-BR"/>
        </w:rPr>
        <w:t>plano de teste ser</w:t>
      </w:r>
      <w:r>
        <w:rPr>
          <w:lang w:val="pt-BR"/>
        </w:rPr>
        <w:t>á iniciado</w:t>
      </w:r>
      <w:r w:rsidR="001B0BB7">
        <w:rPr>
          <w:lang w:val="pt-BR"/>
        </w:rPr>
        <w:t xml:space="preserve"> após o fim da </w:t>
      </w:r>
      <w:proofErr w:type="gramStart"/>
      <w:r w:rsidR="001B0BB7">
        <w:rPr>
          <w:lang w:val="pt-BR"/>
        </w:rPr>
        <w:t>implementação</w:t>
      </w:r>
      <w:proofErr w:type="gramEnd"/>
      <w:r w:rsidR="001B0BB7">
        <w:rPr>
          <w:lang w:val="pt-BR"/>
        </w:rPr>
        <w:t xml:space="preserve"> dos requisitos especifica</w:t>
      </w:r>
      <w:r w:rsidR="001E1B80">
        <w:rPr>
          <w:lang w:val="pt-BR"/>
        </w:rPr>
        <w:t>dos no documento de requisitos.</w:t>
      </w:r>
    </w:p>
    <w:p w:rsidR="001C53A7" w:rsidRPr="001B0BB7" w:rsidRDefault="001B0BB7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Ao final de cada </w:t>
      </w:r>
      <w:proofErr w:type="gramStart"/>
      <w:r>
        <w:rPr>
          <w:lang w:val="pt-BR"/>
        </w:rPr>
        <w:t>implementação</w:t>
      </w:r>
      <w:proofErr w:type="gramEnd"/>
      <w:r w:rsidR="001C53A7">
        <w:rPr>
          <w:lang w:val="pt-BR"/>
        </w:rPr>
        <w:t xml:space="preserve">, serão realizados </w:t>
      </w:r>
      <w:r w:rsidR="00507643">
        <w:rPr>
          <w:lang w:val="pt-BR"/>
        </w:rPr>
        <w:t>os testes referentes</w:t>
      </w:r>
      <w:r w:rsidR="001C53A7">
        <w:rPr>
          <w:lang w:val="pt-BR"/>
        </w:rPr>
        <w:t xml:space="preserve"> aos requisitos implementados.</w:t>
      </w:r>
    </w:p>
    <w:p w:rsidR="0074152E" w:rsidRDefault="0074152E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Segurança</w:t>
      </w:r>
    </w:p>
    <w:p w:rsidR="0074152E" w:rsidRDefault="0074152E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Tempo de resposta</w:t>
      </w:r>
    </w:p>
    <w:p w:rsidR="0074152E" w:rsidRDefault="00293944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IHC</w:t>
      </w:r>
    </w:p>
    <w:p w:rsidR="00293944" w:rsidRDefault="001C53A7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Criptografia</w:t>
      </w:r>
    </w:p>
    <w:p w:rsidR="00293944" w:rsidRDefault="00293944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Armazenamento de dados</w:t>
      </w:r>
    </w:p>
    <w:p w:rsidR="00293944" w:rsidRPr="0074152E" w:rsidRDefault="00293944" w:rsidP="00293944">
      <w:pPr>
        <w:ind w:left="720"/>
        <w:rPr>
          <w:lang w:val="pt-BR"/>
        </w:rPr>
      </w:pPr>
    </w:p>
    <w:p w:rsidR="000C39DB" w:rsidRPr="000B760F" w:rsidRDefault="001E1B80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28" w:name="_Toc18208322"/>
      <w:r w:rsidRPr="000B760F">
        <w:rPr>
          <w:b/>
          <w:i w:val="0"/>
          <w:lang w:val="pt-BR"/>
        </w:rPr>
        <w:t xml:space="preserve">6.1.2 </w:t>
      </w:r>
      <w:r w:rsidR="00C65803" w:rsidRPr="000B760F">
        <w:rPr>
          <w:b/>
          <w:i w:val="0"/>
          <w:lang w:val="pt-BR"/>
        </w:rPr>
        <w:t>Critérios de Saída de Plano de Teste</w:t>
      </w:r>
      <w:bookmarkEnd w:id="128"/>
    </w:p>
    <w:p w:rsidR="001C53A7" w:rsidRDefault="001E1B80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Os testes</w:t>
      </w:r>
      <w:r w:rsidR="001C53A7">
        <w:rPr>
          <w:lang w:val="pt-BR"/>
        </w:rPr>
        <w:t xml:space="preserve"> de </w:t>
      </w:r>
      <w:r>
        <w:rPr>
          <w:lang w:val="pt-BR"/>
        </w:rPr>
        <w:t>uns requisitos</w:t>
      </w:r>
      <w:r w:rsidR="001C53A7">
        <w:rPr>
          <w:lang w:val="pt-BR"/>
        </w:rPr>
        <w:t xml:space="preserve"> serão finalizados e concluídos após uma bateria de teste e verificaç</w:t>
      </w:r>
      <w:r w:rsidR="00FA1D61">
        <w:rPr>
          <w:lang w:val="pt-BR"/>
        </w:rPr>
        <w:t xml:space="preserve">ão sobre a presença de </w:t>
      </w:r>
      <w:r w:rsidR="001C53A7">
        <w:rPr>
          <w:lang w:val="pt-BR"/>
        </w:rPr>
        <w:t>erros ou</w:t>
      </w:r>
      <w:r w:rsidR="00FA1D61">
        <w:rPr>
          <w:lang w:val="pt-BR"/>
        </w:rPr>
        <w:t xml:space="preserve"> bugs ou em caso de erros que impossibilite a continuidade </w:t>
      </w:r>
      <w:r>
        <w:rPr>
          <w:lang w:val="pt-BR"/>
        </w:rPr>
        <w:t>dos testes</w:t>
      </w:r>
      <w:r w:rsidR="00FA1D61">
        <w:rPr>
          <w:lang w:val="pt-BR"/>
        </w:rPr>
        <w:t xml:space="preserve"> referentes.</w:t>
      </w:r>
    </w:p>
    <w:p w:rsidR="00FA1D61" w:rsidRDefault="00FA1D61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Ao fim de todos os testes dos requisitos, caso não encontre problemas (Erros), a execução do plano de teste será finalizada</w:t>
      </w:r>
      <w:r w:rsidR="00C84C67">
        <w:rPr>
          <w:lang w:val="pt-BR"/>
        </w:rPr>
        <w:t>, ou pelo contrário será suspensa até a resolução do problema.</w:t>
      </w:r>
    </w:p>
    <w:p w:rsidR="00C84C67" w:rsidRPr="001C53A7" w:rsidRDefault="00C84C67" w:rsidP="001C53A7">
      <w:pPr>
        <w:rPr>
          <w:lang w:val="pt-BR"/>
        </w:rPr>
      </w:pPr>
    </w:p>
    <w:p w:rsidR="00293944" w:rsidRDefault="00293944" w:rsidP="00E41325">
      <w:pPr>
        <w:numPr>
          <w:ilvl w:val="0"/>
          <w:numId w:val="32"/>
        </w:numPr>
        <w:spacing w:line="360" w:lineRule="auto"/>
        <w:ind w:firstLine="357"/>
        <w:jc w:val="both"/>
        <w:rPr>
          <w:lang w:val="pt-BR"/>
        </w:rPr>
      </w:pPr>
      <w:r>
        <w:rPr>
          <w:lang w:val="pt-BR"/>
        </w:rPr>
        <w:t>Segurança: Feita atra</w:t>
      </w:r>
      <w:bookmarkStart w:id="129" w:name="_GoBack"/>
      <w:bookmarkEnd w:id="129"/>
      <w:r>
        <w:rPr>
          <w:lang w:val="pt-BR"/>
        </w:rPr>
        <w:t xml:space="preserve">vés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pessoal e intransferível.</w:t>
      </w:r>
    </w:p>
    <w:p w:rsidR="00293944" w:rsidRDefault="00293944" w:rsidP="00E41325">
      <w:pPr>
        <w:numPr>
          <w:ilvl w:val="0"/>
          <w:numId w:val="32"/>
        </w:numPr>
        <w:spacing w:line="360" w:lineRule="auto"/>
        <w:ind w:firstLine="357"/>
        <w:jc w:val="both"/>
        <w:rPr>
          <w:lang w:val="pt-BR"/>
        </w:rPr>
      </w:pPr>
      <w:r>
        <w:rPr>
          <w:lang w:val="pt-BR"/>
        </w:rPr>
        <w:t>Tempo de Resposta: Chamada entre um formulário e outro.</w:t>
      </w:r>
    </w:p>
    <w:p w:rsidR="00293944" w:rsidRDefault="00293944" w:rsidP="00E41325">
      <w:pPr>
        <w:numPr>
          <w:ilvl w:val="0"/>
          <w:numId w:val="32"/>
        </w:numPr>
        <w:spacing w:line="360" w:lineRule="auto"/>
        <w:ind w:firstLine="357"/>
        <w:jc w:val="both"/>
        <w:rPr>
          <w:lang w:val="pt-BR"/>
        </w:rPr>
      </w:pPr>
      <w:r>
        <w:rPr>
          <w:lang w:val="pt-BR"/>
        </w:rPr>
        <w:t xml:space="preserve">IHC: </w:t>
      </w:r>
      <w:r w:rsidR="00BE498C">
        <w:rPr>
          <w:lang w:val="pt-BR"/>
        </w:rPr>
        <w:t>Transparência na interface em relação às funcionalidades que podem ser executadas.</w:t>
      </w:r>
    </w:p>
    <w:p w:rsidR="00BE498C" w:rsidRDefault="00BE498C" w:rsidP="00E41325">
      <w:pPr>
        <w:numPr>
          <w:ilvl w:val="0"/>
          <w:numId w:val="32"/>
        </w:numPr>
        <w:spacing w:line="360" w:lineRule="auto"/>
        <w:ind w:firstLine="357"/>
        <w:jc w:val="both"/>
        <w:rPr>
          <w:lang w:val="pt-BR"/>
        </w:rPr>
      </w:pPr>
      <w:r>
        <w:rPr>
          <w:lang w:val="pt-BR"/>
        </w:rPr>
        <w:t>Criptográfica: Tipo de encriptação de dados e seu nível de segurança.</w:t>
      </w:r>
    </w:p>
    <w:p w:rsidR="00BE498C" w:rsidRPr="00293944" w:rsidRDefault="00BE498C" w:rsidP="00E41325">
      <w:pPr>
        <w:numPr>
          <w:ilvl w:val="0"/>
          <w:numId w:val="32"/>
        </w:numPr>
        <w:spacing w:line="360" w:lineRule="auto"/>
        <w:ind w:firstLine="357"/>
        <w:jc w:val="both"/>
        <w:rPr>
          <w:lang w:val="pt-BR"/>
        </w:rPr>
      </w:pPr>
      <w:r>
        <w:rPr>
          <w:lang w:val="pt-BR"/>
        </w:rPr>
        <w:t>Armazenamento de Dados: Banco usado, tamanho de armazenamento e limite acesso.</w:t>
      </w:r>
    </w:p>
    <w:p w:rsidR="000C39DB" w:rsidRPr="000B760F" w:rsidRDefault="001E1B80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30" w:name="_Toc18208323"/>
      <w:r w:rsidRPr="000B760F">
        <w:rPr>
          <w:b/>
          <w:i w:val="0"/>
          <w:lang w:val="pt-BR"/>
        </w:rPr>
        <w:t xml:space="preserve">6.1.3 </w:t>
      </w:r>
      <w:r w:rsidR="00C65803" w:rsidRPr="000B760F">
        <w:rPr>
          <w:b/>
          <w:i w:val="0"/>
          <w:lang w:val="pt-BR"/>
        </w:rPr>
        <w:t>Critérios de Suspensão e de Reinício</w:t>
      </w:r>
      <w:bookmarkEnd w:id="130"/>
    </w:p>
    <w:p w:rsid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Na existência de algum</w:t>
      </w:r>
      <w:r w:rsidRPr="00592BD4">
        <w:rPr>
          <w:lang w:val="pt-BR"/>
        </w:rPr>
        <w:t xml:space="preserve"> problema de desenvolvimento que impossibilite a continuidade da execução </w:t>
      </w:r>
      <w:r>
        <w:rPr>
          <w:lang w:val="pt-BR"/>
        </w:rPr>
        <w:t xml:space="preserve">dos testes </w:t>
      </w:r>
      <w:r w:rsidR="001E1B80">
        <w:rPr>
          <w:lang w:val="pt-BR"/>
        </w:rPr>
        <w:t>dos requisitos</w:t>
      </w:r>
      <w:r>
        <w:rPr>
          <w:lang w:val="pt-BR"/>
        </w:rPr>
        <w:t>, o plano de teste do requisito</w:t>
      </w:r>
      <w:r w:rsidRPr="00592BD4">
        <w:rPr>
          <w:lang w:val="pt-BR"/>
        </w:rPr>
        <w:t xml:space="preserve"> </w:t>
      </w:r>
      <w:r w:rsidR="001E1B80" w:rsidRPr="00592BD4">
        <w:rPr>
          <w:lang w:val="pt-BR"/>
        </w:rPr>
        <w:t>será suspenso</w:t>
      </w:r>
      <w:r w:rsidRPr="00592BD4">
        <w:rPr>
          <w:lang w:val="pt-BR"/>
        </w:rPr>
        <w:t xml:space="preserve"> até que o problema seja resolvido.</w:t>
      </w:r>
    </w:p>
    <w:p w:rsidR="00592BD4" w:rsidRP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 w:rsidRPr="00592BD4">
        <w:rPr>
          <w:lang w:val="pt-BR"/>
        </w:rPr>
        <w:t xml:space="preserve"> Após a resolução</w:t>
      </w:r>
      <w:r>
        <w:rPr>
          <w:lang w:val="pt-BR"/>
        </w:rPr>
        <w:t xml:space="preserve"> do problema, </w:t>
      </w:r>
      <w:r w:rsidR="001E1B80">
        <w:rPr>
          <w:lang w:val="pt-BR"/>
        </w:rPr>
        <w:t>os testes</w:t>
      </w:r>
      <w:r w:rsidRPr="00592BD4">
        <w:rPr>
          <w:lang w:val="pt-BR"/>
        </w:rPr>
        <w:t xml:space="preserve"> serão novamente executados a fim de validar o requisito.</w:t>
      </w:r>
    </w:p>
    <w:p w:rsid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Caso se encontre algum problema e seja possível continuar, </w:t>
      </w:r>
      <w:r w:rsidR="001E1B80">
        <w:rPr>
          <w:lang w:val="pt-BR"/>
        </w:rPr>
        <w:t>os testes dos requisitos continuarão</w:t>
      </w:r>
      <w:r>
        <w:rPr>
          <w:lang w:val="pt-BR"/>
        </w:rPr>
        <w:t xml:space="preserve"> sendo executados.</w:t>
      </w:r>
    </w:p>
    <w:p w:rsidR="00592BD4" w:rsidRP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 w:rsidRPr="00592BD4">
        <w:rPr>
          <w:lang w:val="pt-BR"/>
        </w:rPr>
        <w:t xml:space="preserve">Ao executar os testes de um requisito e não encontrar erros, os testes do requisito serão dados como concluídos. </w:t>
      </w:r>
    </w:p>
    <w:p w:rsidR="000C39DB" w:rsidRPr="00D0639D" w:rsidRDefault="001E1B80">
      <w:pPr>
        <w:pStyle w:val="Ttulo2"/>
        <w:tabs>
          <w:tab w:val="num" w:pos="360"/>
        </w:tabs>
        <w:rPr>
          <w:lang w:val="pt-BR"/>
        </w:rPr>
      </w:pPr>
      <w:bookmarkStart w:id="131" w:name="_Toc18208324"/>
      <w:r>
        <w:rPr>
          <w:lang w:val="pt-BR"/>
        </w:rPr>
        <w:t xml:space="preserve">6.2 </w:t>
      </w:r>
      <w:r w:rsidR="00C65803">
        <w:rPr>
          <w:lang w:val="pt-BR"/>
        </w:rPr>
        <w:t>Ciclos de Teste</w:t>
      </w:r>
      <w:bookmarkEnd w:id="131"/>
    </w:p>
    <w:p w:rsidR="000C39DB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2" w:name="_Toc18208325"/>
      <w:r w:rsidRPr="000B760F">
        <w:rPr>
          <w:rFonts w:cs="Arial"/>
          <w:b/>
          <w:i w:val="0"/>
          <w:lang w:val="pt-BR"/>
        </w:rPr>
        <w:t xml:space="preserve">6.2.1 </w:t>
      </w:r>
      <w:r w:rsidR="00C65803" w:rsidRPr="000B760F">
        <w:rPr>
          <w:rFonts w:cs="Arial"/>
          <w:b/>
          <w:i w:val="0"/>
          <w:lang w:val="pt-BR"/>
        </w:rPr>
        <w:t>Critérios de Entrada de Ciclo de Teste</w:t>
      </w:r>
      <w:bookmarkEnd w:id="132"/>
    </w:p>
    <w:p w:rsidR="00FF7321" w:rsidRPr="00FF7321" w:rsidRDefault="00FF7321" w:rsidP="00FF7321">
      <w:pPr>
        <w:rPr>
          <w:lang w:val="pt-BR"/>
        </w:rPr>
      </w:pPr>
    </w:p>
    <w:p w:rsidR="000C39DB" w:rsidRPr="000B760F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3" w:name="_Toc18208326"/>
      <w:r w:rsidRPr="000B760F">
        <w:rPr>
          <w:rFonts w:cs="Arial"/>
          <w:b/>
          <w:i w:val="0"/>
          <w:lang w:val="pt-BR"/>
        </w:rPr>
        <w:lastRenderedPageBreak/>
        <w:t xml:space="preserve">6.2.2 </w:t>
      </w:r>
      <w:r w:rsidR="00C65803" w:rsidRPr="000B760F">
        <w:rPr>
          <w:rFonts w:cs="Arial"/>
          <w:b/>
          <w:i w:val="0"/>
          <w:lang w:val="pt-BR"/>
        </w:rPr>
        <w:t>Critérios de Saída de Ciclo de Teste</w:t>
      </w:r>
      <w:bookmarkEnd w:id="133"/>
    </w:p>
    <w:p w:rsidR="006B73FF" w:rsidRPr="006B73FF" w:rsidRDefault="006B73FF" w:rsidP="00E41325">
      <w:pPr>
        <w:spacing w:line="360" w:lineRule="auto"/>
        <w:ind w:firstLine="720"/>
        <w:jc w:val="both"/>
        <w:rPr>
          <w:iCs/>
          <w:snapToGrid/>
          <w:color w:val="000000"/>
          <w:lang w:val="pt-BR"/>
        </w:rPr>
      </w:pPr>
      <w:r w:rsidRPr="006B73FF">
        <w:rPr>
          <w:iCs/>
          <w:color w:val="000000"/>
          <w:lang w:val="pt-BR"/>
        </w:rPr>
        <w:t>Os testes devem passar por todos os ciclos, sendo que, nos últimos testes, os possíveis defeitos e exceções</w:t>
      </w:r>
      <w:proofErr w:type="gramStart"/>
      <w:r w:rsidRPr="006B73FF">
        <w:rPr>
          <w:iCs/>
          <w:color w:val="000000"/>
          <w:lang w:val="pt-BR"/>
        </w:rPr>
        <w:t xml:space="preserve"> </w:t>
      </w:r>
      <w:r w:rsidR="00507643">
        <w:rPr>
          <w:iCs/>
          <w:color w:val="000000"/>
          <w:lang w:val="pt-BR"/>
        </w:rPr>
        <w:t xml:space="preserve">  </w:t>
      </w:r>
      <w:proofErr w:type="gramEnd"/>
      <w:r w:rsidRPr="006B73FF">
        <w:rPr>
          <w:iCs/>
          <w:color w:val="000000"/>
          <w:lang w:val="pt-BR"/>
        </w:rPr>
        <w:t>terão que estar corrigidos.</w:t>
      </w:r>
    </w:p>
    <w:p w:rsidR="000C39DB" w:rsidRPr="000B760F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4" w:name="_Toc18208327"/>
      <w:r w:rsidRPr="000B760F">
        <w:rPr>
          <w:rFonts w:cs="Arial"/>
          <w:b/>
          <w:i w:val="0"/>
          <w:lang w:val="pt-BR"/>
        </w:rPr>
        <w:t xml:space="preserve">6.2.3 </w:t>
      </w:r>
      <w:r w:rsidR="00C65803" w:rsidRPr="000B760F">
        <w:rPr>
          <w:rFonts w:cs="Arial"/>
          <w:b/>
          <w:i w:val="0"/>
          <w:lang w:val="pt-BR"/>
        </w:rPr>
        <w:t>Término Anormal do Ciclo de Teste</w:t>
      </w:r>
      <w:bookmarkEnd w:id="134"/>
    </w:p>
    <w:p w:rsidR="006B73FF" w:rsidRPr="006B73FF" w:rsidRDefault="006B73FF" w:rsidP="006B73FF">
      <w:pPr>
        <w:rPr>
          <w:lang w:val="pt-BR"/>
        </w:rPr>
      </w:pPr>
      <w:r w:rsidRPr="006B73FF">
        <w:rPr>
          <w:lang w:val="pt-BR"/>
        </w:rPr>
        <w:t xml:space="preserve"> </w:t>
      </w:r>
      <w:r w:rsidR="00507643">
        <w:rPr>
          <w:lang w:val="pt-BR"/>
        </w:rPr>
        <w:t xml:space="preserve">           </w:t>
      </w:r>
      <w:r w:rsidRPr="006B73FF">
        <w:rPr>
          <w:lang w:val="pt-BR"/>
        </w:rPr>
        <w:t xml:space="preserve">  </w:t>
      </w:r>
      <w:r w:rsidRPr="006B73FF">
        <w:rPr>
          <w:iCs/>
          <w:color w:val="000000"/>
          <w:lang w:val="pt-BR"/>
        </w:rPr>
        <w:t>Só ocorrera suspensão caso haja uma falha no planejamento de plano de testes</w:t>
      </w:r>
      <w:r w:rsidR="00507643">
        <w:rPr>
          <w:iCs/>
          <w:color w:val="000000"/>
          <w:lang w:val="pt-BR"/>
        </w:rPr>
        <w:t>.</w:t>
      </w:r>
    </w:p>
    <w:p w:rsidR="000C39DB" w:rsidRPr="00D0639D" w:rsidRDefault="001E1B80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135" w:name="_Toc18208328"/>
      <w:r>
        <w:rPr>
          <w:sz w:val="24"/>
          <w:szCs w:val="24"/>
          <w:lang w:val="pt-BR"/>
        </w:rPr>
        <w:t xml:space="preserve">7. </w:t>
      </w:r>
      <w:r w:rsidR="00C65803">
        <w:rPr>
          <w:sz w:val="24"/>
          <w:szCs w:val="24"/>
          <w:lang w:val="pt-BR"/>
        </w:rPr>
        <w:t>Produtos Liberados</w:t>
      </w:r>
      <w:bookmarkEnd w:id="119"/>
      <w:bookmarkEnd w:id="120"/>
      <w:bookmarkEnd w:id="135"/>
    </w:p>
    <w:p w:rsidR="000C39DB" w:rsidRDefault="00C65803" w:rsidP="006B27F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36" w:name="_Toc18208329"/>
      <w:bookmarkStart w:id="137" w:name="_Toc433104462"/>
      <w:bookmarkStart w:id="138" w:name="_Toc417790809"/>
      <w:bookmarkStart w:id="139" w:name="_Toc324915542"/>
      <w:bookmarkStart w:id="140" w:name="_Toc324851959"/>
      <w:bookmarkStart w:id="141" w:name="_Toc324843652"/>
      <w:bookmarkStart w:id="142" w:name="_Toc314978549"/>
      <w:r>
        <w:rPr>
          <w:lang w:val="pt-BR"/>
        </w:rPr>
        <w:t>Sumários de Avaliação de Testes</w:t>
      </w:r>
      <w:bookmarkEnd w:id="136"/>
    </w:p>
    <w:p w:rsidR="006B27F5" w:rsidRPr="006B27F5" w:rsidRDefault="00752037" w:rsidP="00752037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 ser definido.</w:t>
      </w:r>
    </w:p>
    <w:p w:rsidR="000C39DB" w:rsidRPr="00226105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43" w:name="_Toc18208330"/>
      <w:r>
        <w:rPr>
          <w:lang w:val="pt-BR"/>
        </w:rPr>
        <w:t>Relatórios da Cobertura de Teste</w:t>
      </w:r>
      <w:bookmarkEnd w:id="143"/>
    </w:p>
    <w:p w:rsidR="000C39DB" w:rsidRPr="002C53DA" w:rsidRDefault="000063DB" w:rsidP="00E41325">
      <w:pPr>
        <w:pStyle w:val="InfoBlue"/>
        <w:spacing w:after="0" w:line="360" w:lineRule="auto"/>
        <w:ind w:left="0" w:firstLine="720"/>
        <w:jc w:val="both"/>
        <w:rPr>
          <w:i w:val="0"/>
          <w:color w:val="auto"/>
          <w:lang w:val="pt-BR"/>
        </w:rPr>
      </w:pPr>
      <w:r w:rsidRPr="002C53DA">
        <w:rPr>
          <w:i w:val="0"/>
          <w:color w:val="auto"/>
          <w:lang w:val="pt-BR"/>
        </w:rPr>
        <w:t>Será feito u</w:t>
      </w:r>
      <w:r w:rsidR="006B73FF" w:rsidRPr="002C53DA">
        <w:rPr>
          <w:i w:val="0"/>
          <w:color w:val="auto"/>
          <w:lang w:val="pt-BR"/>
        </w:rPr>
        <w:t>m f</w:t>
      </w:r>
      <w:r w:rsidRPr="002C53DA">
        <w:rPr>
          <w:i w:val="0"/>
          <w:color w:val="auto"/>
          <w:lang w:val="pt-BR"/>
        </w:rPr>
        <w:t>ormulário p</w:t>
      </w:r>
      <w:r w:rsidR="00C44F4E" w:rsidRPr="002C53DA">
        <w:rPr>
          <w:i w:val="0"/>
          <w:color w:val="auto"/>
          <w:lang w:val="pt-BR"/>
        </w:rPr>
        <w:t>ara cada teste executado. Isso</w:t>
      </w:r>
      <w:r w:rsidR="006B73FF" w:rsidRPr="002C53DA">
        <w:rPr>
          <w:i w:val="0"/>
          <w:color w:val="auto"/>
          <w:lang w:val="pt-BR"/>
        </w:rPr>
        <w:t xml:space="preserve"> deverá incluir o Nome do Teste, o Caso de Uso ou a Especificação Suplementar com qual o teste encontra-se relacionado, a Data d</w:t>
      </w:r>
      <w:r w:rsidRPr="002C53DA">
        <w:rPr>
          <w:i w:val="0"/>
          <w:color w:val="auto"/>
          <w:lang w:val="pt-BR"/>
        </w:rPr>
        <w:t xml:space="preserve">o Teste, o Nome do Testador, </w:t>
      </w:r>
      <w:r w:rsidR="006B73FF" w:rsidRPr="002C53DA">
        <w:rPr>
          <w:i w:val="0"/>
          <w:color w:val="auto"/>
          <w:lang w:val="pt-BR"/>
        </w:rPr>
        <w:t>e os Resultados do Teste.</w:t>
      </w:r>
      <w:r w:rsidR="006B73FF" w:rsidRPr="002C53DA">
        <w:rPr>
          <w:i w:val="0"/>
          <w:lang w:val="pt-BR"/>
        </w:rPr>
        <w:t xml:space="preserve"> </w:t>
      </w:r>
      <w:r w:rsidR="006B73FF" w:rsidRPr="002C53DA">
        <w:rPr>
          <w:i w:val="0"/>
          <w:color w:val="auto"/>
          <w:lang w:val="pt-BR"/>
        </w:rPr>
        <w:t xml:space="preserve"> </w:t>
      </w:r>
      <w:r w:rsidR="00C65803" w:rsidRPr="002C53DA">
        <w:rPr>
          <w:i w:val="0"/>
          <w:color w:val="auto"/>
          <w:lang w:val="pt-BR"/>
        </w:rPr>
        <w:t xml:space="preserve"> </w:t>
      </w:r>
    </w:p>
    <w:p w:rsidR="00F74353" w:rsidRPr="00E41325" w:rsidRDefault="00C65803" w:rsidP="00E41325">
      <w:pPr>
        <w:pStyle w:val="Ttulo2"/>
        <w:keepNext w:val="0"/>
        <w:numPr>
          <w:ilvl w:val="1"/>
          <w:numId w:val="38"/>
        </w:numPr>
      </w:pPr>
      <w:bookmarkStart w:id="144" w:name="_Toc18208331"/>
      <w:r>
        <w:rPr>
          <w:lang w:val="pt-BR"/>
        </w:rPr>
        <w:t>Relatórios da Qualidade Perceptível</w:t>
      </w:r>
      <w:bookmarkEnd w:id="144"/>
    </w:p>
    <w:p w:rsidR="00F74353" w:rsidRPr="00B40A3B" w:rsidRDefault="00F74353" w:rsidP="00E4132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0"/>
          <w:szCs w:val="20"/>
        </w:rPr>
      </w:pPr>
      <w:r w:rsidRPr="00B40A3B">
        <w:rPr>
          <w:sz w:val="20"/>
          <w:szCs w:val="20"/>
        </w:rPr>
        <w:t>Os relatórios</w:t>
      </w:r>
      <w:r w:rsidR="002C53DA" w:rsidRPr="00B40A3B">
        <w:rPr>
          <w:sz w:val="20"/>
          <w:szCs w:val="20"/>
        </w:rPr>
        <w:t xml:space="preserve"> serão feitos a cada teste executado</w:t>
      </w:r>
      <w:r w:rsidRPr="00B40A3B">
        <w:rPr>
          <w:sz w:val="20"/>
          <w:szCs w:val="20"/>
        </w:rPr>
        <w:t xml:space="preserve">, neles terá informações </w:t>
      </w:r>
      <w:r w:rsidR="002C53DA" w:rsidRPr="00B40A3B">
        <w:rPr>
          <w:sz w:val="20"/>
          <w:szCs w:val="20"/>
        </w:rPr>
        <w:t>e re</w:t>
      </w:r>
      <w:r w:rsidR="00B40A3B" w:rsidRPr="00B40A3B">
        <w:rPr>
          <w:sz w:val="20"/>
          <w:szCs w:val="20"/>
        </w:rPr>
        <w:t xml:space="preserve">sumos dos testes feitos, e a </w:t>
      </w:r>
      <w:r w:rsidR="002C53DA" w:rsidRPr="00B40A3B">
        <w:rPr>
          <w:sz w:val="20"/>
          <w:szCs w:val="20"/>
        </w:rPr>
        <w:t xml:space="preserve">qualidade dos testes, </w:t>
      </w:r>
      <w:r w:rsidR="00B40A3B" w:rsidRPr="00B40A3B">
        <w:rPr>
          <w:color w:val="000000"/>
          <w:sz w:val="20"/>
          <w:szCs w:val="20"/>
        </w:rPr>
        <w:t xml:space="preserve">O software responsável por </w:t>
      </w:r>
      <w:r w:rsidR="00B40A3B" w:rsidRPr="00B40A3B">
        <w:rPr>
          <w:sz w:val="20"/>
          <w:szCs w:val="20"/>
        </w:rPr>
        <w:t xml:space="preserve">reportar a qualidade perceptível do produto será o </w:t>
      </w:r>
      <w:proofErr w:type="spellStart"/>
      <w:r w:rsidR="00B40A3B" w:rsidRPr="00B40A3B">
        <w:rPr>
          <w:sz w:val="20"/>
          <w:szCs w:val="20"/>
        </w:rPr>
        <w:t>Rational</w:t>
      </w:r>
      <w:proofErr w:type="spellEnd"/>
      <w:r w:rsidR="00B40A3B" w:rsidRPr="00B40A3B">
        <w:rPr>
          <w:sz w:val="20"/>
          <w:szCs w:val="20"/>
        </w:rPr>
        <w:t>. A qualidade dos testes será</w:t>
      </w:r>
      <w:r w:rsidR="002C53DA" w:rsidRPr="00B40A3B">
        <w:rPr>
          <w:sz w:val="20"/>
          <w:szCs w:val="20"/>
        </w:rPr>
        <w:t xml:space="preserve"> </w:t>
      </w:r>
      <w:r w:rsidR="00B40A3B" w:rsidRPr="00B40A3B">
        <w:rPr>
          <w:sz w:val="20"/>
          <w:szCs w:val="20"/>
        </w:rPr>
        <w:t>medida</w:t>
      </w:r>
      <w:r w:rsidR="002C53DA" w:rsidRPr="00B40A3B">
        <w:rPr>
          <w:sz w:val="20"/>
          <w:szCs w:val="20"/>
        </w:rPr>
        <w:t xml:space="preserve"> através </w:t>
      </w:r>
      <w:r w:rsidR="00301C12" w:rsidRPr="00B40A3B">
        <w:rPr>
          <w:sz w:val="20"/>
          <w:szCs w:val="20"/>
        </w:rPr>
        <w:t>cincos parâmetros:</w:t>
      </w:r>
    </w:p>
    <w:p w:rsidR="00301C12" w:rsidRPr="008F0F66" w:rsidRDefault="00301C12" w:rsidP="00E41325">
      <w:pPr>
        <w:pStyle w:val="Corpodetexto"/>
        <w:numPr>
          <w:ilvl w:val="0"/>
          <w:numId w:val="40"/>
        </w:numPr>
        <w:spacing w:after="0" w:line="360" w:lineRule="auto"/>
        <w:ind w:left="1077" w:hanging="357"/>
        <w:jc w:val="both"/>
        <w:rPr>
          <w:color w:val="000000"/>
          <w:shd w:val="clear" w:color="auto" w:fill="FFFFFF"/>
          <w:lang w:val="pt-BR"/>
        </w:rPr>
      </w:pPr>
      <w:r w:rsidRPr="008F0F66">
        <w:rPr>
          <w:rStyle w:val="Forte"/>
          <w:color w:val="000000"/>
          <w:bdr w:val="none" w:sz="0" w:space="0" w:color="auto" w:frame="1"/>
          <w:shd w:val="clear" w:color="auto" w:fill="FFFFFF"/>
          <w:lang w:val="pt-BR"/>
        </w:rPr>
        <w:t>Alcance:</w:t>
      </w:r>
      <w:r w:rsidRPr="008F0F66">
        <w:rPr>
          <w:rStyle w:val="apple-converted-space"/>
          <w:color w:val="000000"/>
          <w:shd w:val="clear" w:color="auto" w:fill="FFFFFF"/>
          <w:lang w:val="pt-BR"/>
        </w:rPr>
        <w:t> </w:t>
      </w:r>
      <w:r w:rsidRPr="008F0F66">
        <w:rPr>
          <w:color w:val="000000"/>
          <w:shd w:val="clear" w:color="auto" w:fill="FFFFFF"/>
          <w:lang w:val="pt-BR"/>
        </w:rPr>
        <w:t>deve ser capaz de lidar com várias tecnologias. A maioria dos aplicativos modernos contém vários idiomas e sistemas que são ligados entre si de forma complexa.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Profundidade: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 xml:space="preserve">deve ser capaz de gerar mapas completos e detalhados da arquitetura do aplicativo do </w:t>
      </w:r>
      <w:proofErr w:type="spellStart"/>
      <w:r w:rsidRPr="00301C12">
        <w:rPr>
          <w:color w:val="000000"/>
          <w:sz w:val="20"/>
          <w:szCs w:val="20"/>
        </w:rPr>
        <w:t>Graphical</w:t>
      </w:r>
      <w:proofErr w:type="spellEnd"/>
      <w:r w:rsidRPr="00301C12">
        <w:rPr>
          <w:color w:val="000000"/>
          <w:sz w:val="20"/>
          <w:szCs w:val="20"/>
        </w:rPr>
        <w:t xml:space="preserve"> </w:t>
      </w:r>
      <w:proofErr w:type="spellStart"/>
      <w:r w:rsidRPr="00301C12">
        <w:rPr>
          <w:color w:val="000000"/>
          <w:sz w:val="20"/>
          <w:szCs w:val="20"/>
        </w:rPr>
        <w:t>User</w:t>
      </w:r>
      <w:proofErr w:type="spellEnd"/>
      <w:r w:rsidRPr="00301C12">
        <w:rPr>
          <w:color w:val="000000"/>
          <w:sz w:val="20"/>
          <w:szCs w:val="20"/>
        </w:rPr>
        <w:t xml:space="preserve"> Interface (GUI), ferramenta de captura, processamento e análise de imagem, para o banco de dados. Sem essa detalhada arquitetura, seria impossível obter contextualização da aplicação.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Tornar o conhecimento explícito de engenharia de software:</w:t>
      </w:r>
      <w:r w:rsidRPr="00301C12">
        <w:rPr>
          <w:color w:val="000000"/>
          <w:sz w:val="20"/>
          <w:szCs w:val="20"/>
        </w:rPr>
        <w:t xml:space="preserve"> deve ser capaz de verificar a aplicação inteira contra centenas de padrões de </w:t>
      </w:r>
      <w:proofErr w:type="gramStart"/>
      <w:r w:rsidRPr="00301C12">
        <w:rPr>
          <w:color w:val="000000"/>
          <w:sz w:val="20"/>
          <w:szCs w:val="20"/>
        </w:rPr>
        <w:t>implementação</w:t>
      </w:r>
      <w:proofErr w:type="gramEnd"/>
      <w:r w:rsidRPr="00301C12">
        <w:rPr>
          <w:color w:val="000000"/>
          <w:sz w:val="20"/>
          <w:szCs w:val="20"/>
        </w:rPr>
        <w:t xml:space="preserve"> que codificam as melhores práticas de engenharia.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Métricas acionáveis: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>as métricas de qualidade não devem apenas informar, mas também orientar sobre como realizar a melhoria da qualidade do software, mostrando o que fazer primeiro, como fazê-lo, próximos passos etc.</w:t>
      </w:r>
    </w:p>
    <w:p w:rsid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Automatização: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>finalmente, deve ser capaz de realizar todos os pontos descritos acima de forma automatizada. Nenhum profissional ou equipe pode fazer essa tarefa, muito menos fazê-la em um curto espaço de tempo.</w:t>
      </w:r>
    </w:p>
    <w:p w:rsidR="000C39DB" w:rsidRPr="0017466B" w:rsidRDefault="00C65803" w:rsidP="00226105">
      <w:pPr>
        <w:pStyle w:val="Ttulo2"/>
        <w:keepNext w:val="0"/>
        <w:numPr>
          <w:ilvl w:val="1"/>
          <w:numId w:val="38"/>
        </w:numPr>
        <w:rPr>
          <w:b w:val="0"/>
          <w:lang w:val="pt-BR"/>
        </w:rPr>
      </w:pPr>
      <w:bookmarkStart w:id="145" w:name="_Toc433104464"/>
      <w:bookmarkStart w:id="146" w:name="_Toc417790811"/>
      <w:bookmarkStart w:id="147" w:name="_Toc324915544"/>
      <w:bookmarkStart w:id="148" w:name="_Toc324851961"/>
      <w:bookmarkStart w:id="149" w:name="_Toc324843654"/>
      <w:bookmarkStart w:id="150" w:name="_Toc314978551"/>
      <w:bookmarkStart w:id="151" w:name="_Toc18208332"/>
      <w:bookmarkEnd w:id="137"/>
      <w:bookmarkEnd w:id="138"/>
      <w:bookmarkEnd w:id="139"/>
      <w:bookmarkEnd w:id="140"/>
      <w:bookmarkEnd w:id="141"/>
      <w:bookmarkEnd w:id="142"/>
      <w:r w:rsidRPr="0017466B">
        <w:rPr>
          <w:lang w:val="pt-BR"/>
        </w:rPr>
        <w:t>Registros de Incidentes e Solicitações de Mudança</w:t>
      </w:r>
      <w:bookmarkEnd w:id="145"/>
      <w:bookmarkEnd w:id="146"/>
      <w:bookmarkEnd w:id="147"/>
      <w:bookmarkEnd w:id="148"/>
      <w:bookmarkEnd w:id="149"/>
      <w:bookmarkEnd w:id="150"/>
      <w:bookmarkEnd w:id="151"/>
    </w:p>
    <w:p w:rsidR="00507643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A70DF8">
        <w:rPr>
          <w:lang w:val="pt-BR"/>
        </w:rPr>
        <w:t xml:space="preserve">Para todos os incidentes localizados deverá ser gerado um relatório de problema de software com </w:t>
      </w:r>
      <w:r w:rsidR="00C44F4E" w:rsidRPr="00A70DF8">
        <w:rPr>
          <w:lang w:val="pt-BR"/>
        </w:rPr>
        <w:t>as seguintes</w:t>
      </w:r>
      <w:r w:rsidRPr="00A70DF8">
        <w:rPr>
          <w:lang w:val="pt-BR"/>
        </w:rPr>
        <w:t xml:space="preserve"> informações: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>Título do item que gerou o problema;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 xml:space="preserve">Versão do item; 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lastRenderedPageBreak/>
        <w:t xml:space="preserve">Prioridade (Crítico, Urgente, Rotina); 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>Descrição do problema;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 xml:space="preserve">Solução recomendada; 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>Nome do testador;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 xml:space="preserve">Para as solicitações de mudança do software será gerado um relatório com as seguintes informações: 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 xml:space="preserve">Título do item de software a ser modificado; </w:t>
      </w:r>
    </w:p>
    <w:p w:rsidR="004F192D" w:rsidRPr="004F192D" w:rsidRDefault="004F192D" w:rsidP="004F192D">
      <w:pPr>
        <w:pStyle w:val="Corpodetexto"/>
        <w:numPr>
          <w:ilvl w:val="0"/>
          <w:numId w:val="44"/>
        </w:numPr>
        <w:spacing w:line="360" w:lineRule="auto"/>
        <w:jc w:val="both"/>
        <w:rPr>
          <w:lang w:val="pt-BR"/>
        </w:rPr>
      </w:pPr>
      <w:r w:rsidRPr="004F192D">
        <w:rPr>
          <w:lang w:val="pt-BR"/>
        </w:rPr>
        <w:t xml:space="preserve">Versão do item, prioridade (crítico/urgente/rotina); </w:t>
      </w:r>
    </w:p>
    <w:p w:rsidR="004F192D" w:rsidRPr="00A70DF8" w:rsidRDefault="004F192D" w:rsidP="004F192D">
      <w:pPr>
        <w:pStyle w:val="Corpodetexto"/>
        <w:numPr>
          <w:ilvl w:val="0"/>
          <w:numId w:val="44"/>
        </w:numPr>
        <w:spacing w:after="0" w:line="360" w:lineRule="auto"/>
        <w:jc w:val="both"/>
        <w:rPr>
          <w:lang w:val="pt-BR"/>
        </w:rPr>
      </w:pPr>
      <w:r w:rsidRPr="004F192D">
        <w:rPr>
          <w:lang w:val="pt-BR"/>
        </w:rPr>
        <w:t>Descrição da alteração;</w:t>
      </w:r>
    </w:p>
    <w:p w:rsidR="000C39DB" w:rsidRPr="00E41325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52" w:name="_Toc18208333"/>
      <w:r w:rsidRPr="00E41325">
        <w:rPr>
          <w:lang w:val="pt-BR"/>
        </w:rPr>
        <w:t>Conjunto de Testes de Regressão e Scripts de Teste de Suporte</w:t>
      </w:r>
      <w:bookmarkEnd w:id="152"/>
    </w:p>
    <w:p w:rsidR="00507643" w:rsidRPr="00BF24D6" w:rsidRDefault="00507643" w:rsidP="004F192D">
      <w:pPr>
        <w:pStyle w:val="InfoBlue"/>
        <w:spacing w:after="0" w:line="360" w:lineRule="auto"/>
        <w:ind w:left="0" w:firstLine="709"/>
        <w:jc w:val="both"/>
        <w:rPr>
          <w:i w:val="0"/>
          <w:snapToGrid/>
          <w:lang w:val="pt-BR"/>
        </w:rPr>
      </w:pPr>
      <w:r w:rsidRPr="00BF24D6">
        <w:rPr>
          <w:i w:val="0"/>
          <w:color w:val="auto"/>
          <w:lang w:val="pt-BR"/>
        </w:rPr>
        <w:t>Serão elaborados scripts de teste para os tipos de teste definidos. Esses scripts de teste são instruções, passo a passo, que permitem a execução de um teste. Eles podem assumir a forma de instruções de texto documentadas e executadas manualmente, ou de instruções que podem ser lidas pelo computador para ativar a execução automática do teste</w:t>
      </w:r>
      <w:r w:rsidRPr="00BF24D6">
        <w:rPr>
          <w:i w:val="0"/>
          <w:lang w:val="pt-BR"/>
        </w:rPr>
        <w:t xml:space="preserve">.  </w:t>
      </w:r>
    </w:p>
    <w:p w:rsidR="000C39DB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53" w:name="_Toc18208334"/>
      <w:r w:rsidRPr="0017466B">
        <w:rPr>
          <w:lang w:val="pt-BR"/>
        </w:rPr>
        <w:t>Produtos de Trabalho Adicionais</w:t>
      </w:r>
      <w:bookmarkEnd w:id="153"/>
    </w:p>
    <w:p w:rsidR="00144980" w:rsidRDefault="00144980" w:rsidP="004F192D">
      <w:pPr>
        <w:ind w:firstLine="720"/>
        <w:rPr>
          <w:lang w:val="pt-BR"/>
        </w:rPr>
      </w:pPr>
      <w:r>
        <w:rPr>
          <w:lang w:val="pt-BR"/>
        </w:rPr>
        <w:t xml:space="preserve">Os </w:t>
      </w:r>
      <w:r w:rsidR="000860CB">
        <w:rPr>
          <w:lang w:val="pt-BR"/>
        </w:rPr>
        <w:t>Produtos de trabalhos são identificados de acordo com o nível de utiliz</w:t>
      </w:r>
      <w:r>
        <w:rPr>
          <w:lang w:val="pt-BR"/>
        </w:rPr>
        <w:t>ação da ferramenta e sua iteração.</w:t>
      </w: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que é a iteração inicial com o sistema.</w:t>
      </w: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Armazenamento interno</w:t>
      </w:r>
      <w:r w:rsidR="00A05444">
        <w:rPr>
          <w:lang w:val="pt-BR"/>
        </w:rPr>
        <w:t xml:space="preserve"> cliente</w:t>
      </w:r>
      <w:r>
        <w:rPr>
          <w:lang w:val="pt-BR"/>
        </w:rPr>
        <w:t>.</w:t>
      </w: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Tipo de Criptografia.</w:t>
      </w:r>
    </w:p>
    <w:p w:rsidR="00144980" w:rsidRPr="000860CB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Baixo nível de</w:t>
      </w:r>
      <w:r w:rsidR="00A05444">
        <w:rPr>
          <w:lang w:val="pt-BR"/>
        </w:rPr>
        <w:t xml:space="preserve"> informática requerido</w:t>
      </w:r>
      <w:r>
        <w:rPr>
          <w:lang w:val="pt-BR"/>
        </w:rPr>
        <w:t xml:space="preserve">. </w:t>
      </w:r>
    </w:p>
    <w:p w:rsidR="000C39DB" w:rsidRDefault="00C65803" w:rsidP="00C44F4E">
      <w:pPr>
        <w:pStyle w:val="Ttulo3"/>
        <w:numPr>
          <w:ilvl w:val="2"/>
          <w:numId w:val="38"/>
        </w:numPr>
        <w:rPr>
          <w:b/>
          <w:i w:val="0"/>
          <w:lang w:val="pt-BR"/>
        </w:rPr>
      </w:pPr>
      <w:bookmarkStart w:id="154" w:name="_Toc18208335"/>
      <w:r w:rsidRPr="00E41325">
        <w:rPr>
          <w:b/>
          <w:i w:val="0"/>
          <w:lang w:val="pt-BR"/>
        </w:rPr>
        <w:t>Resultados Detalhados dos Testes</w:t>
      </w:r>
      <w:bookmarkEnd w:id="154"/>
    </w:p>
    <w:p w:rsidR="00752037" w:rsidRPr="004F192D" w:rsidRDefault="00752037" w:rsidP="00752037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 ser definido.</w:t>
      </w:r>
    </w:p>
    <w:p w:rsidR="000C39DB" w:rsidRDefault="00226105">
      <w:pPr>
        <w:pStyle w:val="Ttulo3"/>
        <w:tabs>
          <w:tab w:val="num" w:pos="360"/>
        </w:tabs>
        <w:rPr>
          <w:b/>
          <w:i w:val="0"/>
          <w:lang w:val="pt-BR"/>
        </w:rPr>
      </w:pPr>
      <w:r w:rsidRPr="00E41325">
        <w:rPr>
          <w:b/>
          <w:i w:val="0"/>
          <w:lang w:val="pt-BR"/>
        </w:rPr>
        <w:t xml:space="preserve">7.6.2 </w:t>
      </w:r>
      <w:bookmarkStart w:id="155" w:name="_Toc18208336"/>
      <w:r w:rsidR="00C65803" w:rsidRPr="00E41325">
        <w:rPr>
          <w:b/>
          <w:i w:val="0"/>
          <w:lang w:val="pt-BR"/>
        </w:rPr>
        <w:t>Scripts de Teste Funcionais Automatizados Adicionais</w:t>
      </w:r>
      <w:bookmarkEnd w:id="155"/>
    </w:p>
    <w:p w:rsidR="00472ACA" w:rsidRDefault="00472ACA" w:rsidP="00896E3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   Os scripts de teste serão elaborados para os tipos de teste definidos, Sendo instruções de um passo a passo que permitem a execução de um teste.</w:t>
      </w:r>
    </w:p>
    <w:p w:rsidR="00472ACA" w:rsidRDefault="00472ACA" w:rsidP="00896E3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  As instruções de texto serão documentadas e executadas manualmente, podendo ser lidas pelo computador para ativar a execução automática do teste que são Produtos de Trabalho Adicionais.</w:t>
      </w:r>
    </w:p>
    <w:p w:rsidR="000C39DB" w:rsidRDefault="00226105">
      <w:pPr>
        <w:pStyle w:val="Ttulo3"/>
        <w:tabs>
          <w:tab w:val="num" w:pos="360"/>
        </w:tabs>
        <w:rPr>
          <w:b/>
          <w:i w:val="0"/>
          <w:lang w:val="pt-BR"/>
        </w:rPr>
      </w:pPr>
      <w:r w:rsidRPr="00E41325">
        <w:rPr>
          <w:b/>
          <w:i w:val="0"/>
          <w:lang w:val="pt-BR"/>
        </w:rPr>
        <w:t>7.6.3</w:t>
      </w:r>
      <w:r w:rsidRPr="0017466B">
        <w:rPr>
          <w:b/>
          <w:lang w:val="pt-BR"/>
        </w:rPr>
        <w:t xml:space="preserve"> </w:t>
      </w:r>
      <w:bookmarkStart w:id="156" w:name="_Toc18208337"/>
      <w:r w:rsidR="00C65803" w:rsidRPr="00E41325">
        <w:rPr>
          <w:b/>
          <w:i w:val="0"/>
          <w:lang w:val="pt-BR"/>
        </w:rPr>
        <w:t>Guia de Teste</w:t>
      </w:r>
      <w:bookmarkEnd w:id="156"/>
    </w:p>
    <w:p w:rsidR="004F192D" w:rsidRPr="004F192D" w:rsidRDefault="004F192D" w:rsidP="004F192D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A ser definido.</w:t>
      </w:r>
    </w:p>
    <w:p w:rsidR="000C39DB" w:rsidRPr="00E41325" w:rsidRDefault="00226105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57" w:name="_Toc18208338"/>
      <w:r w:rsidRPr="00E41325">
        <w:rPr>
          <w:b/>
          <w:i w:val="0"/>
          <w:lang w:val="pt-BR"/>
        </w:rPr>
        <w:t xml:space="preserve">7.6.4 </w:t>
      </w:r>
      <w:r w:rsidR="00C65803" w:rsidRPr="00E41325">
        <w:rPr>
          <w:b/>
          <w:i w:val="0"/>
          <w:lang w:val="pt-BR"/>
        </w:rPr>
        <w:t>Matrizes de Rastreabilidade</w:t>
      </w:r>
      <w:bookmarkEnd w:id="157"/>
    </w:p>
    <w:p w:rsidR="000C39DB" w:rsidRPr="00BF24D6" w:rsidRDefault="00E34782" w:rsidP="00896E35">
      <w:pPr>
        <w:pStyle w:val="InfoBlue"/>
        <w:spacing w:after="0" w:line="360" w:lineRule="auto"/>
        <w:ind w:left="0" w:firstLine="720"/>
        <w:jc w:val="both"/>
        <w:rPr>
          <w:i w:val="0"/>
          <w:color w:val="auto"/>
          <w:lang w:val="pt-BR"/>
        </w:rPr>
      </w:pPr>
      <w:r w:rsidRPr="00FE0D2A">
        <w:rPr>
          <w:i w:val="0"/>
          <w:color w:val="auto"/>
          <w:lang w:val="pt-BR"/>
        </w:rPr>
        <w:t>Após a demonstração de todos os testes, assim haverá necessidade de se desenvolver matrizes de rastreabilidade a fim de minimizar os defeitos que existirem.</w:t>
      </w:r>
    </w:p>
    <w:p w:rsidR="006B27F5" w:rsidRPr="006B27F5" w:rsidRDefault="006B27F5" w:rsidP="006B27F5">
      <w:pPr>
        <w:pStyle w:val="Corpodetexto"/>
        <w:rPr>
          <w:lang w:val="pt-BR"/>
        </w:rPr>
      </w:pPr>
    </w:p>
    <w:p w:rsidR="000C39DB" w:rsidRDefault="0087406F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58" w:name="_Toc18208339"/>
      <w:r>
        <w:rPr>
          <w:sz w:val="24"/>
          <w:szCs w:val="24"/>
          <w:lang w:val="pt-BR"/>
        </w:rPr>
        <w:lastRenderedPageBreak/>
        <w:t xml:space="preserve">8. </w:t>
      </w:r>
      <w:r w:rsidR="00C65803">
        <w:rPr>
          <w:sz w:val="24"/>
          <w:szCs w:val="24"/>
          <w:lang w:val="pt-BR"/>
        </w:rPr>
        <w:t>Fluxo de Trabalho de Teste</w:t>
      </w:r>
      <w:bookmarkEnd w:id="158"/>
    </w:p>
    <w:p w:rsidR="007552CE" w:rsidRDefault="007552CE" w:rsidP="007552CE">
      <w:pPr>
        <w:rPr>
          <w:lang w:val="pt-BR"/>
        </w:rPr>
      </w:pPr>
      <w:r>
        <w:rPr>
          <w:lang w:val="pt-BR"/>
        </w:rPr>
        <w:t>Teste unitário é um dos meios de teste utilizado pela a equipe SOFTECH.</w:t>
      </w:r>
    </w:p>
    <w:p w:rsidR="00896E35" w:rsidRP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>Métodos ou função.</w:t>
      </w:r>
    </w:p>
    <w:p w:rsidR="00896E35" w:rsidRP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>Interface: Verificar parâmetros de entradas e saídas.</w:t>
      </w:r>
    </w:p>
    <w:p w:rsidR="00896E35" w:rsidRP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>Estrutura de dados: Verifica integridade dos dados armazenados.</w:t>
      </w:r>
    </w:p>
    <w:p w:rsidR="00896E35" w:rsidRP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 xml:space="preserve">Condições de limites: Verifica se </w:t>
      </w:r>
      <w:proofErr w:type="gramStart"/>
      <w:r w:rsidRPr="00896E35">
        <w:rPr>
          <w:lang w:val="pt-BR"/>
        </w:rPr>
        <w:t>aquele modulo</w:t>
      </w:r>
      <w:proofErr w:type="gramEnd"/>
      <w:r w:rsidRPr="00896E35">
        <w:rPr>
          <w:lang w:val="pt-BR"/>
        </w:rPr>
        <w:t xml:space="preserve"> ou build opera normalmente nos limites estabelecidos.</w:t>
      </w:r>
    </w:p>
    <w:p w:rsidR="00896E35" w:rsidRP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>Revelar falhas de sistemas.</w:t>
      </w:r>
    </w:p>
    <w:p w:rsidR="00896E35" w:rsidRDefault="00896E35" w:rsidP="00896E35">
      <w:pPr>
        <w:numPr>
          <w:ilvl w:val="0"/>
          <w:numId w:val="43"/>
        </w:numPr>
        <w:rPr>
          <w:lang w:val="pt-BR"/>
        </w:rPr>
      </w:pPr>
      <w:r w:rsidRPr="00896E35">
        <w:rPr>
          <w:lang w:val="pt-BR"/>
        </w:rPr>
        <w:t>Verifica se o sistema foi corretamente construído.</w:t>
      </w:r>
    </w:p>
    <w:p w:rsidR="00D71C58" w:rsidRDefault="00D71C58" w:rsidP="00D71C58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59" w:name="_Toc18208340"/>
      <w:r>
        <w:rPr>
          <w:sz w:val="24"/>
          <w:szCs w:val="24"/>
          <w:lang w:val="pt-BR"/>
        </w:rPr>
        <w:t xml:space="preserve">9. </w:t>
      </w:r>
      <w:r w:rsidR="00C65803">
        <w:rPr>
          <w:sz w:val="24"/>
          <w:szCs w:val="24"/>
          <w:lang w:val="pt-BR"/>
        </w:rPr>
        <w:t>Necessidades Ambientais</w:t>
      </w:r>
      <w:bookmarkStart w:id="160" w:name="_Toc18208341"/>
      <w:bookmarkEnd w:id="159"/>
    </w:p>
    <w:p w:rsidR="000C39DB" w:rsidRPr="00D71C58" w:rsidRDefault="00D71C58" w:rsidP="00D71C58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proofErr w:type="gramStart"/>
      <w:r>
        <w:rPr>
          <w:lang w:val="pt-BR"/>
        </w:rPr>
        <w:t xml:space="preserve">9.1 </w:t>
      </w:r>
      <w:r w:rsidR="00C65803">
        <w:rPr>
          <w:lang w:val="pt-BR"/>
        </w:rPr>
        <w:t>Hardware</w:t>
      </w:r>
      <w:proofErr w:type="gramEnd"/>
      <w:r w:rsidR="00C65803">
        <w:rPr>
          <w:lang w:val="pt-BR"/>
        </w:rPr>
        <w:t xml:space="preserve"> Básico</w:t>
      </w:r>
      <w:bookmarkEnd w:id="121"/>
      <w:bookmarkEnd w:id="122"/>
      <w:bookmarkEnd w:id="123"/>
      <w:bookmarkEnd w:id="124"/>
      <w:bookmarkEnd w:id="125"/>
      <w:r w:rsidR="00C65803">
        <w:rPr>
          <w:lang w:val="pt-BR"/>
        </w:rPr>
        <w:t xml:space="preserve"> do </w:t>
      </w:r>
      <w:r w:rsidR="00C65803" w:rsidRPr="000B760F">
        <w:rPr>
          <w:lang w:val="pt-BR"/>
        </w:rPr>
        <w:t>Sistema</w:t>
      </w:r>
      <w:bookmarkEnd w:id="160"/>
    </w:p>
    <w:p w:rsidR="000C39DB" w:rsidRPr="00D0639D" w:rsidRDefault="00C65803" w:rsidP="00D71C58">
      <w:pPr>
        <w:pStyle w:val="Corpodetexto"/>
        <w:keepLines w:val="0"/>
        <w:ind w:left="0" w:firstLine="446"/>
        <w:rPr>
          <w:lang w:val="pt-BR"/>
        </w:rPr>
      </w:pPr>
      <w:r>
        <w:rPr>
          <w:lang w:val="pt-BR"/>
        </w:rPr>
        <w:t xml:space="preserve">Os conjuntos de tabelas a seguir apresentam os recursos do sistema necessários ao esforço de teste descrito neste </w:t>
      </w:r>
      <w:r w:rsidRPr="000B760F">
        <w:rPr>
          <w:iCs/>
          <w:lang w:val="pt-BR"/>
        </w:rPr>
        <w:t>Plano de Teste</w:t>
      </w:r>
      <w:r w:rsidRPr="000B760F">
        <w:rPr>
          <w:lang w:val="pt-BR"/>
        </w:rPr>
        <w:t>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0C39DB" w:rsidTr="00D71C58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do Sistema</w:t>
            </w:r>
          </w:p>
        </w:tc>
      </w:tr>
      <w:tr w:rsidR="000C39DB" w:rsidTr="00D71C58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e Tipo</w:t>
            </w:r>
          </w:p>
        </w:tc>
      </w:tr>
      <w:tr w:rsidR="000C39DB" w:rsidRPr="0087406F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D0639D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165995" w:rsidP="00165995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D71C58" w:rsidRDefault="00D71C58" w:rsidP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Nome do Banco de Dados</w:t>
            </w:r>
            <w:r w:rsidR="00405824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405824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            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AC7B38" w:rsidP="00AC7B38">
            <w:pPr>
              <w:pStyle w:val="Corpodetexto1"/>
              <w:jc w:val="center"/>
            </w:pPr>
            <w:r>
              <w:rPr>
                <w:lang w:val="pt-BR"/>
              </w:rPr>
              <w:t>MYSQL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165995" w:rsidP="00165995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D71C58" w:rsidRP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D71C58" w:rsidRDefault="00165995" w:rsidP="00165995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D71C58" w:rsidRPr="00AC7B3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405824" w:rsidP="00405824">
            <w:pPr>
              <w:pStyle w:val="Corpodetexto1"/>
            </w:pPr>
            <w:r>
              <w:rPr>
                <w:lang w:val="pt-BR"/>
              </w:rPr>
              <w:t xml:space="preserve">                          </w:t>
            </w:r>
            <w:proofErr w:type="spellStart"/>
            <w:r>
              <w:rPr>
                <w:lang w:val="pt-BR"/>
              </w:rPr>
              <w:t>Notbook</w:t>
            </w:r>
            <w:proofErr w:type="spellEnd"/>
            <w:r>
              <w:rPr>
                <w:lang w:val="pt-BR"/>
              </w:rPr>
              <w:t xml:space="preserve"> Dell</w:t>
            </w:r>
          </w:p>
        </w:tc>
      </w:tr>
    </w:tbl>
    <w:p w:rsidR="000C39DB" w:rsidRPr="00D0639D" w:rsidRDefault="00165995">
      <w:pPr>
        <w:pStyle w:val="Ttulo2"/>
        <w:tabs>
          <w:tab w:val="num" w:pos="360"/>
        </w:tabs>
        <w:rPr>
          <w:lang w:val="pt-BR"/>
        </w:rPr>
      </w:pPr>
      <w:bookmarkStart w:id="161" w:name="_Toc18208342"/>
      <w:bookmarkStart w:id="162" w:name="_Toc433104456"/>
      <w:bookmarkStart w:id="163" w:name="_Toc324915535"/>
      <w:bookmarkStart w:id="164" w:name="_Toc314978546"/>
      <w:r>
        <w:rPr>
          <w:lang w:val="pt-BR"/>
        </w:rPr>
        <w:t xml:space="preserve">9.2 </w:t>
      </w:r>
      <w:r w:rsidR="00C65803">
        <w:rPr>
          <w:lang w:val="pt-BR"/>
        </w:rPr>
        <w:t>Elementos de Software Básicos do Ambiente de Teste</w:t>
      </w:r>
      <w:bookmarkEnd w:id="161"/>
    </w:p>
    <w:p w:rsidR="000C39DB" w:rsidRPr="00D0639D" w:rsidRDefault="00C65803" w:rsidP="00165995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São necessários os seguintes elementos de software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4"/>
        <w:gridCol w:w="2073"/>
        <w:gridCol w:w="3335"/>
      </w:tblGrid>
      <w:tr w:rsidR="000C39DB" w:rsidTr="006A6C30">
        <w:trPr>
          <w:cantSplit/>
          <w:trHeight w:val="347"/>
          <w:tblHeader/>
        </w:trPr>
        <w:tc>
          <w:tcPr>
            <w:tcW w:w="407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  <w:tc>
          <w:tcPr>
            <w:tcW w:w="33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Tipo e Outras Observações</w:t>
            </w:r>
          </w:p>
        </w:tc>
      </w:tr>
      <w:tr w:rsidR="000C39DB" w:rsidTr="006A6C30">
        <w:trPr>
          <w:cantSplit/>
          <w:trHeight w:val="333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165995">
            <w:pPr>
              <w:pStyle w:val="Corpodetexto1"/>
            </w:pPr>
            <w:r>
              <w:rPr>
                <w:lang w:val="pt-BR"/>
              </w:rPr>
              <w:t>Windows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165995">
            <w:pPr>
              <w:pStyle w:val="Corpodetexto1"/>
              <w:jc w:val="center"/>
            </w:pPr>
            <w:r>
              <w:t>7,8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Sistema Operacional</w:t>
            </w:r>
          </w:p>
        </w:tc>
      </w:tr>
      <w:tr w:rsidR="000C39DB" w:rsidRPr="00896E35" w:rsidTr="006A6C30">
        <w:trPr>
          <w:cantSplit/>
          <w:trHeight w:val="550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6A6C30" w:rsidRPr="006A6C30" w:rsidRDefault="006A6C30">
            <w:pPr>
              <w:pStyle w:val="Corpodetexto1"/>
              <w:rPr>
                <w:lang w:val="en-US"/>
              </w:rPr>
            </w:pPr>
            <w:r>
              <w:rPr>
                <w:lang w:val="en-US"/>
              </w:rPr>
              <w:t>Anti-virus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6A6C30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Software de Detecção e Recuperação de Vírus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65" w:name="_Toc18208343"/>
      <w:r>
        <w:rPr>
          <w:lang w:val="pt-BR"/>
        </w:rPr>
        <w:t xml:space="preserve">9.3 </w:t>
      </w:r>
      <w:r w:rsidR="00C65803">
        <w:rPr>
          <w:lang w:val="pt-BR"/>
        </w:rPr>
        <w:t>Ferramentas de Produtividade e de Suporte</w:t>
      </w:r>
      <w:bookmarkEnd w:id="162"/>
      <w:bookmarkEnd w:id="163"/>
      <w:bookmarkEnd w:id="165"/>
    </w:p>
    <w:p w:rsidR="000C39DB" w:rsidRPr="00D0639D" w:rsidRDefault="00C65803" w:rsidP="000465A3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Serão utilizadas as seguintes ferramentas para suportar o processo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Categoria ou Tipo de Ferramenta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da Marca da Ferramenta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Fornecedor ou Desenvolvida Internamente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7B24AB" w:rsidP="000465A3">
            <w:pPr>
              <w:pStyle w:val="Corpodetexto1"/>
              <w:jc w:val="center"/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7B24AB">
            <w:pPr>
              <w:pStyle w:val="Corpodetexto1"/>
              <w:jc w:val="center"/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B24AB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Controle de Defeitos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301C12">
            <w:pPr>
              <w:pStyle w:val="Corpodetexto1"/>
              <w:jc w:val="center"/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301C12">
            <w:pPr>
              <w:pStyle w:val="Corpodetexto1"/>
              <w:jc w:val="center"/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6D6D42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0C39DB" w:rsidRPr="0087406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D0639D" w:rsidRDefault="00C65803" w:rsidP="006D6D4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</w:t>
            </w:r>
            <w:r w:rsidR="006D6D42">
              <w:rPr>
                <w:lang w:val="pt-BR"/>
              </w:rPr>
              <w:t xml:space="preserve"> para</w:t>
            </w:r>
            <w:r>
              <w:rPr>
                <w:lang w:val="pt-BR"/>
              </w:rPr>
              <w:t xml:space="preserve"> teste de desempenho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D0639D" w:rsidRDefault="00301C12">
            <w:pPr>
              <w:pStyle w:val="Corpodetexto1"/>
              <w:jc w:val="center"/>
              <w:rPr>
                <w:lang w:val="pt-BR"/>
              </w:rPr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6D6D42" w:rsidRDefault="00301C12">
            <w:pPr>
              <w:pStyle w:val="Corpodetexto1"/>
              <w:jc w:val="center"/>
              <w:rPr>
                <w:lang w:val="pt-BR"/>
              </w:rPr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6D6D42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DBMS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6D6D42">
            <w:pPr>
              <w:pStyle w:val="Corpodetexto1"/>
              <w:jc w:val="center"/>
            </w:pPr>
            <w:r>
              <w:t>MYSQL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BF36D7" w:rsidRDefault="00BF36D7">
            <w:pPr>
              <w:pStyle w:val="Corpodetexto1"/>
              <w:jc w:val="center"/>
            </w:pPr>
            <w:r>
              <w:rPr>
                <w:sz w:val="18"/>
                <w:szCs w:val="18"/>
                <w:shd w:val="clear" w:color="auto" w:fill="F9F9F9"/>
              </w:rPr>
              <w:t>Oracle corporation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Default="00BF36D7">
            <w:pPr>
              <w:pStyle w:val="Corpodetexto1"/>
              <w:jc w:val="center"/>
            </w:pPr>
            <w:r>
              <w:t>5.7.0</w:t>
            </w:r>
          </w:p>
        </w:tc>
      </w:tr>
    </w:tbl>
    <w:p w:rsidR="000C39DB" w:rsidRDefault="000C39DB">
      <w:pPr>
        <w:pStyle w:val="Ttulo1"/>
        <w:rPr>
          <w:sz w:val="24"/>
          <w:szCs w:val="24"/>
        </w:rPr>
      </w:pPr>
    </w:p>
    <w:p w:rsidR="000C39DB" w:rsidRPr="00886ED2" w:rsidRDefault="00886ED2">
      <w:pPr>
        <w:pStyle w:val="Ttulo2"/>
        <w:tabs>
          <w:tab w:val="num" w:pos="360"/>
        </w:tabs>
        <w:rPr>
          <w:lang w:val="pt-BR"/>
        </w:rPr>
      </w:pPr>
      <w:bookmarkStart w:id="166" w:name="_Toc18208344"/>
      <w:r>
        <w:rPr>
          <w:lang w:val="pt-BR"/>
        </w:rPr>
        <w:t xml:space="preserve">9.4 </w:t>
      </w:r>
      <w:r w:rsidR="00C65803">
        <w:rPr>
          <w:lang w:val="pt-BR"/>
        </w:rPr>
        <w:t>Configurações do Ambiente de Teste</w:t>
      </w:r>
      <w:bookmarkEnd w:id="166"/>
    </w:p>
    <w:p w:rsidR="000C39DB" w:rsidRPr="00D0639D" w:rsidRDefault="00C65803">
      <w:pPr>
        <w:pStyle w:val="Corpodetexto"/>
        <w:ind w:left="0"/>
        <w:rPr>
          <w:lang w:val="pt-BR"/>
        </w:rPr>
      </w:pPr>
      <w:r>
        <w:rPr>
          <w:lang w:val="pt-BR"/>
        </w:rPr>
        <w:t>Devem ser fornecidas e suportadas as seguintes Configurações de Ambiente de Teste para este projeto.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7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Descrição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  <w:lang w:val="pt-BR"/>
              </w:rPr>
              <w:t>Implementada</w:t>
            </w:r>
            <w:proofErr w:type="gramEnd"/>
            <w:r>
              <w:rPr>
                <w:rFonts w:ascii="Arial" w:hAnsi="Arial"/>
                <w:b/>
                <w:bCs/>
                <w:lang w:val="pt-BR"/>
              </w:rPr>
              <w:t xml:space="preserve"> na Configuração Física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Configuração do usuário comum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Mínima configuração suportada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</w:tr>
    </w:tbl>
    <w:p w:rsidR="000C39DB" w:rsidRPr="00D0639D" w:rsidRDefault="000C39DB">
      <w:pPr>
        <w:rPr>
          <w:lang w:val="pt-BR"/>
        </w:rPr>
      </w:pPr>
    </w:p>
    <w:p w:rsidR="000C39DB" w:rsidRPr="00D0639D" w:rsidRDefault="00886ED2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67" w:name="_Toc433104457"/>
      <w:bookmarkStart w:id="168" w:name="_Toc324915536"/>
      <w:bookmarkStart w:id="169" w:name="_Toc324851953"/>
      <w:bookmarkStart w:id="170" w:name="_Toc324843646"/>
      <w:bookmarkStart w:id="171" w:name="_Toc314978543"/>
      <w:bookmarkStart w:id="172" w:name="_Ref524434117"/>
      <w:bookmarkStart w:id="173" w:name="_Ref524433573"/>
      <w:bookmarkStart w:id="174" w:name="_Toc18208345"/>
      <w:r>
        <w:rPr>
          <w:sz w:val="24"/>
          <w:szCs w:val="24"/>
          <w:lang w:val="pt-BR"/>
        </w:rPr>
        <w:t xml:space="preserve">10. </w:t>
      </w:r>
      <w:r w:rsidR="00C65803">
        <w:rPr>
          <w:sz w:val="24"/>
          <w:szCs w:val="24"/>
          <w:lang w:val="pt-BR"/>
        </w:rPr>
        <w:t xml:space="preserve">Responsabilidades, Perfil da Equipe e Necessidades de </w:t>
      </w:r>
      <w:proofErr w:type="gramStart"/>
      <w:r w:rsidR="00C65803">
        <w:rPr>
          <w:sz w:val="24"/>
          <w:szCs w:val="24"/>
          <w:lang w:val="pt-BR"/>
        </w:rPr>
        <w:t>Treinamento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proofErr w:type="gramEnd"/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75" w:name="_Toc433104458"/>
      <w:bookmarkStart w:id="176" w:name="_Toc417790805"/>
      <w:bookmarkStart w:id="177" w:name="_Toc18208346"/>
      <w:r>
        <w:rPr>
          <w:lang w:val="pt-BR"/>
        </w:rPr>
        <w:t xml:space="preserve">10.1 </w:t>
      </w:r>
      <w:r w:rsidR="00C65803">
        <w:rPr>
          <w:lang w:val="pt-BR"/>
        </w:rPr>
        <w:t>Pessoas e Papéis</w:t>
      </w:r>
      <w:bookmarkEnd w:id="175"/>
      <w:bookmarkEnd w:id="176"/>
      <w:bookmarkEnd w:id="177"/>
    </w:p>
    <w:p w:rsidR="000C39DB" w:rsidRPr="00D0639D" w:rsidRDefault="00C65803" w:rsidP="00886ED2">
      <w:pPr>
        <w:pStyle w:val="Corpodetexto"/>
        <w:ind w:left="0" w:firstLine="450"/>
        <w:rPr>
          <w:lang w:val="pt-BR"/>
        </w:rPr>
      </w:pPr>
      <w:r>
        <w:rPr>
          <w:lang w:val="pt-BR"/>
        </w:rPr>
        <w:t>Esta tabela mostra as suposições referentes ao perfil da equipe do esforço de teste.</w:t>
      </w:r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0C39DB" w:rsidRPr="00886ED2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86ED2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Humanos</w:t>
            </w:r>
          </w:p>
        </w:tc>
      </w:tr>
      <w:tr w:rsidR="000C39DB" w:rsidTr="00C10A84">
        <w:trPr>
          <w:cantSplit/>
          <w:trHeight w:val="1199"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Mínimos Recomendáveis</w:t>
            </w:r>
          </w:p>
          <w:p w:rsidR="000C39DB" w:rsidRPr="00D0639D" w:rsidRDefault="00C65803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sz w:val="16"/>
                <w:szCs w:val="16"/>
                <w:lang w:val="pt-BR"/>
              </w:rPr>
              <w:t>(</w:t>
            </w:r>
            <w:r w:rsidR="001D7EB2">
              <w:rPr>
                <w:b/>
                <w:bCs/>
                <w:sz w:val="16"/>
                <w:szCs w:val="16"/>
                <w:lang w:val="pt-BR"/>
              </w:rPr>
              <w:t>Número</w:t>
            </w:r>
            <w:r>
              <w:rPr>
                <w:b/>
                <w:bCs/>
                <w:sz w:val="16"/>
                <w:szCs w:val="16"/>
                <w:lang w:val="pt-BR"/>
              </w:rPr>
              <w:t xml:space="preserve"> de papéis alocados em tempo integral)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886ED2" w:rsidRPr="00896E3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Gerenciar todo o plano de teste fazendo o acompanhamento evolutivo.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7552C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Supervisiona o gerenciamento.</w:t>
            </w:r>
            <w:r w:rsidRPr="00D0639D">
              <w:rPr>
                <w:lang w:val="pt-BR"/>
              </w:rPr>
              <w:t xml:space="preserve"> </w:t>
            </w:r>
          </w:p>
          <w:p w:rsidR="00886ED2" w:rsidRPr="00D0639D" w:rsidRDefault="00886ED2" w:rsidP="007552C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Combinar missão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Identificar motivadores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Adquirir recursos apropriados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Apresentar relatórios de gerenciamento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Defender os interesses do teste</w:t>
            </w:r>
          </w:p>
          <w:p w:rsidR="00886ED2" w:rsidRPr="00D0639D" w:rsidRDefault="00886ED2" w:rsidP="007552CE">
            <w:pPr>
              <w:pStyle w:val="Corpodetexto1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Avaliar a eficiência do esforço de teste</w:t>
            </w:r>
          </w:p>
        </w:tc>
      </w:tr>
      <w:tr w:rsidR="00886ED2" w:rsidRPr="00896E3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Analista de Teste</w:t>
            </w:r>
          </w:p>
          <w:p w:rsidR="00886ED2" w:rsidRDefault="00886ED2">
            <w:pPr>
              <w:pStyle w:val="Corpodetexto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Analisa os sucessos do plano de tes</w:t>
            </w:r>
            <w:r>
              <w:rPr>
                <w:lang w:val="pt-BR"/>
              </w:rPr>
              <w:t>te e o rumo do mesmo.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os testes específicos a serem conduzidos.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Identificar ideias de teste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Definir detalhes dos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Determinar os resultados dos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Documentar solicitações de mudança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Avaliar a qualidade do produto</w:t>
            </w:r>
          </w:p>
        </w:tc>
      </w:tr>
      <w:tr w:rsidR="00886ED2" w:rsidRPr="00896E3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lastRenderedPageBreak/>
              <w:t>Designer de Teste</w:t>
            </w:r>
          </w:p>
          <w:p w:rsidR="00886ED2" w:rsidRDefault="00886ED2">
            <w:pPr>
              <w:pStyle w:val="Corpodetexto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15024" w:rsidRDefault="00615024">
            <w:pPr>
              <w:pStyle w:val="Corpodetexto1"/>
              <w:rPr>
                <w:lang w:val="pt-BR"/>
              </w:rPr>
            </w:pPr>
            <w:r w:rsidRPr="00615024">
              <w:rPr>
                <w:lang w:val="pt-BR"/>
              </w:rPr>
              <w:t xml:space="preserve">Responsável por ordenar </w:t>
            </w:r>
            <w:proofErr w:type="gramStart"/>
            <w:r w:rsidRPr="00615024">
              <w:rPr>
                <w:lang w:val="pt-BR"/>
              </w:rPr>
              <w:t xml:space="preserve">os </w:t>
            </w:r>
            <w:r w:rsidR="001D7EB2" w:rsidRPr="00615024">
              <w:rPr>
                <w:lang w:val="pt-BR"/>
              </w:rPr>
              <w:t>tipos</w:t>
            </w:r>
            <w:r w:rsidRPr="00615024">
              <w:rPr>
                <w:lang w:val="pt-BR"/>
              </w:rPr>
              <w:t xml:space="preserve"> de t</w:t>
            </w:r>
            <w:r>
              <w:rPr>
                <w:lang w:val="pt-BR"/>
              </w:rPr>
              <w:t>estes usadas</w:t>
            </w:r>
            <w:proofErr w:type="gramEnd"/>
            <w:r>
              <w:rPr>
                <w:lang w:val="pt-BR"/>
              </w:rPr>
              <w:t xml:space="preserve"> e quais os fundamentais.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Define a abordagem técnica referente à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 esforço de teste.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Definir a abordagem dos testes</w:t>
            </w:r>
          </w:p>
          <w:p w:rsidR="00886ED2" w:rsidRPr="00615024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18"/>
                <w:lang w:val="pt-BR"/>
              </w:rPr>
            </w:pPr>
            <w:r w:rsidRPr="00615024">
              <w:rPr>
                <w:sz w:val="18"/>
                <w:lang w:val="pt-BR"/>
              </w:rPr>
              <w:t>Verificar as técnicas de teste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Definir os elementos de </w:t>
            </w:r>
            <w:proofErr w:type="spellStart"/>
            <w:r>
              <w:rPr>
                <w:lang w:val="pt-BR"/>
              </w:rPr>
              <w:t>testabilidade</w:t>
            </w:r>
            <w:proofErr w:type="spellEnd"/>
          </w:p>
        </w:tc>
      </w:tr>
      <w:tr w:rsidR="00886ED2" w:rsidTr="00886ED2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86ED2" w:rsidRPr="00615024" w:rsidRDefault="00615024">
            <w:pPr>
              <w:pStyle w:val="Corpodetexto1"/>
              <w:rPr>
                <w:lang w:val="pt-BR"/>
              </w:rPr>
            </w:pPr>
            <w:r w:rsidRPr="00615024">
              <w:rPr>
                <w:lang w:val="pt-BR"/>
              </w:rPr>
              <w:t>Respo</w:t>
            </w:r>
            <w:r>
              <w:rPr>
                <w:lang w:val="pt-BR"/>
              </w:rPr>
              <w:t>n</w:t>
            </w:r>
            <w:r w:rsidRPr="00615024">
              <w:rPr>
                <w:lang w:val="pt-BR"/>
              </w:rPr>
              <w:t>sável pela execução dos teste</w:t>
            </w:r>
            <w:r w:rsidR="00C10A84">
              <w:rPr>
                <w:lang w:val="pt-BR"/>
              </w:rPr>
              <w:t>s</w:t>
            </w:r>
            <w:r w:rsidRPr="00615024">
              <w:rPr>
                <w:lang w:val="pt-BR"/>
              </w:rPr>
              <w:t xml:space="preserve"> e verificaç</w:t>
            </w:r>
            <w:r>
              <w:rPr>
                <w:lang w:val="pt-BR"/>
              </w:rPr>
              <w:t>ão e detecção de erros.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e executa os testes.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testes e os conjuntos de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Executar os conjuntos de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Registrar os resultados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Analisar as falhas dos testes e possibilitar a recuperação posterior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Documentar incidentes</w:t>
            </w:r>
          </w:p>
        </w:tc>
      </w:tr>
      <w:tr w:rsidR="00886ED2" w:rsidRPr="00896E35" w:rsidTr="00886ED2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Pr="00D0639D" w:rsidRDefault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Administrador do Banco de Dados, Gerente do Banco de </w:t>
            </w:r>
            <w:proofErr w:type="gramStart"/>
            <w:r>
              <w:rPr>
                <w:lang w:val="pt-BR"/>
              </w:rPr>
              <w:t>Dados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C10A84" w:rsidP="00C10A84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Gerencia o fluxo de dados interno no banco.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Assegura o gerenciamento e a manutenção dos recursos e do ambiente dos dados de teste (banco de dados).</w:t>
            </w:r>
          </w:p>
          <w:p w:rsidR="00886ED2" w:rsidRDefault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886ED2" w:rsidP="00FB6E7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Suportar a administração dos dados de teste e das plataformas de teste (banco de dados)</w:t>
            </w:r>
          </w:p>
        </w:tc>
      </w:tr>
      <w:tr w:rsidR="00886ED2" w:rsidRPr="00896E35" w:rsidTr="00886ED2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Desenvolvedor da interface de interaç</w:t>
            </w:r>
            <w:r>
              <w:rPr>
                <w:lang w:val="pt-BR"/>
              </w:rPr>
              <w:t xml:space="preserve">ão.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as operações, os atributos e as associações das classes de teste.</w:t>
            </w:r>
          </w:p>
          <w:p w:rsidR="00886ED2" w:rsidRPr="00C10A84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C91A84" w:rsidP="00FB6E7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Define</w:t>
            </w:r>
            <w:r w:rsidR="00886ED2">
              <w:rPr>
                <w:lang w:val="pt-BR"/>
              </w:rPr>
              <w:t xml:space="preserve"> as classes de teste necessárias para suportar os requisitos de </w:t>
            </w:r>
            <w:proofErr w:type="spellStart"/>
            <w:r w:rsidR="00886ED2">
              <w:rPr>
                <w:lang w:val="pt-BR"/>
              </w:rPr>
              <w:t>testabilidade</w:t>
            </w:r>
            <w:proofErr w:type="spellEnd"/>
            <w:r w:rsidR="00886ED2">
              <w:rPr>
                <w:lang w:val="pt-BR"/>
              </w:rPr>
              <w:t xml:space="preserve"> conforme definido pela equipe de teste.</w:t>
            </w:r>
          </w:p>
        </w:tc>
      </w:tr>
      <w:tr w:rsidR="00886ED2" w:rsidRPr="00896E3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Responsável por gerir as informaç</w:t>
            </w:r>
            <w:r>
              <w:rPr>
                <w:lang w:val="pt-BR"/>
              </w:rPr>
              <w:t>ões adicionais no software.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as classes de teste e os pacotes de teste e efetua testes de unidade nos mesmos.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C91A84" w:rsidP="00FB6E77">
            <w:pPr>
              <w:pStyle w:val="Corpodetexto1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Cria</w:t>
            </w:r>
            <w:r w:rsidR="00886ED2">
              <w:rPr>
                <w:lang w:val="pt-BR"/>
              </w:rPr>
              <w:t xml:space="preserve"> os componentes de teste necessários para suportar os requisitos de </w:t>
            </w:r>
            <w:proofErr w:type="spellStart"/>
            <w:r w:rsidR="00886ED2">
              <w:rPr>
                <w:lang w:val="pt-BR"/>
              </w:rPr>
              <w:t>testabilidade</w:t>
            </w:r>
            <w:proofErr w:type="spellEnd"/>
            <w:r w:rsidR="00886ED2">
              <w:rPr>
                <w:lang w:val="pt-BR"/>
              </w:rPr>
              <w:t xml:space="preserve"> conforme definido pelo designer.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78" w:name="_Toc18208347"/>
      <w:proofErr w:type="gramStart"/>
      <w:r>
        <w:rPr>
          <w:lang w:val="pt-BR"/>
        </w:rPr>
        <w:lastRenderedPageBreak/>
        <w:t xml:space="preserve">10.2 </w:t>
      </w:r>
      <w:r w:rsidR="00C65803">
        <w:rPr>
          <w:lang w:val="pt-BR"/>
        </w:rPr>
        <w:t>Perfil</w:t>
      </w:r>
      <w:proofErr w:type="gramEnd"/>
      <w:r w:rsidR="00C65803">
        <w:rPr>
          <w:lang w:val="pt-BR"/>
        </w:rPr>
        <w:t xml:space="preserve"> da Equipe e Necessidades de Treinamento</w:t>
      </w:r>
      <w:bookmarkEnd w:id="178"/>
    </w:p>
    <w:p w:rsidR="000C39DB" w:rsidRDefault="00C65803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Esta seção resume como abordar o perfil da equipe e o treinamento dos profissionais que ocuparão os papéis de teste no projeto.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Esta seção resume como abordar o perfil da equipe e o treinamento dos profissionais que ocuparão os papéis de teste no projeto.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 perfil da equipe recomenda-se que seja em </w:t>
      </w:r>
      <w:proofErr w:type="gramStart"/>
      <w:r>
        <w:rPr>
          <w:lang w:val="pt-BR"/>
        </w:rPr>
        <w:t>auto nível</w:t>
      </w:r>
      <w:proofErr w:type="gramEnd"/>
      <w:r>
        <w:rPr>
          <w:lang w:val="pt-BR"/>
        </w:rPr>
        <w:t xml:space="preserve"> de interação entre os membros da equipe responsável pelo software, com o intuito de chegar ao mesmo objetivo que é um sistema opto a gerenciar processos, sem haver qualquer tipo de problema seja de incompatibilidade, Desempenho, Componentes dentre outros.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Para o projeto devem ser listadas as necessidades por grau de dificuldade que serão demandadas. E verificar o real desempenho de cada </w:t>
      </w:r>
      <w:r w:rsidR="00C91A84">
        <w:rPr>
          <w:lang w:val="pt-BR"/>
        </w:rPr>
        <w:t>indivíduo</w:t>
      </w:r>
      <w:r>
        <w:rPr>
          <w:lang w:val="pt-BR"/>
        </w:rPr>
        <w:t xml:space="preserve"> na hora do desenvolvimento das tarefas, </w:t>
      </w:r>
      <w:r w:rsidR="00C91A84">
        <w:rPr>
          <w:lang w:val="pt-BR"/>
        </w:rPr>
        <w:t>levando</w:t>
      </w:r>
      <w:r>
        <w:rPr>
          <w:lang w:val="pt-BR"/>
        </w:rPr>
        <w:t xml:space="preserve"> em conta que dependendo do </w:t>
      </w:r>
      <w:proofErr w:type="gramStart"/>
      <w:r>
        <w:rPr>
          <w:lang w:val="pt-BR"/>
        </w:rPr>
        <w:t>feedback</w:t>
      </w:r>
      <w:proofErr w:type="gramEnd"/>
      <w:r>
        <w:rPr>
          <w:lang w:val="pt-BR"/>
        </w:rPr>
        <w:t xml:space="preserve"> do responsável poderá ocorre o treinamento.</w:t>
      </w:r>
    </w:p>
    <w:p w:rsidR="007B24AB" w:rsidRPr="00D0639D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Independente da necessidade de t</w:t>
      </w:r>
      <w:r w:rsidR="00C91A84">
        <w:rPr>
          <w:lang w:val="pt-BR"/>
        </w:rPr>
        <w:t>reinamento ou não deve haver um</w:t>
      </w:r>
      <w:r>
        <w:rPr>
          <w:lang w:val="pt-BR"/>
        </w:rPr>
        <w:t xml:space="preserve"> planejamento em torno do treinamento para evitar treinamentos em momentos inadequados. E acionar a equipe de treino exatamente no momento onde é </w:t>
      </w:r>
      <w:r w:rsidR="00C91A84">
        <w:rPr>
          <w:lang w:val="pt-BR"/>
        </w:rPr>
        <w:t>necessária ajuda</w:t>
      </w:r>
      <w:r>
        <w:rPr>
          <w:lang w:val="pt-BR"/>
        </w:rPr>
        <w:t>. Além de planejar uma ajuda da equipe externa a teste que é Administradores de Sistema, Administradores de Banco de Dados e Desenvolvedores, que são profissionais necessários para viabilizar o esforço de teste.</w:t>
      </w:r>
    </w:p>
    <w:p w:rsidR="007B24AB" w:rsidRPr="00D0639D" w:rsidRDefault="007B24AB">
      <w:pPr>
        <w:pStyle w:val="Corpodetexto"/>
        <w:keepNext/>
        <w:ind w:left="0" w:firstLine="450"/>
        <w:rPr>
          <w:lang w:val="pt-BR"/>
        </w:rPr>
      </w:pPr>
    </w:p>
    <w:p w:rsidR="000C39DB" w:rsidRPr="00D0639D" w:rsidRDefault="00886ED2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79" w:name="_Toc433104460"/>
      <w:bookmarkStart w:id="180" w:name="_Toc324915539"/>
      <w:bookmarkStart w:id="181" w:name="_Toc324851956"/>
      <w:bookmarkStart w:id="182" w:name="_Toc324843649"/>
      <w:bookmarkStart w:id="183" w:name="_Toc18208348"/>
      <w:bookmarkEnd w:id="164"/>
      <w:r>
        <w:rPr>
          <w:sz w:val="24"/>
          <w:szCs w:val="24"/>
          <w:lang w:val="pt-BR"/>
        </w:rPr>
        <w:t xml:space="preserve">11. </w:t>
      </w:r>
      <w:r w:rsidR="00C65803">
        <w:rPr>
          <w:sz w:val="24"/>
          <w:szCs w:val="24"/>
          <w:lang w:val="pt-BR"/>
        </w:rPr>
        <w:t>Marcos da Iteração</w:t>
      </w:r>
      <w:bookmarkEnd w:id="179"/>
      <w:bookmarkEnd w:id="180"/>
      <w:bookmarkEnd w:id="181"/>
      <w:bookmarkEnd w:id="182"/>
      <w:bookmarkEnd w:id="183"/>
    </w:p>
    <w:p w:rsidR="000C39DB" w:rsidRPr="00D0639D" w:rsidRDefault="000C39DB" w:rsidP="00FE1B2A">
      <w:pPr>
        <w:pStyle w:val="Corpodetexto"/>
        <w:ind w:left="0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0C39DB">
        <w:trPr>
          <w:cantSplit/>
          <w:tblHeader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Início Planejada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Início Real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Término Planejada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Término Real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Plano de Iteração combinado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04/04/2015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05/04/2015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06/04/2015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08/04/2015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09/04/2015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11/04/2015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14/04/2015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16/04/2015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Liberação do primeiro build para teste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20/04/2015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19/04/2015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25/04/2015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24/04/2015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Aceitação do primeiro build para teste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26/04/2015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28/04/2015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02/05/2015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Término do ciclo de teste do primeiro build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07/05/2015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10/05/2015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Revisão da Avaliação de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11/05/2015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11/05/2015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13/05/2015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13/05/2015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Término da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15/05/2015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15/05/2015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18/05/2015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18/05/2015</w:t>
            </w:r>
          </w:p>
        </w:tc>
      </w:tr>
    </w:tbl>
    <w:p w:rsidR="000C39DB" w:rsidRDefault="000C39DB">
      <w:pPr>
        <w:pStyle w:val="Corpodetexto"/>
      </w:pPr>
      <w:bookmarkStart w:id="184" w:name="_Toc324915540"/>
      <w:bookmarkStart w:id="185" w:name="_Toc324851957"/>
      <w:bookmarkStart w:id="186" w:name="_Toc324843650"/>
      <w:bookmarkStart w:id="187" w:name="_Toc314978547"/>
    </w:p>
    <w:p w:rsidR="000C39DB" w:rsidRPr="006B650A" w:rsidRDefault="007B24AB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88" w:name="_Toc18208349"/>
      <w:r>
        <w:rPr>
          <w:sz w:val="24"/>
          <w:szCs w:val="24"/>
          <w:lang w:val="pt-BR"/>
        </w:rPr>
        <w:t xml:space="preserve">12. </w:t>
      </w:r>
      <w:r w:rsidR="00C65803">
        <w:rPr>
          <w:sz w:val="24"/>
          <w:szCs w:val="24"/>
          <w:lang w:val="pt-BR"/>
        </w:rPr>
        <w:t xml:space="preserve">Riscos, Dependências, Suposições e </w:t>
      </w:r>
      <w:proofErr w:type="gramStart"/>
      <w:r w:rsidR="00C65803">
        <w:rPr>
          <w:sz w:val="24"/>
          <w:szCs w:val="24"/>
          <w:lang w:val="pt-BR"/>
        </w:rPr>
        <w:t>Restrições</w:t>
      </w:r>
      <w:bookmarkEnd w:id="188"/>
      <w:proofErr w:type="gramEnd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0C39DB" w:rsidRPr="00896E35">
        <w:trPr>
          <w:cantSplit/>
          <w:tblHeader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Risco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Estratégia de Diminuição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Contingência (O risco se concretizou)</w:t>
            </w:r>
          </w:p>
        </w:tc>
      </w:tr>
      <w:tr w:rsidR="008F0F66" w:rsidRPr="00896E35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117766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rFonts w:eastAsia="Nimbus Mono L" w:cs="Nimbus Mono L"/>
                <w:lang w:val="pt-BR"/>
              </w:rPr>
              <w:lastRenderedPageBreak/>
              <w:t>As necessidades de o usuário</w:t>
            </w:r>
            <w:r w:rsidRPr="00117766">
              <w:rPr>
                <w:rFonts w:eastAsia="Nimbus Mono L" w:cs="Nimbus Mono L"/>
                <w:lang w:val="pt-BR"/>
              </w:rPr>
              <w:t xml:space="preserve"> não serem atendidas</w:t>
            </w:r>
            <w:r>
              <w:rPr>
                <w:rFonts w:eastAsia="Nimbus Mono L" w:cs="Nimbus Mono L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testador Moises Urias através do doc. De requisitos especificará e diminuirá os riscos.</w:t>
            </w:r>
          </w:p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Administrador José Lucas entenderá os requisitos necessários com clareza para minimizar o risco. 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testador Moises Urias através do doc. De requisitos especificará e diminuirá os riscos.</w:t>
            </w:r>
          </w:p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Administrador José Lucas entenderá os requisitos necessários com clareza para minimizar o risco. </w:t>
            </w:r>
          </w:p>
        </w:tc>
      </w:tr>
      <w:tr w:rsidR="008F0F66" w:rsidRPr="00896E35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Queda de energia acarretando perda de dados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advogado apresentará um equipamento chamado nobreak para evitar a perda de informações devido ao desligamento do PC com a queda de energia. </w:t>
            </w: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 w:rsidP="00FB6E77">
            <w:pPr>
              <w:numPr>
                <w:ilvl w:val="0"/>
                <w:numId w:val="17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Não há plano de contingência para esta situação.</w:t>
            </w:r>
          </w:p>
        </w:tc>
      </w:tr>
      <w:tr w:rsidR="008F0F66" w:rsidRPr="00896E35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banco de dados </w:t>
            </w:r>
            <w:proofErr w:type="gramStart"/>
            <w:r>
              <w:rPr>
                <w:sz w:val="18"/>
                <w:szCs w:val="18"/>
                <w:lang w:val="pt-BR"/>
              </w:rPr>
              <w:t>necessitar</w:t>
            </w:r>
            <w:proofErr w:type="gramEnd"/>
            <w:r>
              <w:rPr>
                <w:sz w:val="18"/>
                <w:szCs w:val="18"/>
                <w:lang w:val="pt-BR"/>
              </w:rPr>
              <w:t xml:space="preserve"> de uma atualização.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Administrador José Lucas tentará assegurar que o Banco de Dados seja atualizado regularmente conforme exigido pelo testador José Lucas.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F0F66" w:rsidRDefault="008F0F66" w:rsidP="00FB6E77">
            <w:pPr>
              <w:numPr>
                <w:ilvl w:val="0"/>
                <w:numId w:val="18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Restaurar os dados e reiniciar</w:t>
            </w:r>
          </w:p>
          <w:p w:rsidR="008F0F66" w:rsidRPr="00D0639D" w:rsidRDefault="008F0F66" w:rsidP="00FB6E77">
            <w:pPr>
              <w:numPr>
                <w:ilvl w:val="0"/>
                <w:numId w:val="18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Limpar o Banco de Dados</w:t>
            </w:r>
          </w:p>
        </w:tc>
      </w:tr>
    </w:tbl>
    <w:p w:rsidR="000C39DB" w:rsidRPr="00D0639D" w:rsidRDefault="00C65803">
      <w:pPr>
        <w:pStyle w:val="InfoBlue"/>
        <w:rPr>
          <w:lang w:val="pt-BR"/>
        </w:rPr>
      </w:pPr>
      <w:r w:rsidRPr="00D0639D">
        <w:rPr>
          <w:lang w:val="pt-BR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Dependência entre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Potencial da Dependência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Pr="00D0639D" w:rsidRDefault="000C39DB" w:rsidP="00E41325">
      <w:pPr>
        <w:pStyle w:val="InfoBlue"/>
        <w:ind w:left="0"/>
        <w:rPr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Suposição a ser comprovada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se a suposição for incorreta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Pr="00D0639D" w:rsidRDefault="000C39DB">
      <w:pPr>
        <w:pStyle w:val="InfoBlue"/>
        <w:rPr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Restrição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da restrição no esforço de teste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Default="000C39DB">
      <w:pPr>
        <w:pStyle w:val="Corpodetexto"/>
      </w:pPr>
    </w:p>
    <w:p w:rsidR="000C39DB" w:rsidRDefault="00226105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89" w:name="_Toc18208350"/>
      <w:r>
        <w:rPr>
          <w:sz w:val="24"/>
          <w:szCs w:val="24"/>
          <w:lang w:val="pt-BR"/>
        </w:rPr>
        <w:t xml:space="preserve">13. </w:t>
      </w:r>
      <w:r w:rsidR="00C65803">
        <w:rPr>
          <w:sz w:val="24"/>
          <w:szCs w:val="24"/>
          <w:lang w:val="pt-BR"/>
        </w:rPr>
        <w:t>Procedimentos e Processos de Gerenciamento</w:t>
      </w:r>
      <w:bookmarkEnd w:id="189"/>
    </w:p>
    <w:p w:rsidR="00F034AB" w:rsidRP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Paralisação da execução do plano de teste após a verificação de um erro ou fator não humano que impossibilite a continuidade, corrigir os erros e informar via relatório o que foi o problema, qual seu impacto, o que foi resolvido e quais as ferramentas usadas após esse processo de paralisação, verificação e solução do erro ou problema.</w:t>
      </w:r>
    </w:p>
    <w:p w:rsidR="000C39DB" w:rsidRPr="00D0639D" w:rsidRDefault="000C39DB">
      <w:pPr>
        <w:pStyle w:val="InfoBlue"/>
        <w:rPr>
          <w:lang w:val="pt-BR"/>
        </w:rPr>
      </w:pPr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bookmarkStart w:id="190" w:name="_Toc18208351"/>
      <w:r>
        <w:rPr>
          <w:lang w:val="pt-BR"/>
        </w:rPr>
        <w:t xml:space="preserve">13.1 </w:t>
      </w:r>
      <w:r w:rsidR="00C65803">
        <w:rPr>
          <w:lang w:val="pt-BR"/>
        </w:rPr>
        <w:t>Medição e Avaliação da Extensão do Teste</w:t>
      </w:r>
      <w:bookmarkEnd w:id="190"/>
    </w:p>
    <w:p w:rsidR="00A70DF8" w:rsidRPr="00A70DF8" w:rsidRDefault="00A70DF8" w:rsidP="00A70DF8">
      <w:pPr>
        <w:rPr>
          <w:lang w:val="pt-BR"/>
        </w:rPr>
      </w:pPr>
    </w:p>
    <w:p w:rsidR="00A70DF8" w:rsidRPr="00A70DF8" w:rsidRDefault="00A70DF8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Verificação do andamento do plano de teste quais os progressos, problemas enfrentados e a situação atual em cada setor, avaliando o nível de eficácia e</w:t>
      </w:r>
      <w:r w:rsidR="00E41325">
        <w:rPr>
          <w:lang w:val="pt-BR"/>
        </w:rPr>
        <w:t>m cada solução de erro.</w:t>
      </w:r>
    </w:p>
    <w:p w:rsidR="00A70DF8" w:rsidRDefault="00A70DF8">
      <w:pPr>
        <w:pStyle w:val="Ttulo2"/>
        <w:tabs>
          <w:tab w:val="num" w:pos="360"/>
        </w:tabs>
        <w:rPr>
          <w:lang w:val="pt-BR"/>
        </w:rPr>
      </w:pPr>
      <w:bookmarkStart w:id="191" w:name="_Toc18208352"/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proofErr w:type="gramStart"/>
      <w:r>
        <w:rPr>
          <w:lang w:val="pt-BR"/>
        </w:rPr>
        <w:t xml:space="preserve">13.2 </w:t>
      </w:r>
      <w:r w:rsidR="00C65803">
        <w:rPr>
          <w:lang w:val="pt-BR"/>
        </w:rPr>
        <w:t>Avaliação</w:t>
      </w:r>
      <w:proofErr w:type="gramEnd"/>
      <w:r w:rsidR="00C65803">
        <w:rPr>
          <w:lang w:val="pt-BR"/>
        </w:rPr>
        <w:t xml:space="preserve"> dos Produtos Liberados deste Plano de Teste</w:t>
      </w:r>
      <w:bookmarkEnd w:id="191"/>
    </w:p>
    <w:p w:rsidR="00A70DF8" w:rsidRPr="00A70DF8" w:rsidRDefault="00A70DF8" w:rsidP="00A70DF8">
      <w:pPr>
        <w:rPr>
          <w:lang w:val="pt-BR"/>
        </w:rPr>
      </w:pPr>
    </w:p>
    <w:p w:rsidR="00A70DF8" w:rsidRPr="00A70DF8" w:rsidRDefault="00A70DF8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Relatórios contendo os processos usados no plano de teste e cada decisão tomada detalhadamente, mostrando </w:t>
      </w:r>
      <w:r w:rsidR="004D31B5">
        <w:rPr>
          <w:lang w:val="pt-BR"/>
        </w:rPr>
        <w:t>os pontos</w:t>
      </w:r>
      <w:r>
        <w:rPr>
          <w:lang w:val="pt-BR"/>
        </w:rPr>
        <w:t xml:space="preserve"> que impactam na estrutura e funcionalidade do software.</w:t>
      </w:r>
    </w:p>
    <w:p w:rsidR="000C39DB" w:rsidRPr="00D0639D" w:rsidRDefault="000C39DB">
      <w:pPr>
        <w:rPr>
          <w:lang w:val="pt-BR"/>
        </w:rPr>
      </w:pPr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bookmarkStart w:id="192" w:name="_Toc18208353"/>
      <w:proofErr w:type="gramStart"/>
      <w:r>
        <w:rPr>
          <w:lang w:val="pt-BR"/>
        </w:rPr>
        <w:t xml:space="preserve">13.3 </w:t>
      </w:r>
      <w:r w:rsidR="00C65803">
        <w:rPr>
          <w:lang w:val="pt-BR"/>
        </w:rPr>
        <w:t>Relato</w:t>
      </w:r>
      <w:proofErr w:type="gramEnd"/>
      <w:r w:rsidR="00C65803">
        <w:rPr>
          <w:lang w:val="pt-BR"/>
        </w:rPr>
        <w:t xml:space="preserve"> de Problemas, Seleção de Pessoas para Resolvê-los e Busca de Soluções</w:t>
      </w:r>
      <w:bookmarkEnd w:id="192"/>
    </w:p>
    <w:p w:rsid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Os problemas e erros encontrados serão </w:t>
      </w:r>
      <w:proofErr w:type="gramStart"/>
      <w:r>
        <w:rPr>
          <w:lang w:val="pt-BR"/>
        </w:rPr>
        <w:t>relatado</w:t>
      </w:r>
      <w:proofErr w:type="gramEnd"/>
      <w:r>
        <w:rPr>
          <w:lang w:val="pt-BR"/>
        </w:rPr>
        <w:t xml:space="preserve"> através </w:t>
      </w:r>
      <w:r w:rsidR="004D31B5">
        <w:rPr>
          <w:lang w:val="pt-BR"/>
        </w:rPr>
        <w:t>de relatórios</w:t>
      </w:r>
      <w:r>
        <w:rPr>
          <w:lang w:val="pt-BR"/>
        </w:rPr>
        <w:t xml:space="preserve"> especificando o ponto de que tipo de significância tem </w:t>
      </w:r>
      <w:r w:rsidR="00E41325">
        <w:rPr>
          <w:lang w:val="pt-BR"/>
        </w:rPr>
        <w:t>para a arquitetura do software.</w:t>
      </w:r>
    </w:p>
    <w:p w:rsidR="00F034AB" w:rsidRP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Os testadores após fazerem este relatório os levarão para </w:t>
      </w:r>
      <w:r w:rsidR="004D31B5">
        <w:rPr>
          <w:lang w:val="pt-BR"/>
        </w:rPr>
        <w:t>uma reunião</w:t>
      </w:r>
      <w:r>
        <w:rPr>
          <w:lang w:val="pt-BR"/>
        </w:rPr>
        <w:t xml:space="preserve"> entre gerente e testadores que junto articularão uma solução </w:t>
      </w:r>
      <w:r w:rsidR="004D31B5">
        <w:rPr>
          <w:lang w:val="pt-BR"/>
        </w:rPr>
        <w:t>para</w:t>
      </w:r>
      <w:r>
        <w:rPr>
          <w:lang w:val="pt-BR"/>
        </w:rPr>
        <w:t xml:space="preserve"> um determinado erro.</w:t>
      </w:r>
    </w:p>
    <w:p w:rsidR="009C13FB" w:rsidRDefault="009C13FB">
      <w:pPr>
        <w:pStyle w:val="Ttulo2"/>
        <w:tabs>
          <w:tab w:val="num" w:pos="360"/>
        </w:tabs>
        <w:rPr>
          <w:lang w:val="pt-BR"/>
        </w:rPr>
      </w:pPr>
      <w:bookmarkStart w:id="193" w:name="_Toc18208354"/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proofErr w:type="gramStart"/>
      <w:r>
        <w:rPr>
          <w:lang w:val="pt-BR"/>
        </w:rPr>
        <w:t xml:space="preserve">13.4 </w:t>
      </w:r>
      <w:r w:rsidR="00C65803">
        <w:rPr>
          <w:lang w:val="pt-BR"/>
        </w:rPr>
        <w:t>Gerenciamento</w:t>
      </w:r>
      <w:proofErr w:type="gramEnd"/>
      <w:r w:rsidR="00C65803">
        <w:rPr>
          <w:lang w:val="pt-BR"/>
        </w:rPr>
        <w:t xml:space="preserve"> de Ciclos de Teste</w:t>
      </w:r>
      <w:bookmarkEnd w:id="193"/>
    </w:p>
    <w:p w:rsidR="006650FC" w:rsidRPr="006650FC" w:rsidRDefault="006650FC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gerente de projeto é</w:t>
      </w:r>
      <w:r w:rsidRPr="006650FC">
        <w:rPr>
          <w:lang w:val="pt-BR"/>
        </w:rPr>
        <w:t xml:space="preserve"> responsável por gerenciar as </w:t>
      </w:r>
      <w:r w:rsidR="004D31B5" w:rsidRPr="006650FC">
        <w:rPr>
          <w:lang w:val="pt-BR"/>
        </w:rPr>
        <w:t>at</w:t>
      </w:r>
      <w:r w:rsidR="004D31B5">
        <w:rPr>
          <w:lang w:val="pt-BR"/>
        </w:rPr>
        <w:t>ividades</w:t>
      </w:r>
      <w:r w:rsidR="004D31B5" w:rsidRPr="006650FC">
        <w:rPr>
          <w:lang w:val="pt-BR"/>
        </w:rPr>
        <w:t xml:space="preserve"> </w:t>
      </w:r>
      <w:r w:rsidR="004D31B5">
        <w:rPr>
          <w:lang w:val="pt-BR"/>
        </w:rPr>
        <w:t>efetuadas</w:t>
      </w:r>
      <w:r>
        <w:rPr>
          <w:lang w:val="pt-BR"/>
        </w:rPr>
        <w:t xml:space="preserve"> pelos testadores </w:t>
      </w:r>
      <w:r w:rsidRPr="006650FC">
        <w:rPr>
          <w:lang w:val="pt-BR"/>
        </w:rPr>
        <w:t xml:space="preserve">e definir as iterações da fase de testes, que será de acordo com as iterações da </w:t>
      </w:r>
      <w:proofErr w:type="gramStart"/>
      <w:r w:rsidRPr="006650FC">
        <w:rPr>
          <w:lang w:val="pt-BR"/>
        </w:rPr>
        <w:t>implementação</w:t>
      </w:r>
      <w:proofErr w:type="gramEnd"/>
      <w:r w:rsidRPr="006650FC">
        <w:rPr>
          <w:lang w:val="pt-BR"/>
        </w:rPr>
        <w:t xml:space="preserve"> do sistema.</w:t>
      </w:r>
    </w:p>
    <w:p w:rsidR="000C39DB" w:rsidRPr="00D0639D" w:rsidRDefault="000C39DB">
      <w:pPr>
        <w:pStyle w:val="InfoBlue"/>
        <w:rPr>
          <w:lang w:val="pt-BR"/>
        </w:rPr>
      </w:pPr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bookmarkStart w:id="194" w:name="_Toc18208355"/>
      <w:r>
        <w:rPr>
          <w:lang w:val="pt-BR"/>
        </w:rPr>
        <w:t xml:space="preserve">13.5 </w:t>
      </w:r>
      <w:r w:rsidR="00C65803">
        <w:rPr>
          <w:lang w:val="pt-BR"/>
        </w:rPr>
        <w:t>Estratégias de Rastreabilidade</w:t>
      </w:r>
      <w:bookmarkEnd w:id="194"/>
    </w:p>
    <w:p w:rsidR="000C39DB" w:rsidRPr="00C42B04" w:rsidRDefault="00C65803">
      <w:pPr>
        <w:pStyle w:val="InfoBlue"/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 xml:space="preserve">Reflita sobre estratégias de rastreabilidade adequadas referentes </w:t>
      </w:r>
      <w:proofErr w:type="gramStart"/>
      <w:r w:rsidRPr="00C42B04">
        <w:rPr>
          <w:i w:val="0"/>
          <w:color w:val="auto"/>
          <w:lang w:val="pt-BR"/>
        </w:rPr>
        <w:t>a</w:t>
      </w:r>
      <w:proofErr w:type="gramEnd"/>
      <w:r w:rsidRPr="00C42B04">
        <w:rPr>
          <w:i w:val="0"/>
          <w:color w:val="auto"/>
          <w:lang w:val="pt-BR"/>
        </w:rPr>
        <w:t>: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Cobertura de Teste em relação às Especificações — possibilita a medição da extensão do teste</w:t>
      </w:r>
      <w:r w:rsidR="00C42B04">
        <w:rPr>
          <w:i w:val="0"/>
          <w:color w:val="auto"/>
          <w:lang w:val="pt-BR"/>
        </w:rPr>
        <w:t>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Motivações de Teste — possibilitam a avaliação da relevância dos testes a fim de ajudar a determinar se eles deverão ser mantidos ou não</w:t>
      </w:r>
      <w:r w:rsidR="00C42B04">
        <w:rPr>
          <w:i w:val="0"/>
          <w:color w:val="auto"/>
          <w:lang w:val="pt-BR"/>
        </w:rPr>
        <w:t>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 xml:space="preserve">Elementos de Design de Software — possibilitam o rastreamento das mudanças de design </w:t>
      </w:r>
      <w:r w:rsidR="00C42B04" w:rsidRPr="00C42B04">
        <w:rPr>
          <w:i w:val="0"/>
          <w:color w:val="auto"/>
          <w:lang w:val="pt-BR"/>
        </w:rPr>
        <w:t>subsequentes</w:t>
      </w:r>
      <w:r w:rsidRPr="00C42B04">
        <w:rPr>
          <w:i w:val="0"/>
          <w:color w:val="auto"/>
          <w:lang w:val="pt-BR"/>
        </w:rPr>
        <w:t xml:space="preserve"> que exigirão que os testes sejam executados novamente</w:t>
      </w:r>
      <w:r w:rsidR="00C42B04" w:rsidRPr="00C42B04">
        <w:rPr>
          <w:i w:val="0"/>
          <w:color w:val="auto"/>
          <w:lang w:val="pt-BR"/>
        </w:rPr>
        <w:t>, ou seja,</w:t>
      </w:r>
      <w:r w:rsidRPr="00C42B04">
        <w:rPr>
          <w:i w:val="0"/>
          <w:color w:val="auto"/>
          <w:lang w:val="pt-BR"/>
        </w:rPr>
        <w:t xml:space="preserve"> </w:t>
      </w:r>
      <w:r w:rsidR="00C42B04" w:rsidRPr="00C42B04">
        <w:rPr>
          <w:i w:val="0"/>
          <w:color w:val="auto"/>
          <w:lang w:val="pt-BR"/>
        </w:rPr>
        <w:t>cancelados.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Solicitações de Mudança Resultantes — fazem com que os testes que descobriram a necessidade da mudança sejam identificados e executados novamente para verificar se a solicitação de</w:t>
      </w:r>
      <w:r w:rsidR="00C42B04" w:rsidRPr="00C42B04">
        <w:rPr>
          <w:i w:val="0"/>
          <w:color w:val="auto"/>
          <w:lang w:val="pt-BR"/>
        </w:rPr>
        <w:t xml:space="preserve"> mudança foi efetuada com êxito</w:t>
      </w:r>
      <w:r w:rsidR="00C42B04">
        <w:rPr>
          <w:i w:val="0"/>
          <w:color w:val="auto"/>
          <w:lang w:val="pt-BR"/>
        </w:rPr>
        <w:t>.</w:t>
      </w:r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bookmarkStart w:id="195" w:name="_Toc18208356"/>
      <w:r>
        <w:rPr>
          <w:lang w:val="pt-BR"/>
        </w:rPr>
        <w:t xml:space="preserve">13.6 </w:t>
      </w:r>
      <w:r w:rsidR="00C65803">
        <w:rPr>
          <w:lang w:val="pt-BR"/>
        </w:rPr>
        <w:t>Aprovação e Encerramento</w:t>
      </w:r>
      <w:bookmarkEnd w:id="195"/>
    </w:p>
    <w:bookmarkEnd w:id="184"/>
    <w:bookmarkEnd w:id="185"/>
    <w:bookmarkEnd w:id="186"/>
    <w:bookmarkEnd w:id="187"/>
    <w:p w:rsidR="000C39DB" w:rsidRDefault="00F55A3B" w:rsidP="00E41325">
      <w:pPr>
        <w:pStyle w:val="InfoBlue"/>
        <w:spacing w:after="0" w:line="360" w:lineRule="auto"/>
        <w:ind w:left="0" w:firstLine="720"/>
        <w:jc w:val="both"/>
        <w:rPr>
          <w:i w:val="0"/>
          <w:color w:val="auto"/>
          <w:lang w:val="pt-BR"/>
        </w:rPr>
      </w:pPr>
      <w:r w:rsidRPr="00F55A3B">
        <w:rPr>
          <w:i w:val="0"/>
          <w:color w:val="auto"/>
          <w:lang w:val="pt-BR"/>
        </w:rPr>
        <w:t xml:space="preserve">Ao fim dos testes o sistema deverá corresponder </w:t>
      </w:r>
      <w:proofErr w:type="gramStart"/>
      <w:r w:rsidRPr="00F55A3B">
        <w:rPr>
          <w:i w:val="0"/>
          <w:color w:val="auto"/>
          <w:lang w:val="pt-BR"/>
        </w:rPr>
        <w:t>as</w:t>
      </w:r>
      <w:proofErr w:type="gramEnd"/>
      <w:r w:rsidRPr="00F55A3B">
        <w:rPr>
          <w:i w:val="0"/>
          <w:color w:val="auto"/>
          <w:lang w:val="pt-BR"/>
        </w:rPr>
        <w:t xml:space="preserve"> necessidades e planejamento inicial, mesmo após os testes ter ocorrido qualquer falha na aplicação deverá ser corrigida e automaticamente refazer os testes</w:t>
      </w:r>
      <w:r>
        <w:rPr>
          <w:i w:val="0"/>
          <w:color w:val="auto"/>
          <w:lang w:val="pt-BR"/>
        </w:rPr>
        <w:t>.</w:t>
      </w:r>
    </w:p>
    <w:p w:rsidR="00F55A3B" w:rsidRDefault="00F55A3B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Os testes são realizados por:</w:t>
      </w:r>
    </w:p>
    <w:p w:rsidR="00F55A3B" w:rsidRDefault="00F55A3B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Lucas Castanheiro – Gerente de teste</w:t>
      </w:r>
    </w:p>
    <w:p w:rsidR="00F55A3B" w:rsidRPr="00F55A3B" w:rsidRDefault="00F55A3B" w:rsidP="00896E3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José Lucas – Testador</w:t>
      </w:r>
    </w:p>
    <w:p w:rsidR="005B5B83" w:rsidRPr="00D0639D" w:rsidRDefault="005B5B83">
      <w:pPr>
        <w:pStyle w:val="Corpodetexto"/>
        <w:rPr>
          <w:lang w:val="pt-BR"/>
        </w:rPr>
      </w:pPr>
    </w:p>
    <w:sectPr w:rsidR="005B5B83" w:rsidRPr="00D0639D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6A" w:rsidRDefault="005D6F6A">
      <w:pPr>
        <w:spacing w:line="240" w:lineRule="auto"/>
      </w:pPr>
      <w:r>
        <w:separator/>
      </w:r>
    </w:p>
  </w:endnote>
  <w:endnote w:type="continuationSeparator" w:id="0">
    <w:p w:rsidR="005D6F6A" w:rsidRDefault="005D6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Mono L">
    <w:altName w:val="Courier New"/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6E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6E35" w:rsidRDefault="00896E3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6E35" w:rsidRDefault="00896E35" w:rsidP="00FE3468">
          <w:pPr>
            <w:jc w:val="center"/>
          </w:pPr>
          <w:r>
            <w:sym w:font="Symbol" w:char="F0D3"/>
          </w:r>
          <w:proofErr w:type="spellStart"/>
          <w:r>
            <w:t>Softech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6E35" w:rsidRDefault="00896E3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52037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96E35" w:rsidRDefault="00896E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6A" w:rsidRDefault="005D6F6A">
      <w:pPr>
        <w:spacing w:line="240" w:lineRule="auto"/>
      </w:pPr>
      <w:r>
        <w:separator/>
      </w:r>
    </w:p>
  </w:footnote>
  <w:footnote w:type="continuationSeparator" w:id="0">
    <w:p w:rsidR="005D6F6A" w:rsidRDefault="005D6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E35" w:rsidRDefault="00896E35">
    <w:pPr>
      <w:rPr>
        <w:sz w:val="24"/>
        <w:szCs w:val="24"/>
      </w:rPr>
    </w:pPr>
  </w:p>
  <w:p w:rsidR="00896E35" w:rsidRDefault="00896E35">
    <w:pPr>
      <w:pBdr>
        <w:top w:val="single" w:sz="6" w:space="1" w:color="auto"/>
      </w:pBdr>
      <w:rPr>
        <w:sz w:val="24"/>
        <w:szCs w:val="24"/>
      </w:rPr>
    </w:pPr>
  </w:p>
  <w:p w:rsidR="00896E35" w:rsidRDefault="00896E3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SOFTECH</w:t>
    </w:r>
  </w:p>
  <w:p w:rsidR="00896E35" w:rsidRDefault="00896E35">
    <w:pPr>
      <w:pBdr>
        <w:bottom w:val="single" w:sz="6" w:space="1" w:color="auto"/>
      </w:pBdr>
      <w:jc w:val="right"/>
      <w:rPr>
        <w:sz w:val="24"/>
        <w:szCs w:val="24"/>
      </w:rPr>
    </w:pPr>
  </w:p>
  <w:p w:rsidR="00896E35" w:rsidRDefault="00896E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6E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96E35" w:rsidRDefault="00896E35" w:rsidP="00FE3468">
          <w:proofErr w:type="spellStart"/>
          <w:r>
            <w:rPr>
              <w:i/>
              <w:iCs/>
            </w:rPr>
            <w:t>fortesi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96E35" w:rsidRDefault="00896E35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1.7</w:t>
          </w:r>
        </w:p>
      </w:tc>
    </w:tr>
    <w:tr w:rsidR="00896E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96E35" w:rsidRPr="00D0639D" w:rsidRDefault="00896E35">
          <w:pPr>
            <w:rPr>
              <w:lang w:val="pt-BR"/>
            </w:rPr>
          </w:pPr>
          <w:r>
            <w:fldChar w:fldCharType="begin"/>
          </w:r>
          <w:r w:rsidRPr="00D0639D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D0639D">
            <w:rPr>
              <w:lang w:val="pt-BR"/>
            </w:rPr>
            <w:t>&lt;Iteração/Mestre&gt; 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96E35" w:rsidRDefault="00896E35" w:rsidP="00FE3468">
          <w:r w:rsidRPr="00D0639D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>
            <w:rPr>
              <w:lang w:val="pt-BR"/>
            </w:rPr>
            <w:t>14/04/2015</w:t>
          </w:r>
        </w:p>
      </w:tc>
    </w:tr>
    <w:tr w:rsidR="00896E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96E35" w:rsidRDefault="00896E35">
          <w:r>
            <w:rPr>
              <w:lang w:val="pt-BR"/>
            </w:rPr>
            <w:t>DTF</w:t>
          </w:r>
        </w:p>
      </w:tc>
    </w:tr>
  </w:tbl>
  <w:p w:rsidR="00896E35" w:rsidRDefault="00896E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3FA"/>
    <w:multiLevelType w:val="hybridMultilevel"/>
    <w:tmpl w:val="F86CEC9C"/>
    <w:lvl w:ilvl="0" w:tplc="A06A8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99295A"/>
    <w:multiLevelType w:val="hybridMultilevel"/>
    <w:tmpl w:val="501CBC10"/>
    <w:lvl w:ilvl="0" w:tplc="E84683D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2">
    <w:nsid w:val="013C0E2E"/>
    <w:multiLevelType w:val="multilevel"/>
    <w:tmpl w:val="0CF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15E1D3C"/>
    <w:multiLevelType w:val="hybridMultilevel"/>
    <w:tmpl w:val="77AC949C"/>
    <w:lvl w:ilvl="0" w:tplc="8082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25E35"/>
    <w:multiLevelType w:val="hybridMultilevel"/>
    <w:tmpl w:val="E138D2D4"/>
    <w:lvl w:ilvl="0" w:tplc="7BFE5576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05CC17D9"/>
    <w:multiLevelType w:val="multilevel"/>
    <w:tmpl w:val="303E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B3B1694"/>
    <w:multiLevelType w:val="multilevel"/>
    <w:tmpl w:val="E10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EF63590"/>
    <w:multiLevelType w:val="hybridMultilevel"/>
    <w:tmpl w:val="BE9CEEA0"/>
    <w:lvl w:ilvl="0" w:tplc="26B2C7AC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D485C"/>
    <w:multiLevelType w:val="hybridMultilevel"/>
    <w:tmpl w:val="082CE6F4"/>
    <w:lvl w:ilvl="0" w:tplc="140A376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A46206"/>
    <w:multiLevelType w:val="multilevel"/>
    <w:tmpl w:val="A0A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1DC6824"/>
    <w:multiLevelType w:val="hybridMultilevel"/>
    <w:tmpl w:val="8022086C"/>
    <w:lvl w:ilvl="0" w:tplc="51CA0914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4F63F0"/>
    <w:multiLevelType w:val="multilevel"/>
    <w:tmpl w:val="952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9407041"/>
    <w:multiLevelType w:val="hybridMultilevel"/>
    <w:tmpl w:val="8892C4CC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3102E2"/>
    <w:multiLevelType w:val="hybridMultilevel"/>
    <w:tmpl w:val="6848EDF2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416AF0"/>
    <w:multiLevelType w:val="hybridMultilevel"/>
    <w:tmpl w:val="A38C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CF51E3F"/>
    <w:multiLevelType w:val="multilevel"/>
    <w:tmpl w:val="3F3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1E5C77E3"/>
    <w:multiLevelType w:val="multilevel"/>
    <w:tmpl w:val="935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33D170C"/>
    <w:multiLevelType w:val="multilevel"/>
    <w:tmpl w:val="D932F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AF659F9"/>
    <w:multiLevelType w:val="hybridMultilevel"/>
    <w:tmpl w:val="FCF85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7147E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3E93B9C"/>
    <w:multiLevelType w:val="multilevel"/>
    <w:tmpl w:val="4C8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A53505B"/>
    <w:multiLevelType w:val="hybridMultilevel"/>
    <w:tmpl w:val="7D4E8A5A"/>
    <w:lvl w:ilvl="0" w:tplc="16E237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5">
    <w:nsid w:val="48860403"/>
    <w:multiLevelType w:val="multilevel"/>
    <w:tmpl w:val="EDA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B7C22A8"/>
    <w:multiLevelType w:val="multilevel"/>
    <w:tmpl w:val="69068D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E457308"/>
    <w:multiLevelType w:val="multilevel"/>
    <w:tmpl w:val="7B4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78A7F80"/>
    <w:multiLevelType w:val="hybridMultilevel"/>
    <w:tmpl w:val="6C16F16A"/>
    <w:lvl w:ilvl="0" w:tplc="1352725A">
      <w:start w:val="1"/>
      <w:numFmt w:val="bullet"/>
      <w:lvlText w:val=""/>
      <w:lvlJc w:val="left"/>
      <w:pPr>
        <w:ind w:left="1588" w:hanging="1228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967099"/>
    <w:multiLevelType w:val="multilevel"/>
    <w:tmpl w:val="BD805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0">
    <w:nsid w:val="5B242B17"/>
    <w:multiLevelType w:val="multilevel"/>
    <w:tmpl w:val="7F0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3F6296A"/>
    <w:multiLevelType w:val="hybridMultilevel"/>
    <w:tmpl w:val="05ACF6F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002AD8"/>
    <w:multiLevelType w:val="hybridMultilevel"/>
    <w:tmpl w:val="3672225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D5127D"/>
    <w:multiLevelType w:val="hybridMultilevel"/>
    <w:tmpl w:val="D86C3B4E"/>
    <w:lvl w:ilvl="0" w:tplc="8DA8D5C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4">
    <w:nsid w:val="69E25097"/>
    <w:multiLevelType w:val="hybridMultilevel"/>
    <w:tmpl w:val="C902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77364"/>
    <w:multiLevelType w:val="hybridMultilevel"/>
    <w:tmpl w:val="365CC1E2"/>
    <w:lvl w:ilvl="0" w:tplc="8082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C275DA"/>
    <w:multiLevelType w:val="multilevel"/>
    <w:tmpl w:val="E7D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1DF4936"/>
    <w:multiLevelType w:val="hybridMultilevel"/>
    <w:tmpl w:val="A2029184"/>
    <w:lvl w:ilvl="0" w:tplc="C77A240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EC2A60"/>
    <w:multiLevelType w:val="hybridMultilevel"/>
    <w:tmpl w:val="E9FAD0EA"/>
    <w:lvl w:ilvl="0" w:tplc="96D25C0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9">
    <w:nsid w:val="72DC20AD"/>
    <w:multiLevelType w:val="hybridMultilevel"/>
    <w:tmpl w:val="2800D35E"/>
    <w:lvl w:ilvl="0" w:tplc="9B6C272C">
      <w:start w:val="1"/>
      <w:numFmt w:val="bullet"/>
      <w:lvlText w:val=""/>
      <w:lvlJc w:val="left"/>
      <w:pPr>
        <w:ind w:left="51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F505C3"/>
    <w:multiLevelType w:val="multilevel"/>
    <w:tmpl w:val="A6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D5748D8"/>
    <w:multiLevelType w:val="multilevel"/>
    <w:tmpl w:val="8CFC38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41"/>
  </w:num>
  <w:num w:numId="4">
    <w:abstractNumId w:val="15"/>
  </w:num>
  <w:num w:numId="5">
    <w:abstractNumId w:val="22"/>
  </w:num>
  <w:num w:numId="6">
    <w:abstractNumId w:val="40"/>
  </w:num>
  <w:num w:numId="7">
    <w:abstractNumId w:val="17"/>
  </w:num>
  <w:num w:numId="8">
    <w:abstractNumId w:val="36"/>
  </w:num>
  <w:num w:numId="9">
    <w:abstractNumId w:val="6"/>
  </w:num>
  <w:num w:numId="10">
    <w:abstractNumId w:val="25"/>
  </w:num>
  <w:num w:numId="11">
    <w:abstractNumId w:val="42"/>
  </w:num>
  <w:num w:numId="12">
    <w:abstractNumId w:val="18"/>
  </w:num>
  <w:num w:numId="13">
    <w:abstractNumId w:val="23"/>
  </w:num>
  <w:num w:numId="14">
    <w:abstractNumId w:val="30"/>
  </w:num>
  <w:num w:numId="15">
    <w:abstractNumId w:val="2"/>
  </w:num>
  <w:num w:numId="16">
    <w:abstractNumId w:val="11"/>
  </w:num>
  <w:num w:numId="17">
    <w:abstractNumId w:val="9"/>
  </w:num>
  <w:num w:numId="18">
    <w:abstractNumId w:val="27"/>
  </w:num>
  <w:num w:numId="19">
    <w:abstractNumId w:val="29"/>
  </w:num>
  <w:num w:numId="20">
    <w:abstractNumId w:val="1"/>
  </w:num>
  <w:num w:numId="21">
    <w:abstractNumId w:val="24"/>
  </w:num>
  <w:num w:numId="22">
    <w:abstractNumId w:val="5"/>
  </w:num>
  <w:num w:numId="23">
    <w:abstractNumId w:val="8"/>
  </w:num>
  <w:num w:numId="24">
    <w:abstractNumId w:val="37"/>
  </w:num>
  <w:num w:numId="25">
    <w:abstractNumId w:val="32"/>
  </w:num>
  <w:num w:numId="26">
    <w:abstractNumId w:val="12"/>
  </w:num>
  <w:num w:numId="27">
    <w:abstractNumId w:val="13"/>
  </w:num>
  <w:num w:numId="28">
    <w:abstractNumId w:val="31"/>
  </w:num>
  <w:num w:numId="29">
    <w:abstractNumId w:val="34"/>
  </w:num>
  <w:num w:numId="30">
    <w:abstractNumId w:val="43"/>
  </w:num>
  <w:num w:numId="31">
    <w:abstractNumId w:val="38"/>
  </w:num>
  <w:num w:numId="32">
    <w:abstractNumId w:val="33"/>
  </w:num>
  <w:num w:numId="33">
    <w:abstractNumId w:val="35"/>
  </w:num>
  <w:num w:numId="34">
    <w:abstractNumId w:val="3"/>
  </w:num>
  <w:num w:numId="35">
    <w:abstractNumId w:val="26"/>
  </w:num>
  <w:num w:numId="36">
    <w:abstractNumId w:val="14"/>
  </w:num>
  <w:num w:numId="37">
    <w:abstractNumId w:val="28"/>
  </w:num>
  <w:num w:numId="38">
    <w:abstractNumId w:val="19"/>
  </w:num>
  <w:num w:numId="39">
    <w:abstractNumId w:val="0"/>
  </w:num>
  <w:num w:numId="40">
    <w:abstractNumId w:val="10"/>
  </w:num>
  <w:num w:numId="41">
    <w:abstractNumId w:val="4"/>
  </w:num>
  <w:num w:numId="42">
    <w:abstractNumId w:val="21"/>
  </w:num>
  <w:num w:numId="43">
    <w:abstractNumId w:val="39"/>
  </w:num>
  <w:num w:numId="44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B83"/>
    <w:rsid w:val="000063DB"/>
    <w:rsid w:val="00024C26"/>
    <w:rsid w:val="0004216A"/>
    <w:rsid w:val="000465A3"/>
    <w:rsid w:val="000860CB"/>
    <w:rsid w:val="0008675C"/>
    <w:rsid w:val="000B2B21"/>
    <w:rsid w:val="000B760F"/>
    <w:rsid w:val="000C2BB9"/>
    <w:rsid w:val="000C39DB"/>
    <w:rsid w:val="000D29F8"/>
    <w:rsid w:val="000F13CC"/>
    <w:rsid w:val="00102398"/>
    <w:rsid w:val="00112DBD"/>
    <w:rsid w:val="00115849"/>
    <w:rsid w:val="00117766"/>
    <w:rsid w:val="001436EE"/>
    <w:rsid w:val="00144980"/>
    <w:rsid w:val="001563B6"/>
    <w:rsid w:val="00165995"/>
    <w:rsid w:val="0017466B"/>
    <w:rsid w:val="001776FA"/>
    <w:rsid w:val="001874EC"/>
    <w:rsid w:val="00190EB7"/>
    <w:rsid w:val="001A5DA1"/>
    <w:rsid w:val="001B0BB7"/>
    <w:rsid w:val="001C461B"/>
    <w:rsid w:val="001C53A7"/>
    <w:rsid w:val="001D7EB2"/>
    <w:rsid w:val="001E1B80"/>
    <w:rsid w:val="001F772B"/>
    <w:rsid w:val="00206520"/>
    <w:rsid w:val="00226105"/>
    <w:rsid w:val="00242ED8"/>
    <w:rsid w:val="00272569"/>
    <w:rsid w:val="00293944"/>
    <w:rsid w:val="002A2B35"/>
    <w:rsid w:val="002B47FE"/>
    <w:rsid w:val="002B5825"/>
    <w:rsid w:val="002C53DA"/>
    <w:rsid w:val="002D5B3D"/>
    <w:rsid w:val="002E49F5"/>
    <w:rsid w:val="0030047E"/>
    <w:rsid w:val="00301C12"/>
    <w:rsid w:val="003102B1"/>
    <w:rsid w:val="00342854"/>
    <w:rsid w:val="00355906"/>
    <w:rsid w:val="00356F7A"/>
    <w:rsid w:val="00364C4A"/>
    <w:rsid w:val="003759DF"/>
    <w:rsid w:val="003A70C6"/>
    <w:rsid w:val="003C049E"/>
    <w:rsid w:val="003C24E9"/>
    <w:rsid w:val="00400AE0"/>
    <w:rsid w:val="00405824"/>
    <w:rsid w:val="004125DE"/>
    <w:rsid w:val="00412864"/>
    <w:rsid w:val="00415B47"/>
    <w:rsid w:val="0042555D"/>
    <w:rsid w:val="004466FF"/>
    <w:rsid w:val="0044769A"/>
    <w:rsid w:val="00472ACA"/>
    <w:rsid w:val="004774C6"/>
    <w:rsid w:val="004A17D4"/>
    <w:rsid w:val="004A3A4F"/>
    <w:rsid w:val="004A4438"/>
    <w:rsid w:val="004B266B"/>
    <w:rsid w:val="004B4FCB"/>
    <w:rsid w:val="004D31B5"/>
    <w:rsid w:val="004D4BF1"/>
    <w:rsid w:val="004E0A99"/>
    <w:rsid w:val="004E1EC9"/>
    <w:rsid w:val="004F192D"/>
    <w:rsid w:val="00504F06"/>
    <w:rsid w:val="00507643"/>
    <w:rsid w:val="00513A5B"/>
    <w:rsid w:val="00524474"/>
    <w:rsid w:val="005268BD"/>
    <w:rsid w:val="00592BD4"/>
    <w:rsid w:val="00594068"/>
    <w:rsid w:val="00596CF9"/>
    <w:rsid w:val="005970A8"/>
    <w:rsid w:val="005A6EFA"/>
    <w:rsid w:val="005B5B83"/>
    <w:rsid w:val="005D6F6A"/>
    <w:rsid w:val="005E2098"/>
    <w:rsid w:val="005E2AD1"/>
    <w:rsid w:val="00600EA9"/>
    <w:rsid w:val="00615024"/>
    <w:rsid w:val="006258DF"/>
    <w:rsid w:val="00635263"/>
    <w:rsid w:val="00656F4B"/>
    <w:rsid w:val="006627E6"/>
    <w:rsid w:val="006650FC"/>
    <w:rsid w:val="0067306D"/>
    <w:rsid w:val="0069381C"/>
    <w:rsid w:val="006A6C30"/>
    <w:rsid w:val="006B062F"/>
    <w:rsid w:val="006B27F5"/>
    <w:rsid w:val="006B650A"/>
    <w:rsid w:val="006B73FF"/>
    <w:rsid w:val="006C512D"/>
    <w:rsid w:val="006D6D42"/>
    <w:rsid w:val="007000D2"/>
    <w:rsid w:val="00711C70"/>
    <w:rsid w:val="0073035F"/>
    <w:rsid w:val="0074152E"/>
    <w:rsid w:val="00745B04"/>
    <w:rsid w:val="00746C9D"/>
    <w:rsid w:val="00752037"/>
    <w:rsid w:val="007552CE"/>
    <w:rsid w:val="00761FB3"/>
    <w:rsid w:val="007711FF"/>
    <w:rsid w:val="007A3D36"/>
    <w:rsid w:val="007B24AB"/>
    <w:rsid w:val="007C128E"/>
    <w:rsid w:val="007E231C"/>
    <w:rsid w:val="007F0901"/>
    <w:rsid w:val="008062E8"/>
    <w:rsid w:val="00810203"/>
    <w:rsid w:val="008402EF"/>
    <w:rsid w:val="00865FA5"/>
    <w:rsid w:val="00867B10"/>
    <w:rsid w:val="00873311"/>
    <w:rsid w:val="0087406F"/>
    <w:rsid w:val="00876293"/>
    <w:rsid w:val="00882200"/>
    <w:rsid w:val="00886ED2"/>
    <w:rsid w:val="00896E35"/>
    <w:rsid w:val="008C6210"/>
    <w:rsid w:val="008D1D08"/>
    <w:rsid w:val="008F05B2"/>
    <w:rsid w:val="008F0F66"/>
    <w:rsid w:val="009005D0"/>
    <w:rsid w:val="00907F61"/>
    <w:rsid w:val="00914F1F"/>
    <w:rsid w:val="009258C5"/>
    <w:rsid w:val="00930F58"/>
    <w:rsid w:val="00940398"/>
    <w:rsid w:val="00952C0D"/>
    <w:rsid w:val="00960D0A"/>
    <w:rsid w:val="00963012"/>
    <w:rsid w:val="00980AD1"/>
    <w:rsid w:val="009A6140"/>
    <w:rsid w:val="009C13FB"/>
    <w:rsid w:val="009C199E"/>
    <w:rsid w:val="009D2DFC"/>
    <w:rsid w:val="009D679D"/>
    <w:rsid w:val="009E1134"/>
    <w:rsid w:val="009F6FE2"/>
    <w:rsid w:val="00A05444"/>
    <w:rsid w:val="00A1381F"/>
    <w:rsid w:val="00A13C52"/>
    <w:rsid w:val="00A22DFC"/>
    <w:rsid w:val="00A258D4"/>
    <w:rsid w:val="00A303EC"/>
    <w:rsid w:val="00A36513"/>
    <w:rsid w:val="00A7014D"/>
    <w:rsid w:val="00A70DF8"/>
    <w:rsid w:val="00A8430E"/>
    <w:rsid w:val="00A97B04"/>
    <w:rsid w:val="00AA317C"/>
    <w:rsid w:val="00AC7B38"/>
    <w:rsid w:val="00AE0D58"/>
    <w:rsid w:val="00AE6EF9"/>
    <w:rsid w:val="00B04FDE"/>
    <w:rsid w:val="00B12658"/>
    <w:rsid w:val="00B40A3B"/>
    <w:rsid w:val="00B426DB"/>
    <w:rsid w:val="00B70F17"/>
    <w:rsid w:val="00B81795"/>
    <w:rsid w:val="00BA3665"/>
    <w:rsid w:val="00BB423F"/>
    <w:rsid w:val="00BB688A"/>
    <w:rsid w:val="00BC684A"/>
    <w:rsid w:val="00BE498C"/>
    <w:rsid w:val="00BF24D6"/>
    <w:rsid w:val="00BF36D7"/>
    <w:rsid w:val="00C0317A"/>
    <w:rsid w:val="00C10A84"/>
    <w:rsid w:val="00C21B37"/>
    <w:rsid w:val="00C253F3"/>
    <w:rsid w:val="00C42B04"/>
    <w:rsid w:val="00C44F4E"/>
    <w:rsid w:val="00C50C47"/>
    <w:rsid w:val="00C65803"/>
    <w:rsid w:val="00C84C67"/>
    <w:rsid w:val="00C91A84"/>
    <w:rsid w:val="00CA4093"/>
    <w:rsid w:val="00CB5C3A"/>
    <w:rsid w:val="00CC3AC9"/>
    <w:rsid w:val="00CD4089"/>
    <w:rsid w:val="00D0639D"/>
    <w:rsid w:val="00D11802"/>
    <w:rsid w:val="00D24C2C"/>
    <w:rsid w:val="00D340F0"/>
    <w:rsid w:val="00D40A9F"/>
    <w:rsid w:val="00D633A8"/>
    <w:rsid w:val="00D71C58"/>
    <w:rsid w:val="00D76F27"/>
    <w:rsid w:val="00DC6121"/>
    <w:rsid w:val="00DE32E9"/>
    <w:rsid w:val="00DF0285"/>
    <w:rsid w:val="00E051BC"/>
    <w:rsid w:val="00E17861"/>
    <w:rsid w:val="00E27D6B"/>
    <w:rsid w:val="00E33FF8"/>
    <w:rsid w:val="00E34782"/>
    <w:rsid w:val="00E41325"/>
    <w:rsid w:val="00E417E0"/>
    <w:rsid w:val="00E52DB6"/>
    <w:rsid w:val="00E62E01"/>
    <w:rsid w:val="00E72544"/>
    <w:rsid w:val="00E818D3"/>
    <w:rsid w:val="00E83A21"/>
    <w:rsid w:val="00E868A6"/>
    <w:rsid w:val="00EF5710"/>
    <w:rsid w:val="00EF7E90"/>
    <w:rsid w:val="00F01E8D"/>
    <w:rsid w:val="00F034AB"/>
    <w:rsid w:val="00F100AB"/>
    <w:rsid w:val="00F246C4"/>
    <w:rsid w:val="00F55A3B"/>
    <w:rsid w:val="00F57E8C"/>
    <w:rsid w:val="00F634DE"/>
    <w:rsid w:val="00F74353"/>
    <w:rsid w:val="00F74FA0"/>
    <w:rsid w:val="00F92A56"/>
    <w:rsid w:val="00FA1D61"/>
    <w:rsid w:val="00FA2E14"/>
    <w:rsid w:val="00FB6E77"/>
    <w:rsid w:val="00FC4DCF"/>
    <w:rsid w:val="00FD2693"/>
    <w:rsid w:val="00FE0D2A"/>
    <w:rsid w:val="00FE1B2A"/>
    <w:rsid w:val="00FE3468"/>
    <w:rsid w:val="00FF2F1D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0639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">
    <w:name w:val="a"/>
    <w:rsid w:val="006B27F5"/>
  </w:style>
  <w:style w:type="character" w:customStyle="1" w:styleId="apple-converted-space">
    <w:name w:val="apple-converted-space"/>
    <w:rsid w:val="006B27F5"/>
  </w:style>
  <w:style w:type="character" w:styleId="Forte">
    <w:name w:val="Strong"/>
    <w:uiPriority w:val="22"/>
    <w:qFormat/>
    <w:rsid w:val="00301C12"/>
    <w:rPr>
      <w:b/>
      <w:bCs/>
    </w:rPr>
  </w:style>
  <w:style w:type="paragraph" w:styleId="NormalWeb">
    <w:name w:val="Normal (Web)"/>
    <w:basedOn w:val="Normal"/>
    <w:uiPriority w:val="99"/>
    <w:unhideWhenUsed/>
    <w:rsid w:val="00301C12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cache.googleusercontent.com/search?q=cache:NXYSomP0Y04J:www.cin.ufpe.br/~tds/meso/Abordagens,%2520estrategias%2520e%2520tipos%2520de%2520testes.doc+&amp;cd=1&amp;hl=pt-BR&amp;ct=clnk&amp;gl=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amilatamico.xpg.uol.com.br/art_11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npar.ufpr.br:8080/rup/process/workflow/test/co_tytst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log.caelum.com.br/unidade-integracao-ou-sistema-qual-teste-faze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ic.unicamp.br/~ranido/mc626/FasesTeste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PI3\templates%202015.1\modelo%20de%20Teste%20para%20o%20PI3_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1FC78-06DA-4CCF-9918-80C330C6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Teste para o PI3_rup_tstpln.dot</Template>
  <TotalTime>2249</TotalTime>
  <Pages>25</Pages>
  <Words>6805</Words>
  <Characters>36751</Characters>
  <Application>Microsoft Office Word</Application>
  <DocSecurity>0</DocSecurity>
  <Lines>306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&lt;Iteração/Mestre&gt; Plano de Teste</vt:lpstr>
      <vt:lpstr>&lt;Iteração/Mestre&gt; Plano de Teste</vt:lpstr>
    </vt:vector>
  </TitlesOfParts>
  <Company>&lt;Nome da Empresa&gt;</Company>
  <LinksUpToDate>false</LinksUpToDate>
  <CharactersWithSpaces>43470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Carlos Barreto</dc:creator>
  <cp:lastModifiedBy>Lucas</cp:lastModifiedBy>
  <cp:revision>78</cp:revision>
  <cp:lastPrinted>2001-09-07T02:54:00Z</cp:lastPrinted>
  <dcterms:created xsi:type="dcterms:W3CDTF">2015-03-23T13:27:00Z</dcterms:created>
  <dcterms:modified xsi:type="dcterms:W3CDTF">2015-06-11T00:54:00Z</dcterms:modified>
</cp:coreProperties>
</file>