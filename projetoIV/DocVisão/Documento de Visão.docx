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F9" w:rsidRPr="009811DA" w:rsidRDefault="003664D0">
      <w:pPr>
        <w:pStyle w:val="Ttulo"/>
        <w:jc w:val="right"/>
        <w:rPr>
          <w:rFonts w:cs="Arial"/>
          <w:sz w:val="24"/>
          <w:szCs w:val="24"/>
          <w:lang w:val="pt-BR"/>
        </w:rPr>
      </w:pPr>
      <w:r w:rsidRPr="00EC337C">
        <w:rPr>
          <w:rFonts w:cs="Arial"/>
          <w:sz w:val="24"/>
          <w:szCs w:val="24"/>
          <w:lang w:val="pt-BR"/>
        </w:rPr>
        <w:t>FORTESI</w:t>
      </w:r>
    </w:p>
    <w:p w:rsidR="00C650F9" w:rsidRPr="009811DA" w:rsidRDefault="00F5732A">
      <w:pPr>
        <w:pStyle w:val="Ttulo"/>
        <w:jc w:val="right"/>
        <w:rPr>
          <w:rFonts w:cs="Arial"/>
          <w:sz w:val="24"/>
          <w:szCs w:val="24"/>
          <w:lang w:val="pt-BR"/>
        </w:rPr>
      </w:pPr>
      <w:r>
        <w:fldChar w:fldCharType="begin"/>
      </w:r>
      <w:r w:rsidRPr="0030521D">
        <w:rPr>
          <w:lang w:val="pt-BR"/>
        </w:rPr>
        <w:instrText xml:space="preserve"> TITLE  \* MERGEFORMAT </w:instrText>
      </w:r>
      <w:r>
        <w:fldChar w:fldCharType="separate"/>
      </w:r>
      <w:r w:rsidR="003E0604" w:rsidRPr="009811DA">
        <w:rPr>
          <w:rFonts w:cs="Arial"/>
          <w:sz w:val="24"/>
          <w:szCs w:val="24"/>
          <w:lang w:val="pt-BR"/>
        </w:rPr>
        <w:t>Visão (Projeto Pequeno)</w:t>
      </w:r>
      <w:r>
        <w:rPr>
          <w:rFonts w:cs="Arial"/>
          <w:sz w:val="24"/>
          <w:szCs w:val="24"/>
          <w:lang w:val="pt-BR"/>
        </w:rPr>
        <w:fldChar w:fldCharType="end"/>
      </w:r>
    </w:p>
    <w:p w:rsidR="00C650F9" w:rsidRPr="009811DA" w:rsidRDefault="00C650F9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632583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Versão 1.6</w:t>
      </w: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left"/>
        <w:rPr>
          <w:rFonts w:cs="Arial"/>
          <w:sz w:val="24"/>
          <w:szCs w:val="24"/>
          <w:lang w:val="pt-BR"/>
        </w:rPr>
      </w:pPr>
    </w:p>
    <w:p w:rsidR="00C650F9" w:rsidRDefault="00346681" w:rsidP="0022001F">
      <w:pPr>
        <w:pStyle w:val="Ttulo"/>
        <w:jc w:val="left"/>
        <w:rPr>
          <w:rFonts w:cs="Arial"/>
          <w:sz w:val="24"/>
          <w:szCs w:val="24"/>
          <w:lang w:val="pt-BR"/>
        </w:rPr>
      </w:pPr>
      <w:r w:rsidRPr="009811DA">
        <w:rPr>
          <w:rFonts w:cs="Arial"/>
          <w:sz w:val="24"/>
          <w:szCs w:val="24"/>
          <w:lang w:val="pt-BR"/>
        </w:rPr>
        <w:t>Histórico da Revisão</w:t>
      </w:r>
    </w:p>
    <w:p w:rsidR="0022001F" w:rsidRDefault="0022001F" w:rsidP="0022001F">
      <w:pPr>
        <w:rPr>
          <w:lang w:val="pt-BR"/>
        </w:rPr>
      </w:pPr>
    </w:p>
    <w:p w:rsidR="0022001F" w:rsidRPr="0022001F" w:rsidRDefault="0022001F" w:rsidP="0022001F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650F9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9811DA" w:rsidRDefault="00346681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9811DA" w:rsidRDefault="00346681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9811DA" w:rsidRDefault="00346681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9811DA" w:rsidRDefault="00346681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C650F9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D12BD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19/02/2015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 </w:t>
            </w:r>
            <w:r w:rsidR="004431C3" w:rsidRPr="001D3C40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Introdução</w:t>
            </w:r>
            <w:r w:rsidR="001145D7" w:rsidRPr="001D3C40">
              <w:rPr>
                <w:sz w:val="24"/>
                <w:szCs w:val="24"/>
                <w:lang w:val="pt-BR"/>
              </w:rPr>
              <w:t xml:space="preserve">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D12BD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C650F9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22/02/2015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 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Tópicos do posicionamento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José Lucas</w:t>
            </w:r>
          </w:p>
        </w:tc>
      </w:tr>
      <w:tr w:rsidR="00C650F9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28/02/2015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Introdução e referências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Moises Urias</w:t>
            </w:r>
          </w:p>
        </w:tc>
      </w:tr>
      <w:tr w:rsidR="00C650F9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08/03/2015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Visão geral do produto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BC7560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15/03/2015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Descrição do problema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Raimundo Neto</w:t>
            </w:r>
          </w:p>
        </w:tc>
      </w:tr>
      <w:tr w:rsidR="00632583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583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20/03/2015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583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583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Recursos do produto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583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BC7560" w:rsidRPr="0063258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27/06/2015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632583" w:rsidP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José Lucas</w:t>
            </w:r>
          </w:p>
        </w:tc>
      </w:tr>
    </w:tbl>
    <w:p w:rsidR="00C650F9" w:rsidRPr="009811DA" w:rsidRDefault="00C650F9">
      <w:pPr>
        <w:rPr>
          <w:rFonts w:ascii="Arial" w:hAnsi="Arial" w:cs="Arial"/>
          <w:sz w:val="24"/>
          <w:szCs w:val="24"/>
          <w:lang w:val="pt-BR"/>
        </w:rPr>
      </w:pPr>
    </w:p>
    <w:p w:rsidR="00C650F9" w:rsidRPr="009811DA" w:rsidRDefault="00346681">
      <w:pPr>
        <w:pStyle w:val="Ttulo"/>
        <w:rPr>
          <w:rFonts w:cs="Arial"/>
          <w:sz w:val="24"/>
          <w:szCs w:val="24"/>
        </w:rPr>
      </w:pPr>
      <w:r w:rsidRPr="00632583">
        <w:rPr>
          <w:rFonts w:cs="Arial"/>
          <w:sz w:val="24"/>
          <w:szCs w:val="24"/>
          <w:lang w:val="pt-BR"/>
        </w:rPr>
        <w:br w:type="page"/>
      </w:r>
      <w:proofErr w:type="spellStart"/>
      <w:r w:rsidR="001C2E34">
        <w:rPr>
          <w:rFonts w:cs="Arial"/>
          <w:sz w:val="24"/>
          <w:szCs w:val="24"/>
        </w:rPr>
        <w:lastRenderedPageBreak/>
        <w:t>Índice</w:t>
      </w:r>
      <w:proofErr w:type="spellEnd"/>
      <w:r w:rsidR="001C2E34">
        <w:rPr>
          <w:rFonts w:cs="Arial"/>
          <w:sz w:val="24"/>
          <w:szCs w:val="24"/>
        </w:rPr>
        <w:t xml:space="preserve"> </w:t>
      </w:r>
      <w:proofErr w:type="spellStart"/>
      <w:r w:rsidRPr="009811DA">
        <w:rPr>
          <w:rFonts w:cs="Arial"/>
          <w:sz w:val="24"/>
          <w:szCs w:val="24"/>
        </w:rPr>
        <w:t>Analítico</w:t>
      </w:r>
      <w:proofErr w:type="spellEnd"/>
    </w:p>
    <w:p w:rsidR="00C650F9" w:rsidRPr="001D3C40" w:rsidRDefault="006D150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 w:rsidRPr="009811DA">
        <w:rPr>
          <w:rFonts w:ascii="Arial" w:hAnsi="Arial" w:cs="Arial"/>
          <w:sz w:val="24"/>
          <w:szCs w:val="24"/>
        </w:rPr>
        <w:fldChar w:fldCharType="begin"/>
      </w:r>
      <w:r w:rsidR="00346681" w:rsidRPr="009811DA">
        <w:rPr>
          <w:rFonts w:ascii="Arial" w:hAnsi="Arial" w:cs="Arial"/>
          <w:sz w:val="24"/>
          <w:szCs w:val="24"/>
        </w:rPr>
        <w:instrText xml:space="preserve"> TOC \o "1-3" </w:instrText>
      </w:r>
      <w:r w:rsidRPr="009811DA">
        <w:rPr>
          <w:rFonts w:ascii="Arial" w:hAnsi="Arial" w:cs="Arial"/>
          <w:sz w:val="24"/>
          <w:szCs w:val="24"/>
        </w:rPr>
        <w:fldChar w:fldCharType="separate"/>
      </w:r>
      <w:r w:rsidR="00346681" w:rsidRPr="001D3C40">
        <w:rPr>
          <w:noProof/>
          <w:sz w:val="24"/>
          <w:szCs w:val="24"/>
        </w:rPr>
        <w:t>1.</w:t>
      </w:r>
      <w:r w:rsidR="00346681" w:rsidRPr="001D3C40">
        <w:rPr>
          <w:noProof/>
          <w:snapToGrid/>
          <w:sz w:val="24"/>
          <w:szCs w:val="24"/>
        </w:rPr>
        <w:tab/>
      </w:r>
      <w:r w:rsidR="00346681" w:rsidRPr="001D3C40">
        <w:rPr>
          <w:noProof/>
          <w:sz w:val="24"/>
          <w:szCs w:val="24"/>
        </w:rPr>
        <w:t>Introdução</w:t>
      </w:r>
      <w:r w:rsidR="00346681" w:rsidRPr="001D3C40">
        <w:rPr>
          <w:noProof/>
          <w:sz w:val="24"/>
          <w:szCs w:val="24"/>
        </w:rPr>
        <w:tab/>
      </w:r>
      <w:r w:rsidRPr="001D3C40">
        <w:rPr>
          <w:noProof/>
          <w:sz w:val="24"/>
          <w:szCs w:val="24"/>
        </w:rPr>
        <w:fldChar w:fldCharType="begin"/>
      </w:r>
      <w:r w:rsidR="00346681" w:rsidRPr="001D3C40">
        <w:rPr>
          <w:noProof/>
          <w:sz w:val="24"/>
          <w:szCs w:val="24"/>
        </w:rPr>
        <w:instrText xml:space="preserve"> PAGEREF _Toc18208263 \h </w:instrText>
      </w:r>
      <w:r w:rsidRPr="001D3C40">
        <w:rPr>
          <w:noProof/>
          <w:sz w:val="24"/>
          <w:szCs w:val="24"/>
        </w:rPr>
      </w:r>
      <w:r w:rsidRPr="001D3C40">
        <w:rPr>
          <w:noProof/>
          <w:sz w:val="24"/>
          <w:szCs w:val="24"/>
        </w:rPr>
        <w:fldChar w:fldCharType="separate"/>
      </w:r>
      <w:r w:rsidR="003E0604" w:rsidRPr="001D3C40">
        <w:rPr>
          <w:noProof/>
          <w:sz w:val="24"/>
          <w:szCs w:val="24"/>
        </w:rPr>
        <w:t>3</w:t>
      </w:r>
      <w:r w:rsidRPr="001D3C40">
        <w:rPr>
          <w:noProof/>
          <w:sz w:val="24"/>
          <w:szCs w:val="24"/>
        </w:rPr>
        <w:fldChar w:fldCharType="end"/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1D3C40">
        <w:rPr>
          <w:noProof/>
          <w:sz w:val="24"/>
          <w:szCs w:val="24"/>
          <w:lang w:val="pt-BR"/>
        </w:rPr>
        <w:t>1.1</w:t>
      </w:r>
      <w:r w:rsidRPr="001D3C40">
        <w:rPr>
          <w:noProof/>
          <w:snapToGrid/>
          <w:sz w:val="24"/>
          <w:szCs w:val="24"/>
        </w:rPr>
        <w:tab/>
      </w:r>
      <w:r w:rsidRPr="001D3C40">
        <w:rPr>
          <w:noProof/>
          <w:sz w:val="24"/>
          <w:szCs w:val="24"/>
          <w:lang w:val="pt-BR"/>
        </w:rPr>
        <w:t>Referências</w:t>
      </w:r>
      <w:r w:rsidRPr="001D3C40">
        <w:rPr>
          <w:noProof/>
          <w:sz w:val="24"/>
          <w:szCs w:val="24"/>
        </w:rPr>
        <w:tab/>
      </w:r>
      <w:r w:rsidR="006D1505" w:rsidRPr="001D3C40">
        <w:rPr>
          <w:noProof/>
          <w:sz w:val="24"/>
          <w:szCs w:val="24"/>
        </w:rPr>
        <w:fldChar w:fldCharType="begin"/>
      </w:r>
      <w:r w:rsidRPr="001D3C40">
        <w:rPr>
          <w:noProof/>
          <w:sz w:val="24"/>
          <w:szCs w:val="24"/>
        </w:rPr>
        <w:instrText xml:space="preserve"> PAGEREF _Toc18208264 \h </w:instrText>
      </w:r>
      <w:r w:rsidR="006D1505" w:rsidRPr="001D3C40">
        <w:rPr>
          <w:noProof/>
          <w:sz w:val="24"/>
          <w:szCs w:val="24"/>
        </w:rPr>
      </w:r>
      <w:r w:rsidR="006D1505" w:rsidRPr="001D3C40">
        <w:rPr>
          <w:noProof/>
          <w:sz w:val="24"/>
          <w:szCs w:val="24"/>
        </w:rPr>
        <w:fldChar w:fldCharType="separate"/>
      </w:r>
      <w:r w:rsidR="003E0604" w:rsidRPr="001D3C40">
        <w:rPr>
          <w:noProof/>
          <w:sz w:val="24"/>
          <w:szCs w:val="24"/>
        </w:rPr>
        <w:t>3</w:t>
      </w:r>
      <w:r w:rsidR="006D1505" w:rsidRPr="001D3C40">
        <w:rPr>
          <w:noProof/>
          <w:sz w:val="24"/>
          <w:szCs w:val="24"/>
        </w:rPr>
        <w:fldChar w:fldCharType="end"/>
      </w:r>
    </w:p>
    <w:p w:rsidR="00C650F9" w:rsidRPr="001D3C40" w:rsidRDefault="0034668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 w:rsidRPr="001D3C40">
        <w:rPr>
          <w:noProof/>
          <w:sz w:val="24"/>
          <w:szCs w:val="24"/>
          <w:lang w:val="pt-BR"/>
        </w:rPr>
        <w:t>2.</w:t>
      </w:r>
      <w:r w:rsidRPr="001D3C40">
        <w:rPr>
          <w:noProof/>
          <w:snapToGrid/>
          <w:sz w:val="24"/>
          <w:szCs w:val="24"/>
        </w:rPr>
        <w:tab/>
      </w:r>
      <w:r w:rsidRPr="001D3C40">
        <w:rPr>
          <w:noProof/>
          <w:sz w:val="24"/>
          <w:szCs w:val="24"/>
          <w:lang w:val="pt-BR"/>
        </w:rPr>
        <w:t>Posicionamento</w:t>
      </w:r>
      <w:r w:rsidRPr="001D3C40">
        <w:rPr>
          <w:noProof/>
          <w:sz w:val="24"/>
          <w:szCs w:val="24"/>
        </w:rPr>
        <w:tab/>
      </w:r>
      <w:r w:rsidR="006D1505" w:rsidRPr="001D3C40">
        <w:rPr>
          <w:noProof/>
          <w:sz w:val="24"/>
          <w:szCs w:val="24"/>
        </w:rPr>
        <w:fldChar w:fldCharType="begin"/>
      </w:r>
      <w:r w:rsidRPr="001D3C40">
        <w:rPr>
          <w:noProof/>
          <w:sz w:val="24"/>
          <w:szCs w:val="24"/>
        </w:rPr>
        <w:instrText xml:space="preserve"> PAGEREF _Toc18208265 \h </w:instrText>
      </w:r>
      <w:r w:rsidR="006D1505" w:rsidRPr="001D3C40">
        <w:rPr>
          <w:noProof/>
          <w:sz w:val="24"/>
          <w:szCs w:val="24"/>
        </w:rPr>
      </w:r>
      <w:r w:rsidR="006D1505" w:rsidRPr="001D3C40">
        <w:rPr>
          <w:noProof/>
          <w:sz w:val="24"/>
          <w:szCs w:val="24"/>
        </w:rPr>
        <w:fldChar w:fldCharType="separate"/>
      </w:r>
      <w:r w:rsidR="003E0604" w:rsidRPr="001D3C40">
        <w:rPr>
          <w:noProof/>
          <w:sz w:val="24"/>
          <w:szCs w:val="24"/>
        </w:rPr>
        <w:t>3</w:t>
      </w:r>
      <w:r w:rsidR="006D1505" w:rsidRPr="001D3C40">
        <w:rPr>
          <w:noProof/>
          <w:sz w:val="24"/>
          <w:szCs w:val="24"/>
        </w:rPr>
        <w:fldChar w:fldCharType="end"/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1D3C40">
        <w:rPr>
          <w:noProof/>
          <w:sz w:val="24"/>
          <w:szCs w:val="24"/>
          <w:lang w:val="pt-BR"/>
        </w:rPr>
        <w:t>2.1</w:t>
      </w:r>
      <w:r w:rsidRPr="001D3C40">
        <w:rPr>
          <w:noProof/>
          <w:snapToGrid/>
          <w:sz w:val="24"/>
          <w:szCs w:val="24"/>
        </w:rPr>
        <w:tab/>
      </w:r>
      <w:r w:rsidRPr="001D3C40">
        <w:rPr>
          <w:noProof/>
          <w:sz w:val="24"/>
          <w:szCs w:val="24"/>
          <w:lang w:val="pt-BR"/>
        </w:rPr>
        <w:t>Descrição do Problema</w:t>
      </w:r>
      <w:r w:rsidRPr="001D3C40">
        <w:rPr>
          <w:noProof/>
          <w:sz w:val="24"/>
          <w:szCs w:val="24"/>
        </w:rPr>
        <w:tab/>
      </w:r>
      <w:r w:rsidR="006D1505" w:rsidRPr="001D3C40">
        <w:rPr>
          <w:noProof/>
          <w:sz w:val="24"/>
          <w:szCs w:val="24"/>
        </w:rPr>
        <w:fldChar w:fldCharType="begin"/>
      </w:r>
      <w:r w:rsidRPr="001D3C40">
        <w:rPr>
          <w:noProof/>
          <w:sz w:val="24"/>
          <w:szCs w:val="24"/>
        </w:rPr>
        <w:instrText xml:space="preserve"> PAGEREF _Toc18208266 \h </w:instrText>
      </w:r>
      <w:r w:rsidR="006D1505" w:rsidRPr="001D3C40">
        <w:rPr>
          <w:noProof/>
          <w:sz w:val="24"/>
          <w:szCs w:val="24"/>
        </w:rPr>
      </w:r>
      <w:r w:rsidR="006D1505" w:rsidRPr="001D3C40">
        <w:rPr>
          <w:noProof/>
          <w:sz w:val="24"/>
          <w:szCs w:val="24"/>
        </w:rPr>
        <w:fldChar w:fldCharType="separate"/>
      </w:r>
      <w:r w:rsidR="003E0604" w:rsidRPr="001D3C40">
        <w:rPr>
          <w:noProof/>
          <w:sz w:val="24"/>
          <w:szCs w:val="24"/>
        </w:rPr>
        <w:t>3</w:t>
      </w:r>
      <w:r w:rsidR="006D1505" w:rsidRPr="001D3C40">
        <w:rPr>
          <w:noProof/>
          <w:sz w:val="24"/>
          <w:szCs w:val="24"/>
        </w:rPr>
        <w:fldChar w:fldCharType="end"/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1D3C40">
        <w:rPr>
          <w:noProof/>
          <w:sz w:val="24"/>
          <w:szCs w:val="24"/>
          <w:lang w:val="pt-BR"/>
        </w:rPr>
        <w:t>2.2</w:t>
      </w:r>
      <w:r w:rsidRPr="001D3C40">
        <w:rPr>
          <w:noProof/>
          <w:snapToGrid/>
          <w:sz w:val="24"/>
          <w:szCs w:val="24"/>
          <w:lang w:val="fr-FR"/>
        </w:rPr>
        <w:tab/>
      </w:r>
      <w:r w:rsidRPr="001D3C40">
        <w:rPr>
          <w:noProof/>
          <w:sz w:val="24"/>
          <w:szCs w:val="24"/>
          <w:lang w:val="pt-BR"/>
        </w:rPr>
        <w:t>Sentença de Posição do Produto</w:t>
      </w:r>
      <w:r w:rsidRPr="001D3C40">
        <w:rPr>
          <w:noProof/>
          <w:sz w:val="24"/>
          <w:szCs w:val="24"/>
          <w:lang w:val="fr-FR"/>
        </w:rPr>
        <w:tab/>
      </w:r>
      <w:r w:rsidR="00632583" w:rsidRPr="001D3C40">
        <w:rPr>
          <w:noProof/>
          <w:sz w:val="24"/>
          <w:szCs w:val="24"/>
          <w:lang w:val="pt-BR"/>
        </w:rPr>
        <w:t>4</w:t>
      </w:r>
    </w:p>
    <w:p w:rsidR="00C650F9" w:rsidRPr="001D3C40" w:rsidRDefault="0034668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fr-FR"/>
        </w:rPr>
        <w:t>3.</w:t>
      </w:r>
      <w:r w:rsidRPr="001D3C40">
        <w:rPr>
          <w:noProof/>
          <w:snapToGrid/>
          <w:sz w:val="24"/>
          <w:szCs w:val="24"/>
          <w:lang w:val="fr-FR"/>
        </w:rPr>
        <w:tab/>
      </w:r>
      <w:r w:rsidRPr="001D3C40">
        <w:rPr>
          <w:noProof/>
          <w:sz w:val="24"/>
          <w:szCs w:val="24"/>
          <w:lang w:val="fr-FR"/>
        </w:rPr>
        <w:t>Descrições dos Envolvidos e Usuários</w:t>
      </w:r>
      <w:r w:rsidRPr="001D3C40">
        <w:rPr>
          <w:noProof/>
          <w:sz w:val="24"/>
          <w:szCs w:val="24"/>
          <w:lang w:val="fr-FR"/>
        </w:rPr>
        <w:tab/>
      </w:r>
      <w:r w:rsidR="00632583" w:rsidRPr="001D3C40">
        <w:rPr>
          <w:noProof/>
          <w:sz w:val="24"/>
          <w:szCs w:val="24"/>
          <w:lang w:val="pt-BR"/>
        </w:rPr>
        <w:t>4</w:t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3.1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Resumo dos Envolvidos</w:t>
      </w:r>
      <w:r w:rsidRPr="001D3C40">
        <w:rPr>
          <w:noProof/>
          <w:sz w:val="24"/>
          <w:szCs w:val="24"/>
          <w:lang w:val="pt-BR"/>
        </w:rPr>
        <w:tab/>
      </w:r>
      <w:r w:rsidR="00632583" w:rsidRPr="001D3C40">
        <w:rPr>
          <w:noProof/>
          <w:sz w:val="24"/>
          <w:szCs w:val="24"/>
          <w:lang w:val="pt-BR"/>
        </w:rPr>
        <w:t>4</w:t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3.2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Resumo dos Usuários</w:t>
      </w:r>
      <w:r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  <w:lang w:val="pt-BR"/>
        </w:rPr>
        <w:t>5</w:t>
      </w:r>
    </w:p>
    <w:p w:rsidR="00C650F9" w:rsidRPr="001D3C40" w:rsidRDefault="0063258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3.3</w:t>
      </w:r>
      <w:r w:rsidR="00346681" w:rsidRPr="001D3C40">
        <w:rPr>
          <w:noProof/>
          <w:snapToGrid/>
          <w:sz w:val="24"/>
          <w:szCs w:val="24"/>
          <w:lang w:val="pt-BR"/>
        </w:rPr>
        <w:tab/>
      </w:r>
      <w:r w:rsidR="00346681" w:rsidRPr="001D3C40">
        <w:rPr>
          <w:noProof/>
          <w:sz w:val="24"/>
          <w:szCs w:val="24"/>
          <w:lang w:val="pt-BR"/>
        </w:rPr>
        <w:t>Resumo das Principais Necessidades dos Envolvidos ou Usuários</w:t>
      </w:r>
      <w:r w:rsidR="00346681"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  <w:lang w:val="pt-BR"/>
        </w:rPr>
        <w:t>5</w:t>
      </w:r>
    </w:p>
    <w:p w:rsidR="00C650F9" w:rsidRPr="001D3C40" w:rsidRDefault="0063258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3.4</w:t>
      </w:r>
      <w:r w:rsidR="00346681" w:rsidRPr="001D3C40">
        <w:rPr>
          <w:noProof/>
          <w:snapToGrid/>
          <w:sz w:val="24"/>
          <w:szCs w:val="24"/>
          <w:lang w:val="pt-BR"/>
        </w:rPr>
        <w:tab/>
      </w:r>
      <w:r w:rsidR="00346681" w:rsidRPr="001D3C40">
        <w:rPr>
          <w:noProof/>
          <w:sz w:val="24"/>
          <w:szCs w:val="24"/>
          <w:lang w:val="pt-BR"/>
        </w:rPr>
        <w:t>Alternativas e Concorrência</w:t>
      </w:r>
      <w:r w:rsidR="00346681"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</w:rPr>
        <w:t>6</w:t>
      </w:r>
    </w:p>
    <w:p w:rsidR="00C650F9" w:rsidRPr="001D3C40" w:rsidRDefault="0034668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4.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Visão Geral do Produto</w:t>
      </w:r>
      <w:r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  <w:lang w:val="pt-BR"/>
        </w:rPr>
        <w:t>7</w:t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4.1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Perspectiva do Produto</w:t>
      </w:r>
      <w:r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  <w:lang w:val="pt-BR"/>
        </w:rPr>
        <w:t>7</w:t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4.2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Suposições e Dependências</w:t>
      </w:r>
      <w:r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  <w:lang w:val="pt-BR"/>
        </w:rPr>
        <w:t>7</w:t>
      </w:r>
    </w:p>
    <w:p w:rsidR="00C650F9" w:rsidRPr="001D3C40" w:rsidRDefault="0034668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5.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Recursos do Produto</w:t>
      </w:r>
      <w:r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  <w:lang w:val="pt-BR"/>
        </w:rPr>
        <w:t>7</w:t>
      </w:r>
    </w:p>
    <w:p w:rsidR="00C650F9" w:rsidRPr="00632583" w:rsidRDefault="00346681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6.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Outros Requisitos do Produto</w:t>
      </w:r>
      <w:r w:rsidRPr="009811DA">
        <w:rPr>
          <w:rFonts w:ascii="Arial" w:hAnsi="Arial" w:cs="Arial"/>
          <w:noProof/>
          <w:sz w:val="24"/>
          <w:szCs w:val="24"/>
          <w:lang w:val="pt-BR"/>
        </w:rPr>
        <w:tab/>
      </w:r>
      <w:r w:rsidR="00533BA2">
        <w:rPr>
          <w:rFonts w:ascii="Arial" w:hAnsi="Arial" w:cs="Arial"/>
          <w:noProof/>
          <w:sz w:val="24"/>
          <w:szCs w:val="24"/>
          <w:lang w:val="pt-BR"/>
        </w:rPr>
        <w:t>8</w:t>
      </w:r>
    </w:p>
    <w:p w:rsidR="00C650F9" w:rsidRPr="009811DA" w:rsidRDefault="006D1505">
      <w:pPr>
        <w:pStyle w:val="Ttulo"/>
        <w:rPr>
          <w:rFonts w:cs="Arial"/>
          <w:sz w:val="24"/>
          <w:szCs w:val="24"/>
        </w:rPr>
      </w:pPr>
      <w:r w:rsidRPr="009811DA">
        <w:rPr>
          <w:rFonts w:cs="Arial"/>
          <w:sz w:val="24"/>
          <w:szCs w:val="24"/>
        </w:rPr>
        <w:fldChar w:fldCharType="end"/>
      </w:r>
      <w:r w:rsidR="00346681" w:rsidRPr="009811DA">
        <w:rPr>
          <w:rFonts w:cs="Arial"/>
          <w:sz w:val="24"/>
          <w:szCs w:val="24"/>
          <w:lang w:val="pt-BR"/>
        </w:rPr>
        <w:br w:type="page"/>
      </w:r>
      <w:r w:rsidRPr="009811DA">
        <w:rPr>
          <w:rFonts w:cs="Arial"/>
          <w:sz w:val="24"/>
          <w:szCs w:val="24"/>
        </w:rPr>
        <w:lastRenderedPageBreak/>
        <w:fldChar w:fldCharType="begin"/>
      </w:r>
      <w:r w:rsidR="00C327A7" w:rsidRPr="009811DA">
        <w:rPr>
          <w:rFonts w:cs="Arial"/>
          <w:sz w:val="24"/>
          <w:szCs w:val="24"/>
        </w:rPr>
        <w:instrText xml:space="preserve"> TITLE  \* MERGEFORMAT </w:instrText>
      </w:r>
      <w:r w:rsidRPr="009811DA">
        <w:rPr>
          <w:rFonts w:cs="Arial"/>
          <w:sz w:val="24"/>
          <w:szCs w:val="24"/>
        </w:rPr>
        <w:fldChar w:fldCharType="separate"/>
      </w:r>
      <w:proofErr w:type="spellStart"/>
      <w:r w:rsidR="003E0604" w:rsidRPr="009811DA">
        <w:rPr>
          <w:rFonts w:cs="Arial"/>
          <w:sz w:val="24"/>
          <w:szCs w:val="24"/>
        </w:rPr>
        <w:t>Visão</w:t>
      </w:r>
      <w:proofErr w:type="spellEnd"/>
      <w:r w:rsidR="003E0604" w:rsidRPr="009811DA">
        <w:rPr>
          <w:rFonts w:cs="Arial"/>
          <w:sz w:val="24"/>
          <w:szCs w:val="24"/>
        </w:rPr>
        <w:t xml:space="preserve"> (</w:t>
      </w:r>
      <w:proofErr w:type="spellStart"/>
      <w:r w:rsidR="003E0604" w:rsidRPr="009811DA">
        <w:rPr>
          <w:rFonts w:cs="Arial"/>
          <w:sz w:val="24"/>
          <w:szCs w:val="24"/>
        </w:rPr>
        <w:t>Projeto</w:t>
      </w:r>
      <w:proofErr w:type="spellEnd"/>
      <w:r w:rsidR="002168F4">
        <w:rPr>
          <w:rFonts w:cs="Arial"/>
          <w:sz w:val="24"/>
          <w:szCs w:val="24"/>
        </w:rPr>
        <w:t xml:space="preserve"> </w:t>
      </w:r>
      <w:proofErr w:type="spellStart"/>
      <w:r w:rsidR="003E0604" w:rsidRPr="009811DA">
        <w:rPr>
          <w:rFonts w:cs="Arial"/>
          <w:sz w:val="24"/>
          <w:szCs w:val="24"/>
        </w:rPr>
        <w:t>Pequeno</w:t>
      </w:r>
      <w:proofErr w:type="spellEnd"/>
      <w:r w:rsidRPr="009811DA">
        <w:rPr>
          <w:rFonts w:cs="Arial"/>
          <w:sz w:val="24"/>
          <w:szCs w:val="24"/>
        </w:rPr>
        <w:fldChar w:fldCharType="end"/>
      </w:r>
      <w:r w:rsidR="002168F4">
        <w:rPr>
          <w:rFonts w:cs="Arial"/>
          <w:sz w:val="24"/>
          <w:szCs w:val="24"/>
        </w:rPr>
        <w:t>)</w:t>
      </w:r>
    </w:p>
    <w:p w:rsidR="00B36616" w:rsidRPr="00B36616" w:rsidRDefault="00346681" w:rsidP="00B36616">
      <w:pPr>
        <w:pStyle w:val="Ttulo1"/>
      </w:pPr>
      <w:bookmarkStart w:id="0" w:name="_Toc452813577"/>
      <w:bookmarkStart w:id="1" w:name="_Toc436203377"/>
      <w:bookmarkStart w:id="2" w:name="_Toc512930904"/>
      <w:bookmarkStart w:id="3" w:name="_Toc456600917"/>
      <w:bookmarkStart w:id="4" w:name="_Toc456598586"/>
      <w:bookmarkStart w:id="5" w:name="_Toc18208263"/>
      <w:proofErr w:type="spellStart"/>
      <w:r w:rsidRPr="009811DA">
        <w:t>Introdução</w:t>
      </w:r>
      <w:bookmarkEnd w:id="2"/>
      <w:bookmarkEnd w:id="3"/>
      <w:bookmarkEnd w:id="4"/>
      <w:bookmarkEnd w:id="5"/>
      <w:proofErr w:type="spellEnd"/>
    </w:p>
    <w:p w:rsidR="004431C3" w:rsidRDefault="004431C3" w:rsidP="001D3C40">
      <w:pPr>
        <w:spacing w:line="360" w:lineRule="auto"/>
        <w:ind w:firstLine="720"/>
        <w:jc w:val="both"/>
        <w:rPr>
          <w:sz w:val="24"/>
          <w:lang w:val="pt-BR"/>
        </w:rPr>
      </w:pPr>
      <w:r w:rsidRPr="001D3C40">
        <w:rPr>
          <w:sz w:val="24"/>
          <w:lang w:val="pt-BR"/>
        </w:rPr>
        <w:t>Uma das maiores</w:t>
      </w:r>
      <w:r w:rsidR="00B36616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 xml:space="preserve">dificuldades de um advogado é na parte de organização de toda a papelada e demanda de processo dos seus devidos clientes com isto surgiu </w:t>
      </w:r>
      <w:r w:rsidR="008C1901" w:rsidRPr="001D3C40">
        <w:rPr>
          <w:sz w:val="24"/>
          <w:lang w:val="pt-BR"/>
        </w:rPr>
        <w:t>à</w:t>
      </w:r>
      <w:r w:rsidR="00B36616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necessidade dos advogados em utilizar alguma ferramenta para</w:t>
      </w:r>
      <w:r w:rsidR="00B36616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organizar e gerenciar os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seus processos e toda a papelada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trabalhada, o FORTESI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informatiza e digitaliza toda a documentação física economizando o espaço, volume e tempo facilitando a busca e pesquisa sobre uma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determinada documentação, tudo isto através de um alguns cliques,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o advogado pode adicionar novos clientes, alterar ou excluir, montar uma agenda personalizando sobre seus trabalhos, o FORTESI apresenta uma fácil identificação dos seus ícones assim o usuário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se sente mais seguro ao que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esta fazendo mesmo sem conhecer inteiramente a ferramenta.</w:t>
      </w:r>
    </w:p>
    <w:p w:rsidR="000C56D8" w:rsidRPr="001D3C40" w:rsidRDefault="000C56D8" w:rsidP="00827948">
      <w:pPr>
        <w:spacing w:line="360" w:lineRule="auto"/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Cartilha dos advogados </w:t>
      </w:r>
      <w:r w:rsidR="00827948">
        <w:rPr>
          <w:sz w:val="24"/>
          <w:lang w:val="pt-BR"/>
        </w:rPr>
        <w:t>“</w:t>
      </w:r>
      <w:r w:rsidR="00827948" w:rsidRPr="000C56D8">
        <w:rPr>
          <w:sz w:val="24"/>
          <w:lang w:val="pt-BR"/>
        </w:rPr>
        <w:t>As rotinas de um escritório de advocacia são muitas vezes trabalhosas, isso</w:t>
      </w:r>
      <w:r w:rsidR="00827948">
        <w:rPr>
          <w:sz w:val="24"/>
          <w:lang w:val="pt-BR"/>
        </w:rPr>
        <w:t xml:space="preserve"> </w:t>
      </w:r>
      <w:r w:rsidR="00827948" w:rsidRPr="000C56D8">
        <w:rPr>
          <w:sz w:val="24"/>
          <w:lang w:val="pt-BR"/>
        </w:rPr>
        <w:t>por que a buro</w:t>
      </w:r>
      <w:r w:rsidR="00827948">
        <w:rPr>
          <w:sz w:val="24"/>
          <w:lang w:val="pt-BR"/>
        </w:rPr>
        <w:t xml:space="preserve">cracia é inerente ao judiciário Além disso, com o aumento </w:t>
      </w:r>
      <w:r w:rsidRPr="000C56D8">
        <w:rPr>
          <w:sz w:val="24"/>
          <w:lang w:val="pt-BR"/>
        </w:rPr>
        <w:t>do número de processos, consequenteme</w:t>
      </w:r>
      <w:r w:rsidR="00827948">
        <w:rPr>
          <w:sz w:val="24"/>
          <w:lang w:val="pt-BR"/>
        </w:rPr>
        <w:t xml:space="preserve">nte têm-se maiores dificuldades </w:t>
      </w:r>
      <w:r w:rsidRPr="000C56D8">
        <w:rPr>
          <w:sz w:val="24"/>
          <w:lang w:val="pt-BR"/>
        </w:rPr>
        <w:t>em gerenciá-los.</w:t>
      </w:r>
      <w:r w:rsidR="00827948">
        <w:rPr>
          <w:sz w:val="24"/>
          <w:lang w:val="pt-BR"/>
        </w:rPr>
        <w:t>”.</w:t>
      </w:r>
    </w:p>
    <w:p w:rsidR="004431C3" w:rsidRPr="004431C3" w:rsidRDefault="004431C3" w:rsidP="004431C3">
      <w:pPr>
        <w:rPr>
          <w:lang w:val="pt-BR"/>
        </w:rPr>
      </w:pPr>
    </w:p>
    <w:p w:rsidR="00C650F9" w:rsidRDefault="00346681">
      <w:pPr>
        <w:pStyle w:val="Ttulo2"/>
        <w:rPr>
          <w:rFonts w:cs="Arial"/>
          <w:sz w:val="24"/>
          <w:szCs w:val="24"/>
          <w:lang w:val="pt-BR"/>
        </w:rPr>
      </w:pPr>
      <w:bookmarkStart w:id="6" w:name="_Toc512930905"/>
      <w:bookmarkStart w:id="7" w:name="_Toc456600921"/>
      <w:bookmarkStart w:id="8" w:name="_Toc456598590"/>
      <w:bookmarkStart w:id="9" w:name="_Toc18208264"/>
      <w:r w:rsidRPr="009811DA">
        <w:rPr>
          <w:rFonts w:cs="Arial"/>
          <w:sz w:val="24"/>
          <w:szCs w:val="24"/>
          <w:lang w:val="pt-BR"/>
        </w:rPr>
        <w:t>Referências</w:t>
      </w:r>
      <w:bookmarkEnd w:id="6"/>
      <w:bookmarkEnd w:id="7"/>
      <w:bookmarkEnd w:id="8"/>
      <w:bookmarkEnd w:id="9"/>
    </w:p>
    <w:p w:rsidR="00A92653" w:rsidRPr="001D3C40" w:rsidRDefault="00827948" w:rsidP="001D3C40">
      <w:pPr>
        <w:pStyle w:val="InfoBlue"/>
      </w:pPr>
      <w:r w:rsidRPr="00827948">
        <w:t>Cartinha do advogado Disponível em</w:t>
      </w:r>
      <w:r>
        <w:t xml:space="preserve">: </w:t>
      </w:r>
      <w:hyperlink r:id="rId9" w:history="1">
        <w:r w:rsidRPr="00827948">
          <w:rPr>
            <w:rStyle w:val="Hyperlink"/>
          </w:rPr>
          <w:t>http://rep.caasc.org.br/informativo/111120140015_cartilha_jovem_advogado.pdf</w:t>
        </w:r>
      </w:hyperlink>
      <w:r>
        <w:rPr>
          <w:sz w:val="20"/>
          <w:szCs w:val="20"/>
        </w:rPr>
        <w:t>. Acessado em 27/06/2015.</w:t>
      </w:r>
    </w:p>
    <w:p w:rsidR="0022001F" w:rsidRPr="0022001F" w:rsidRDefault="0022001F" w:rsidP="0022001F">
      <w:pPr>
        <w:pStyle w:val="Corpodetexto"/>
        <w:rPr>
          <w:lang w:val="pt-BR"/>
        </w:rPr>
      </w:pPr>
    </w:p>
    <w:p w:rsidR="00C650F9" w:rsidRPr="009811DA" w:rsidRDefault="00346681" w:rsidP="009811DA">
      <w:pPr>
        <w:pStyle w:val="Ttulo1"/>
        <w:rPr>
          <w:rFonts w:cs="Arial"/>
          <w:lang w:val="pt-BR"/>
        </w:rPr>
      </w:pPr>
      <w:bookmarkStart w:id="10" w:name="_Toc512930906"/>
      <w:bookmarkStart w:id="11" w:name="_Toc18208265"/>
      <w:r w:rsidRPr="009811DA">
        <w:rPr>
          <w:rFonts w:cs="Arial"/>
          <w:lang w:val="pt-BR"/>
        </w:rPr>
        <w:t>Posicionamento</w:t>
      </w:r>
      <w:bookmarkEnd w:id="0"/>
      <w:bookmarkEnd w:id="1"/>
      <w:bookmarkEnd w:id="10"/>
      <w:bookmarkEnd w:id="11"/>
    </w:p>
    <w:p w:rsidR="00A92653" w:rsidRPr="009811DA" w:rsidRDefault="00346681" w:rsidP="00A92653">
      <w:pPr>
        <w:pStyle w:val="Ttulo2"/>
        <w:rPr>
          <w:rFonts w:cs="Arial"/>
          <w:sz w:val="24"/>
          <w:szCs w:val="24"/>
          <w:lang w:val="pt-BR"/>
        </w:rPr>
      </w:pPr>
      <w:bookmarkStart w:id="12" w:name="_Toc512930907"/>
      <w:bookmarkStart w:id="13" w:name="_Toc452813579"/>
      <w:bookmarkStart w:id="14" w:name="_Toc436203379"/>
      <w:bookmarkStart w:id="15" w:name="_Toc18208266"/>
      <w:r w:rsidRPr="009811DA">
        <w:rPr>
          <w:rFonts w:cs="Arial"/>
          <w:sz w:val="24"/>
          <w:szCs w:val="24"/>
          <w:lang w:val="pt-BR"/>
        </w:rPr>
        <w:t>Descrição do Problem</w:t>
      </w:r>
      <w:bookmarkEnd w:id="12"/>
      <w:bookmarkEnd w:id="13"/>
      <w:bookmarkEnd w:id="14"/>
      <w:bookmarkEnd w:id="15"/>
      <w:r w:rsidR="00A92653" w:rsidRPr="009811DA">
        <w:rPr>
          <w:rFonts w:cs="Arial"/>
          <w:sz w:val="24"/>
          <w:szCs w:val="24"/>
          <w:lang w:val="pt-BR"/>
        </w:rPr>
        <w:t>a</w:t>
      </w:r>
    </w:p>
    <w:p w:rsidR="00A92653" w:rsidRPr="009811DA" w:rsidRDefault="00A92653" w:rsidP="00A92653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1288"/>
        <w:gridCol w:w="7460"/>
      </w:tblGrid>
      <w:tr w:rsidR="004431C3" w:rsidRPr="00632583" w:rsidTr="00B3661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Problema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14463A" w:rsidRDefault="004431C3" w:rsidP="001D3C40">
            <w:pPr>
              <w:pStyle w:val="InfoBlue"/>
            </w:pPr>
            <w:r>
              <w:t xml:space="preserve"> </w:t>
            </w:r>
            <w:r w:rsidR="00EC337C">
              <w:t>A administrar um fluxo de documentos e processos de forma organi</w:t>
            </w:r>
            <w:r w:rsidR="00963DD7">
              <w:t>zada e precisa é um desafio diário para um</w:t>
            </w:r>
            <w:r w:rsidR="00EC337C">
              <w:t xml:space="preserve"> advogado devido </w:t>
            </w:r>
            <w:r w:rsidRPr="006C60E3">
              <w:t xml:space="preserve">ao grande </w:t>
            </w:r>
            <w:r w:rsidR="00EC337C">
              <w:t xml:space="preserve">volume de </w:t>
            </w:r>
            <w:r w:rsidRPr="006C60E3">
              <w:t xml:space="preserve">processos e documentos </w:t>
            </w:r>
            <w:r w:rsidR="00EC337C">
              <w:t>que acabam comprometendo todo o desempenho de trabalho e ocupando um grande espaço físico no ambiente</w:t>
            </w:r>
            <w:r>
              <w:t xml:space="preserve">. </w:t>
            </w:r>
          </w:p>
        </w:tc>
      </w:tr>
      <w:tr w:rsidR="004431C3" w:rsidRPr="00632583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keepNext/>
              <w:ind w:left="72"/>
              <w:rPr>
                <w:sz w:val="24"/>
                <w:szCs w:val="24"/>
                <w:lang w:val="fr-FR"/>
              </w:rPr>
            </w:pPr>
            <w:r w:rsidRPr="001D3C40">
              <w:rPr>
                <w:sz w:val="24"/>
                <w:szCs w:val="24"/>
                <w:lang w:val="fr-FR"/>
              </w:rPr>
              <w:t>Afetados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6C60E3" w:rsidRDefault="004431C3" w:rsidP="001D3C40">
            <w:pPr>
              <w:pStyle w:val="InfoBlue"/>
            </w:pPr>
            <w:r w:rsidRPr="006C60E3">
              <w:t>Advogados e</w:t>
            </w:r>
            <w:r w:rsidR="00827948" w:rsidRPr="006C60E3">
              <w:t xml:space="preserve"> </w:t>
            </w:r>
            <w:r w:rsidRPr="006C60E3">
              <w:t>seus respequitivos clientes</w:t>
            </w:r>
            <w:r w:rsidR="00827948">
              <w:t xml:space="preserve"> da região</w:t>
            </w:r>
            <w:r w:rsidRPr="006C60E3">
              <w:t>.</w:t>
            </w:r>
          </w:p>
        </w:tc>
      </w:tr>
      <w:tr w:rsidR="004431C3" w:rsidRPr="00632583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keepNext/>
              <w:ind w:left="72"/>
              <w:rPr>
                <w:sz w:val="24"/>
                <w:szCs w:val="24"/>
                <w:lang w:val="fr-FR"/>
              </w:rPr>
            </w:pPr>
            <w:r w:rsidRPr="001D3C40">
              <w:rPr>
                <w:sz w:val="24"/>
                <w:szCs w:val="24"/>
                <w:lang w:val="fr-FR"/>
              </w:rPr>
              <w:t>Impacto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6C60E3" w:rsidRDefault="00EC337C" w:rsidP="00DC5A1E">
            <w:pPr>
              <w:pStyle w:val="InfoBlue"/>
            </w:pPr>
            <w:r>
              <w:t xml:space="preserve"> D</w:t>
            </w:r>
            <w:r w:rsidR="004431C3" w:rsidRPr="006C60E3">
              <w:t xml:space="preserve">emora </w:t>
            </w:r>
            <w:r>
              <w:t>n</w:t>
            </w:r>
            <w:r w:rsidR="004431C3" w:rsidRPr="006C60E3">
              <w:t>a assistência do advogado ao clien</w:t>
            </w:r>
            <w:r>
              <w:t>te, falta de rapidez em relação à entrega ou</w:t>
            </w:r>
            <w:r w:rsidR="004431C3" w:rsidRPr="006C60E3">
              <w:t xml:space="preserve"> pro</w:t>
            </w:r>
            <w:r>
              <w:t>cura de documentos importantes</w:t>
            </w:r>
            <w:r w:rsidR="004431C3" w:rsidRPr="006C60E3">
              <w:t xml:space="preserve"> dificuldade </w:t>
            </w:r>
            <w:r>
              <w:t>em se orientar em meio de tantos processos e documentos</w:t>
            </w:r>
            <w:r w:rsidR="00963DD7">
              <w:t xml:space="preserve"> aglomerados</w:t>
            </w:r>
            <w:r>
              <w:t>.</w:t>
            </w:r>
            <w:r w:rsidR="00DC5A1E">
              <w:t xml:space="preserve"> Vale lembrar que o advogado não ira se desfazer completamente dos documentos impressos. Sendo necessário o uso do mesmo em algumas outras tarefas de urgências.</w:t>
            </w:r>
          </w:p>
        </w:tc>
      </w:tr>
      <w:tr w:rsidR="004431C3" w:rsidRPr="00632583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ind w:left="72"/>
              <w:rPr>
                <w:sz w:val="24"/>
                <w:szCs w:val="24"/>
              </w:rPr>
            </w:pPr>
            <w:proofErr w:type="spellStart"/>
            <w:r w:rsidRPr="001D3C40">
              <w:rPr>
                <w:sz w:val="24"/>
                <w:szCs w:val="24"/>
              </w:rPr>
              <w:t>Resolução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6C60E3" w:rsidRDefault="004431C3" w:rsidP="001D3C40">
            <w:pPr>
              <w:pStyle w:val="InfoBlue"/>
            </w:pPr>
            <w:r w:rsidRPr="006C60E3">
              <w:t xml:space="preserve">Uma </w:t>
            </w:r>
            <w:proofErr w:type="spellStart"/>
            <w:r w:rsidRPr="006C60E3">
              <w:t>ferrementa</w:t>
            </w:r>
            <w:proofErr w:type="spellEnd"/>
            <w:r w:rsidRPr="006C60E3">
              <w:t xml:space="preserve"> que organize, digitalize e informatize toda ou boa parte </w:t>
            </w:r>
            <w:r w:rsidRPr="006C60E3">
              <w:lastRenderedPageBreak/>
              <w:t xml:space="preserve">dos documentos em grande volume, </w:t>
            </w:r>
            <w:proofErr w:type="gramStart"/>
            <w:r w:rsidR="00EC337C" w:rsidRPr="006C60E3">
              <w:t>otim</w:t>
            </w:r>
            <w:r w:rsidR="00DC5A1E">
              <w:t>izando</w:t>
            </w:r>
            <w:proofErr w:type="gramEnd"/>
            <w:r w:rsidR="00EC337C">
              <w:t xml:space="preserve"> todo</w:t>
            </w:r>
            <w:r w:rsidR="00DC5A1E">
              <w:t xml:space="preserve"> </w:t>
            </w:r>
            <w:r w:rsidRPr="006C60E3">
              <w:t>temp</w:t>
            </w:r>
            <w:r w:rsidR="00EC337C">
              <w:t>o de trabalho útil do advogado beneficiando</w:t>
            </w:r>
            <w:r w:rsidR="00963DD7">
              <w:t>.</w:t>
            </w:r>
            <w:r w:rsidR="00EC337C">
              <w:t xml:space="preserve"> </w:t>
            </w:r>
            <w:r w:rsidR="00DC5A1E">
              <w:t>Ambas</w:t>
            </w:r>
            <w:r w:rsidR="00EC337C">
              <w:t xml:space="preserve"> as partes</w:t>
            </w:r>
            <w:r w:rsidR="00DC5A1E">
              <w:t xml:space="preserve"> (advogado, cliente)</w:t>
            </w:r>
            <w:r w:rsidR="00EC337C">
              <w:t>.</w:t>
            </w:r>
            <w:r w:rsidRPr="006C60E3">
              <w:t xml:space="preserve"> </w:t>
            </w:r>
          </w:p>
        </w:tc>
      </w:tr>
    </w:tbl>
    <w:p w:rsidR="00C650F9" w:rsidRPr="009811DA" w:rsidRDefault="00346681">
      <w:pPr>
        <w:pStyle w:val="Ttulo2"/>
        <w:rPr>
          <w:rFonts w:cs="Arial"/>
          <w:sz w:val="24"/>
          <w:szCs w:val="24"/>
          <w:lang w:val="pt-BR"/>
        </w:rPr>
      </w:pPr>
      <w:bookmarkStart w:id="16" w:name="_Toc512930908"/>
      <w:bookmarkStart w:id="17" w:name="_Toc452813580"/>
      <w:bookmarkStart w:id="18" w:name="_Toc436203380"/>
      <w:bookmarkStart w:id="19" w:name="_Toc425054392"/>
      <w:bookmarkStart w:id="20" w:name="_Toc422186485"/>
      <w:bookmarkStart w:id="21" w:name="_Toc18208267"/>
      <w:r w:rsidRPr="009811DA">
        <w:rPr>
          <w:rFonts w:cs="Arial"/>
          <w:sz w:val="24"/>
          <w:szCs w:val="24"/>
          <w:lang w:val="pt-BR"/>
        </w:rPr>
        <w:lastRenderedPageBreak/>
        <w:t>Sentença de Posição do Produto</w:t>
      </w:r>
      <w:bookmarkEnd w:id="16"/>
      <w:bookmarkEnd w:id="17"/>
      <w:bookmarkEnd w:id="18"/>
      <w:bookmarkEnd w:id="19"/>
      <w:bookmarkEnd w:id="20"/>
      <w:bookmarkEnd w:id="21"/>
    </w:p>
    <w:p w:rsidR="00A92653" w:rsidRPr="009811DA" w:rsidRDefault="00A92653" w:rsidP="00A92653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1289"/>
        <w:gridCol w:w="7459"/>
      </w:tblGrid>
      <w:tr w:rsidR="00287190" w:rsidRPr="00632583" w:rsidTr="00B3661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650F9" w:rsidRPr="001D3C40" w:rsidRDefault="00346681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Para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650F9" w:rsidRPr="001D3C40" w:rsidRDefault="004431C3" w:rsidP="001D3C40">
            <w:pPr>
              <w:pStyle w:val="InfoBlue"/>
            </w:pPr>
            <w:r w:rsidRPr="001D3C40">
              <w:t>Advogados e sues respectivos clientes</w:t>
            </w:r>
            <w:r w:rsidR="00DC5A1E">
              <w:t xml:space="preserve"> da região</w:t>
            </w:r>
            <w:r w:rsidR="00EC337C" w:rsidRPr="001D3C40">
              <w:t>.</w:t>
            </w:r>
          </w:p>
        </w:tc>
      </w:tr>
      <w:tr w:rsidR="00287190" w:rsidRPr="00DC5A1E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650F9" w:rsidRPr="001D3C40" w:rsidRDefault="00346681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Quem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650F9" w:rsidRPr="001D3C40" w:rsidRDefault="002168F4" w:rsidP="001D3C40">
            <w:pPr>
              <w:pStyle w:val="InfoBlue"/>
            </w:pPr>
            <w:r w:rsidRPr="001D3C40">
              <w:t>Dr. Narciso Filho</w:t>
            </w:r>
            <w:r w:rsidR="00EF25CF">
              <w:t xml:space="preserve"> </w:t>
            </w:r>
            <w:r w:rsidR="00EF25CF">
              <w:t>Titular do sistema que terá todas as permissões do sistema incluindo o cadastro de novos usuários</w:t>
            </w:r>
            <w:r w:rsidR="00EF25CF">
              <w:t>.</w:t>
            </w:r>
          </w:p>
        </w:tc>
      </w:tr>
      <w:tr w:rsidR="00287190" w:rsidRPr="004431C3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650F9" w:rsidRPr="001D3C40" w:rsidRDefault="001C2E34" w:rsidP="002D64FB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proofErr w:type="spellStart"/>
            <w:r w:rsidRPr="001D3C40">
              <w:rPr>
                <w:sz w:val="24"/>
                <w:szCs w:val="24"/>
                <w:lang w:val="pt-BR"/>
              </w:rPr>
              <w:t>Fortesi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650F9" w:rsidRPr="001D3C40" w:rsidRDefault="002D64FB" w:rsidP="001D3C40">
            <w:pPr>
              <w:pStyle w:val="InfoBlue"/>
            </w:pPr>
            <w:r w:rsidRPr="001D3C40">
              <w:t>Software de gerenciamento jurídico</w:t>
            </w:r>
            <w:r w:rsidR="00EC337C" w:rsidRPr="001D3C40">
              <w:t>.</w:t>
            </w:r>
          </w:p>
        </w:tc>
      </w:tr>
      <w:tr w:rsidR="00287190" w:rsidRPr="00632583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Que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1D3C40" w:rsidRDefault="00EC337C" w:rsidP="00287190">
            <w:pPr>
              <w:pStyle w:val="InfoBlue"/>
              <w:rPr>
                <w:lang w:val="fr-FR"/>
              </w:rPr>
            </w:pPr>
            <w:r w:rsidRPr="001D3C40">
              <w:t>Auxilia e</w:t>
            </w:r>
            <w:r w:rsidR="004431C3" w:rsidRPr="001D3C40">
              <w:t xml:space="preserve"> controla</w:t>
            </w:r>
            <w:r w:rsidR="00287190">
              <w:t xml:space="preserve"> as </w:t>
            </w:r>
            <w:r w:rsidR="00287190" w:rsidRPr="001D3C40">
              <w:t>tarefas</w:t>
            </w:r>
            <w:r w:rsidR="00287190">
              <w:t xml:space="preserve"> especificas</w:t>
            </w:r>
            <w:r w:rsidR="004431C3" w:rsidRPr="001D3C40">
              <w:t xml:space="preserve"> </w:t>
            </w:r>
            <w:r w:rsidR="00287190">
              <w:t>do advogado no</w:t>
            </w:r>
            <w:r w:rsidR="004431C3" w:rsidRPr="001D3C40">
              <w:t xml:space="preserve"> escritório</w:t>
            </w:r>
            <w:r w:rsidRPr="001D3C40">
              <w:t>.</w:t>
            </w:r>
          </w:p>
        </w:tc>
      </w:tr>
      <w:tr w:rsidR="00287190" w:rsidRPr="00632583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Diferente de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1D3C40" w:rsidRDefault="00EC337C" w:rsidP="001D3C40">
            <w:pPr>
              <w:pStyle w:val="InfoBlue"/>
            </w:pPr>
            <w:r w:rsidRPr="001D3C40">
              <w:t>Diferente de outros</w:t>
            </w:r>
            <w:r w:rsidR="004431C3" w:rsidRPr="001D3C40">
              <w:t xml:space="preserve"> software</w:t>
            </w:r>
            <w:r w:rsidRPr="001D3C40">
              <w:t>s</w:t>
            </w:r>
            <w:r w:rsidR="004431C3" w:rsidRPr="001D3C40">
              <w:t xml:space="preserve"> o FORTESI apresenta uma interface mais simplificada para a identificação dos objetivos do usuário, não necessitando de um nível avançado em informática ou do sistema.</w:t>
            </w:r>
            <w:r w:rsidR="00287190">
              <w:t xml:space="preserve"> Em nível de treinamento o sistema não deverá impor muita dificuldade já que não foi feito para usuários avançados, ou seja, o básico da informática o usuário será capaz de manusear o software, necessitando mais da parte técnica (jurídica).</w:t>
            </w:r>
          </w:p>
        </w:tc>
      </w:tr>
      <w:tr w:rsidR="00287190" w:rsidRPr="00632583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ind w:left="72"/>
              <w:rPr>
                <w:sz w:val="24"/>
                <w:szCs w:val="24"/>
              </w:rPr>
            </w:pPr>
            <w:proofErr w:type="spellStart"/>
            <w:r w:rsidRPr="001D3C40">
              <w:rPr>
                <w:sz w:val="24"/>
                <w:szCs w:val="24"/>
              </w:rPr>
              <w:t>Nosso</w:t>
            </w:r>
            <w:proofErr w:type="spellEnd"/>
            <w:r w:rsidRPr="001D3C40">
              <w:rPr>
                <w:sz w:val="24"/>
                <w:szCs w:val="24"/>
              </w:rPr>
              <w:t xml:space="preserve"> </w:t>
            </w:r>
            <w:proofErr w:type="spellStart"/>
            <w:r w:rsidRPr="001D3C40">
              <w:rPr>
                <w:sz w:val="24"/>
                <w:szCs w:val="24"/>
              </w:rPr>
              <w:t>produto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431C3" w:rsidRPr="001D3C40" w:rsidRDefault="004431C3" w:rsidP="001D3C40">
            <w:pPr>
              <w:pStyle w:val="InfoBlue"/>
            </w:pPr>
            <w:r w:rsidRPr="001D3C40">
              <w:t>Fornece uma interface simples, de fácil identificação e entendimento para que o usuário tenha total segurança e consciência sobre o que está fazendo mesmo sem conhecer bem o sistema.</w:t>
            </w:r>
            <w:r w:rsidR="00287190">
              <w:t xml:space="preserve"> Dependendo da dificuldade do advogado a equipe de desenvolvimento ira da um suporte no manuseio do software.</w:t>
            </w:r>
          </w:p>
        </w:tc>
      </w:tr>
    </w:tbl>
    <w:p w:rsidR="00C650F9" w:rsidRPr="009811DA" w:rsidRDefault="00346681" w:rsidP="001D3C40">
      <w:pPr>
        <w:pStyle w:val="Ttulo1"/>
        <w:rPr>
          <w:lang w:val="fr-FR"/>
        </w:rPr>
      </w:pPr>
      <w:bookmarkStart w:id="22" w:name="_Toc512930909"/>
      <w:bookmarkStart w:id="23" w:name="_Toc452813581"/>
      <w:bookmarkStart w:id="24" w:name="_Toc447960005"/>
      <w:bookmarkStart w:id="25" w:name="_Toc18208268"/>
      <w:bookmarkStart w:id="26" w:name="_Toc436203381"/>
      <w:r w:rsidRPr="009811DA">
        <w:rPr>
          <w:lang w:val="fr-FR"/>
        </w:rPr>
        <w:t>Descrições dos Envolvidos e Usuários</w:t>
      </w:r>
      <w:bookmarkEnd w:id="22"/>
      <w:bookmarkEnd w:id="23"/>
      <w:bookmarkEnd w:id="24"/>
      <w:bookmarkEnd w:id="25"/>
    </w:p>
    <w:p w:rsidR="00C650F9" w:rsidRPr="009811DA" w:rsidRDefault="00346681">
      <w:pPr>
        <w:pStyle w:val="Ttulo2"/>
        <w:rPr>
          <w:rFonts w:cs="Arial"/>
          <w:sz w:val="24"/>
          <w:szCs w:val="24"/>
          <w:lang w:val="pt-BR"/>
        </w:rPr>
      </w:pPr>
      <w:bookmarkStart w:id="27" w:name="_Toc512930910"/>
      <w:bookmarkStart w:id="28" w:name="_Toc452813583"/>
      <w:bookmarkStart w:id="29" w:name="_Toc18208269"/>
      <w:r w:rsidRPr="009811DA">
        <w:rPr>
          <w:rFonts w:cs="Arial"/>
          <w:sz w:val="24"/>
          <w:szCs w:val="24"/>
          <w:lang w:val="pt-BR"/>
        </w:rPr>
        <w:t>Resumo dos Envolvidos</w:t>
      </w:r>
      <w:bookmarkEnd w:id="27"/>
      <w:bookmarkEnd w:id="28"/>
      <w:bookmarkEnd w:id="29"/>
    </w:p>
    <w:p w:rsidR="00C650F9" w:rsidRPr="009811DA" w:rsidRDefault="00C650F9" w:rsidP="001D3C40">
      <w:pPr>
        <w:pStyle w:val="InfoBlue"/>
      </w:pPr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746"/>
        <w:gridCol w:w="2968"/>
        <w:gridCol w:w="4045"/>
      </w:tblGrid>
      <w:tr w:rsidR="00C650F9" w:rsidRPr="009811DA" w:rsidTr="00B36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Responsabilidades</w:t>
            </w:r>
          </w:p>
        </w:tc>
      </w:tr>
      <w:tr w:rsidR="00444334" w:rsidRPr="00632583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4334" w:rsidRPr="001D3C40" w:rsidRDefault="00444334" w:rsidP="001D3C40">
            <w:pPr>
              <w:pStyle w:val="InfoBlue"/>
            </w:pPr>
          </w:p>
          <w:p w:rsidR="00444334" w:rsidRPr="001D3C40" w:rsidRDefault="00131D82" w:rsidP="00B245B6">
            <w:pPr>
              <w:pStyle w:val="Corpodetexto"/>
              <w:ind w:left="0"/>
              <w:rPr>
                <w:sz w:val="24"/>
                <w:szCs w:val="24"/>
                <w:u w:val="single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Carlos Barreto de Almeida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4334" w:rsidRPr="001D3C40" w:rsidRDefault="00371F1C" w:rsidP="00444334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Professor da disciplina</w:t>
            </w:r>
            <w:r w:rsidR="00131D82" w:rsidRPr="001D3C40">
              <w:rPr>
                <w:sz w:val="24"/>
                <w:szCs w:val="24"/>
                <w:lang w:val="pt-BR"/>
              </w:rPr>
              <w:t xml:space="preserve">: </w:t>
            </w:r>
            <w:r w:rsidR="00D0477C" w:rsidRPr="001D3C40">
              <w:rPr>
                <w:sz w:val="24"/>
                <w:szCs w:val="24"/>
                <w:lang w:val="pt-BR"/>
              </w:rPr>
              <w:t>Este S</w:t>
            </w:r>
            <w:r w:rsidR="00444334" w:rsidRPr="001D3C40">
              <w:rPr>
                <w:sz w:val="24"/>
                <w:szCs w:val="24"/>
                <w:lang w:val="pt-BR"/>
              </w:rPr>
              <w:t>takeholder é a pessoa que dita como organizar o proj</w:t>
            </w:r>
            <w:r w:rsidR="00EC337C" w:rsidRPr="001D3C40">
              <w:rPr>
                <w:sz w:val="24"/>
                <w:szCs w:val="24"/>
                <w:lang w:val="pt-BR"/>
              </w:rPr>
              <w:t>eto principalmente com relação á</w:t>
            </w:r>
            <w:r w:rsidR="00444334" w:rsidRPr="001D3C40">
              <w:rPr>
                <w:sz w:val="24"/>
                <w:szCs w:val="24"/>
                <w:lang w:val="pt-BR"/>
              </w:rPr>
              <w:t xml:space="preserve"> documentação.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4334" w:rsidRPr="001D3C40" w:rsidRDefault="00F20BE4" w:rsidP="001D3C40">
            <w:pPr>
              <w:pStyle w:val="InfoBlue"/>
            </w:pPr>
            <w:r w:rsidRPr="001D3C40">
              <w:t xml:space="preserve">Garante que serão seguidos os requisitos mínimos em um projeto (custo, escopo e prazo) sejam cumpridos. Garante </w:t>
            </w:r>
            <w:r w:rsidR="0001588B" w:rsidRPr="001D3C40">
              <w:t>ainda</w:t>
            </w:r>
            <w:r w:rsidRPr="001D3C40">
              <w:t xml:space="preserve"> a utilização de metodologias profissionais </w:t>
            </w:r>
            <w:r w:rsidR="0001588B" w:rsidRPr="001D3C40">
              <w:t>durante todo o ciclo de vida do projeto.</w:t>
            </w:r>
          </w:p>
        </w:tc>
      </w:tr>
      <w:tr w:rsidR="00D0477C" w:rsidRPr="00632583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7C" w:rsidRPr="001D3C40" w:rsidRDefault="00D0477C" w:rsidP="001D3C40">
            <w:pPr>
              <w:pStyle w:val="InfoBlue"/>
            </w:pPr>
          </w:p>
          <w:p w:rsidR="00D0477C" w:rsidRPr="001D3C40" w:rsidRDefault="00371F1C" w:rsidP="00E24F87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Renato </w:t>
            </w:r>
            <w:r w:rsidR="00EF25CF">
              <w:rPr>
                <w:sz w:val="24"/>
                <w:szCs w:val="24"/>
                <w:lang w:val="pt-BR"/>
              </w:rPr>
              <w:t xml:space="preserve">Da Silva </w:t>
            </w:r>
            <w:r w:rsidRPr="001D3C40">
              <w:rPr>
                <w:sz w:val="24"/>
                <w:szCs w:val="24"/>
                <w:lang w:val="pt-BR"/>
              </w:rPr>
              <w:t>Marques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7C" w:rsidRPr="001D3C40" w:rsidRDefault="00131D82" w:rsidP="00444334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Professor orientador: </w:t>
            </w:r>
            <w:r w:rsidR="00D0477C" w:rsidRPr="001D3C40">
              <w:rPr>
                <w:sz w:val="24"/>
                <w:szCs w:val="24"/>
                <w:lang w:val="pt-BR"/>
              </w:rPr>
              <w:t>Este Stakeholder auxilia os membros do time oferecendo uma visão mais madura sobre 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7C" w:rsidRPr="001D3C40" w:rsidRDefault="00D0477C" w:rsidP="001D3C40">
            <w:pPr>
              <w:pStyle w:val="InfoBlue"/>
            </w:pPr>
            <w:r w:rsidRPr="001D3C40">
              <w:t xml:space="preserve">Responsável por auxiliar na organização do time, oferecer uma visão mais corporativa no âmbito do projeto além de trazer para o time uma perspectiva </w:t>
            </w:r>
            <w:r w:rsidR="0081170E" w:rsidRPr="001D3C40">
              <w:t xml:space="preserve">de </w:t>
            </w:r>
            <w:r w:rsidRPr="001D3C40">
              <w:t>projeto do mundo real.</w:t>
            </w:r>
          </w:p>
        </w:tc>
      </w:tr>
      <w:tr w:rsidR="0081170E" w:rsidRPr="00632583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371F1C" w:rsidP="00A133E6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lastRenderedPageBreak/>
              <w:t xml:space="preserve">Raimundo </w:t>
            </w:r>
            <w:proofErr w:type="gramStart"/>
            <w:r w:rsidRPr="001D3C40">
              <w:rPr>
                <w:sz w:val="24"/>
                <w:szCs w:val="24"/>
                <w:lang w:val="pt-BR"/>
              </w:rPr>
              <w:t>R.</w:t>
            </w:r>
            <w:proofErr w:type="gramEnd"/>
            <w:r w:rsidRPr="001D3C40">
              <w:rPr>
                <w:sz w:val="24"/>
                <w:szCs w:val="24"/>
                <w:lang w:val="pt-BR"/>
              </w:rPr>
              <w:t xml:space="preserve"> de Moura </w:t>
            </w:r>
            <w:proofErr w:type="spellStart"/>
            <w:r w:rsidRPr="001D3C40">
              <w:rPr>
                <w:sz w:val="24"/>
                <w:szCs w:val="24"/>
                <w:lang w:val="pt-BR"/>
              </w:rPr>
              <w:t>Néto</w:t>
            </w:r>
            <w:proofErr w:type="spellEnd"/>
            <w:r w:rsidRPr="001D3C40">
              <w:rPr>
                <w:sz w:val="24"/>
                <w:szCs w:val="24"/>
                <w:lang w:val="pt-BR"/>
              </w:rPr>
              <w:t xml:space="preserve"> e Wesley Macedo.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371F1C" w:rsidP="00A133E6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Desenvolvedores</w:t>
            </w:r>
            <w:r w:rsidR="00131D82" w:rsidRPr="001D3C40">
              <w:rPr>
                <w:sz w:val="24"/>
                <w:szCs w:val="24"/>
                <w:lang w:val="pt-BR"/>
              </w:rPr>
              <w:t xml:space="preserve">: </w:t>
            </w:r>
            <w:r w:rsidRPr="001D3C40">
              <w:rPr>
                <w:sz w:val="24"/>
                <w:szCs w:val="24"/>
                <w:lang w:val="pt-BR"/>
              </w:rPr>
              <w:t>Responsáveis</w:t>
            </w:r>
            <w:r w:rsidR="00A133E6" w:rsidRPr="001D3C40">
              <w:rPr>
                <w:sz w:val="24"/>
                <w:szCs w:val="24"/>
                <w:lang w:val="pt-BR"/>
              </w:rPr>
              <w:t xml:space="preserve"> por codificar todo o sistema</w:t>
            </w:r>
            <w:r w:rsidRPr="001D3C40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81170E" w:rsidP="001D3C40">
            <w:pPr>
              <w:pStyle w:val="InfoBlue"/>
            </w:pPr>
            <w:r w:rsidRPr="001D3C40">
              <w:t xml:space="preserve">Garantir que os requisitos do cliente sejam transformados em </w:t>
            </w:r>
            <w:r w:rsidR="00371F1C" w:rsidRPr="001D3C40">
              <w:t xml:space="preserve">um </w:t>
            </w:r>
            <w:r w:rsidR="00965AB9" w:rsidRPr="001D3C40">
              <w:t>software</w:t>
            </w:r>
            <w:r w:rsidRPr="001D3C40">
              <w:t>.</w:t>
            </w:r>
          </w:p>
        </w:tc>
      </w:tr>
      <w:tr w:rsidR="0081170E" w:rsidRPr="00632583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81170E" w:rsidP="001D3C40">
            <w:pPr>
              <w:pStyle w:val="InfoBlue"/>
            </w:pPr>
          </w:p>
          <w:p w:rsidR="0081170E" w:rsidRPr="001D3C40" w:rsidRDefault="00F90CD0" w:rsidP="00131D82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José Lucas e Moises Novais.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131D82" w:rsidP="00A133E6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Analista de sistemas: </w:t>
            </w:r>
            <w:r w:rsidR="0081170E" w:rsidRPr="001D3C40">
              <w:rPr>
                <w:sz w:val="24"/>
                <w:szCs w:val="24"/>
                <w:lang w:val="pt-BR"/>
              </w:rPr>
              <w:t>Pessoa</w:t>
            </w:r>
            <w:r w:rsidRPr="001D3C40">
              <w:rPr>
                <w:sz w:val="24"/>
                <w:szCs w:val="24"/>
                <w:lang w:val="pt-BR"/>
              </w:rPr>
              <w:t xml:space="preserve"> </w:t>
            </w:r>
            <w:r w:rsidR="00965AB9" w:rsidRPr="001D3C40">
              <w:rPr>
                <w:sz w:val="24"/>
                <w:szCs w:val="24"/>
                <w:lang w:val="pt-BR"/>
              </w:rPr>
              <w:t xml:space="preserve">que </w:t>
            </w:r>
            <w:r w:rsidR="00A133E6" w:rsidRPr="001D3C40">
              <w:rPr>
                <w:sz w:val="24"/>
                <w:szCs w:val="24"/>
                <w:lang w:val="pt-BR"/>
              </w:rPr>
              <w:t xml:space="preserve">faz a </w:t>
            </w:r>
            <w:r w:rsidR="00BF5E31" w:rsidRPr="001D3C40">
              <w:rPr>
                <w:sz w:val="24"/>
                <w:szCs w:val="24"/>
                <w:lang w:val="pt-BR"/>
              </w:rPr>
              <w:t>ligação entre o cliente</w:t>
            </w:r>
            <w:r w:rsidR="00965AB9" w:rsidRPr="001D3C40">
              <w:rPr>
                <w:sz w:val="24"/>
                <w:szCs w:val="24"/>
                <w:lang w:val="pt-BR"/>
              </w:rPr>
              <w:t xml:space="preserve"> e </w:t>
            </w:r>
            <w:r w:rsidR="00BF5E31" w:rsidRPr="001D3C40">
              <w:rPr>
                <w:sz w:val="24"/>
                <w:szCs w:val="24"/>
                <w:lang w:val="pt-BR"/>
              </w:rPr>
              <w:t xml:space="preserve">os </w:t>
            </w:r>
            <w:r w:rsidR="00A133E6" w:rsidRPr="001D3C40">
              <w:rPr>
                <w:sz w:val="24"/>
                <w:szCs w:val="24"/>
                <w:lang w:val="pt-BR"/>
              </w:rPr>
              <w:t>desenvolvedores do</w:t>
            </w:r>
            <w:r w:rsidR="00965AB9" w:rsidRPr="001D3C40">
              <w:rPr>
                <w:sz w:val="24"/>
                <w:szCs w:val="24"/>
                <w:lang w:val="pt-BR"/>
              </w:rPr>
              <w:t xml:space="preserve">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965AB9" w:rsidP="001D3C40">
            <w:pPr>
              <w:pStyle w:val="InfoBlue"/>
            </w:pPr>
            <w:r w:rsidRPr="001D3C40">
              <w:t>Garanti</w:t>
            </w:r>
            <w:r w:rsidR="00371F1C" w:rsidRPr="001D3C40">
              <w:t xml:space="preserve">r que os requisitos dos clientes </w:t>
            </w:r>
            <w:r w:rsidR="00A133E6" w:rsidRPr="001D3C40">
              <w:t xml:space="preserve">estejam refinados para que a equipe </w:t>
            </w:r>
            <w:r w:rsidRPr="001D3C40">
              <w:t xml:space="preserve">tenha um </w:t>
            </w:r>
            <w:r w:rsidR="00F90CD0" w:rsidRPr="001D3C40">
              <w:t xml:space="preserve">entendimento o mais detalhado </w:t>
            </w:r>
            <w:r w:rsidR="00A133E6" w:rsidRPr="001D3C40">
              <w:t>das necessidades</w:t>
            </w:r>
            <w:r w:rsidR="00F90CD0" w:rsidRPr="001D3C40">
              <w:t xml:space="preserve"> do cliente e responsável pela </w:t>
            </w:r>
            <w:r w:rsidR="00947C46" w:rsidRPr="001D3C40">
              <w:t>documentação</w:t>
            </w:r>
            <w:r w:rsidR="00F90CD0" w:rsidRPr="001D3C40">
              <w:t xml:space="preserve"> do projeto</w:t>
            </w:r>
            <w:r w:rsidRPr="001D3C40">
              <w:t>.</w:t>
            </w:r>
          </w:p>
        </w:tc>
      </w:tr>
      <w:tr w:rsidR="0081170E" w:rsidRPr="00632583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81170E" w:rsidP="001D3C40">
            <w:pPr>
              <w:pStyle w:val="InfoBlue"/>
            </w:pPr>
          </w:p>
          <w:p w:rsidR="00B245B6" w:rsidRPr="001D3C40" w:rsidRDefault="00F90CD0" w:rsidP="00B245B6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Lucas Castanheiro.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4F87" w:rsidRPr="001D3C40" w:rsidRDefault="00131D82" w:rsidP="00131D82">
            <w:pPr>
              <w:pStyle w:val="Corpodetexto"/>
              <w:ind w:left="0"/>
              <w:rPr>
                <w:sz w:val="24"/>
                <w:szCs w:val="24"/>
                <w:u w:val="single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Gerente de projetos: </w:t>
            </w:r>
            <w:r w:rsidR="00947C46" w:rsidRPr="001D3C40">
              <w:rPr>
                <w:sz w:val="24"/>
                <w:szCs w:val="24"/>
                <w:lang w:val="pt-BR"/>
              </w:rPr>
              <w:t>O GP coordena os trabalhos da equipe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134421" w:rsidP="001D3C40">
            <w:pPr>
              <w:pStyle w:val="InfoBlue"/>
            </w:pPr>
            <w:r w:rsidRPr="001D3C40">
              <w:t>Garantir</w:t>
            </w:r>
            <w:r w:rsidR="008367C7" w:rsidRPr="001D3C40">
              <w:t xml:space="preserve"> a união e o compromisso da equipe</w:t>
            </w:r>
            <w:r w:rsidRPr="001D3C40">
              <w:t xml:space="preserve"> com o p</w:t>
            </w:r>
            <w:r w:rsidR="00F90CD0" w:rsidRPr="001D3C40">
              <w:t>rojeto certificar-se</w:t>
            </w:r>
            <w:r w:rsidR="008367C7" w:rsidRPr="001D3C40">
              <w:t xml:space="preserve"> de que os trabalhos</w:t>
            </w:r>
            <w:r w:rsidRPr="001D3C40">
              <w:t xml:space="preserve"> sejam entreg</w:t>
            </w:r>
            <w:r w:rsidR="008367C7" w:rsidRPr="001D3C40">
              <w:t>ues nos prazo</w:t>
            </w:r>
            <w:r w:rsidR="0003534F" w:rsidRPr="001D3C40">
              <w:t>s</w:t>
            </w:r>
            <w:r w:rsidR="008367C7" w:rsidRPr="001D3C40">
              <w:t xml:space="preserve"> definidos</w:t>
            </w:r>
            <w:r w:rsidR="0003534F" w:rsidRPr="001D3C40">
              <w:t>,</w:t>
            </w:r>
            <w:r w:rsidRPr="001D3C40">
              <w:t xml:space="preserve"> auxiliar o analista na documentação</w:t>
            </w:r>
            <w:r w:rsidR="008367C7" w:rsidRPr="001D3C40">
              <w:t>,</w:t>
            </w:r>
            <w:r w:rsidR="0003534F" w:rsidRPr="001D3C40">
              <w:t xml:space="preserve"> monitorar e avaliar o projeto</w:t>
            </w:r>
            <w:r w:rsidRPr="001D3C40">
              <w:t>.</w:t>
            </w:r>
          </w:p>
        </w:tc>
      </w:tr>
      <w:tr w:rsidR="00A133E6" w:rsidRPr="00632583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3E6" w:rsidRPr="001D3C40" w:rsidRDefault="006C60E3" w:rsidP="001D3C40">
            <w:pPr>
              <w:pStyle w:val="InfoBlue"/>
            </w:pPr>
            <w:bookmarkStart w:id="30" w:name="_Toc512930911"/>
            <w:bookmarkStart w:id="31" w:name="_Toc452813584"/>
            <w:bookmarkStart w:id="32" w:name="_Toc18208270"/>
            <w:r w:rsidRPr="001D3C40">
              <w:t xml:space="preserve">Raimundo </w:t>
            </w:r>
            <w:proofErr w:type="gramStart"/>
            <w:r w:rsidRPr="001D3C40">
              <w:t>R.</w:t>
            </w:r>
            <w:proofErr w:type="gramEnd"/>
            <w:r w:rsidRPr="001D3C40">
              <w:t xml:space="preserve"> de Moura Ne</w:t>
            </w:r>
            <w:r w:rsidR="00F90CD0" w:rsidRPr="001D3C40">
              <w:t>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3E6" w:rsidRPr="001D3C40" w:rsidRDefault="00A133E6" w:rsidP="00A133E6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Designer:</w:t>
            </w:r>
            <w:r w:rsidR="00EF25CF">
              <w:rPr>
                <w:sz w:val="24"/>
                <w:szCs w:val="24"/>
                <w:lang w:val="pt-BR"/>
              </w:rPr>
              <w:t xml:space="preserve"> </w:t>
            </w:r>
            <w:r w:rsidRPr="001D3C40">
              <w:rPr>
                <w:sz w:val="24"/>
                <w:szCs w:val="24"/>
                <w:lang w:val="pt-BR"/>
              </w:rPr>
              <w:t>Desenvolve todo visual do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3E6" w:rsidRPr="001D3C40" w:rsidRDefault="00A133E6" w:rsidP="001D3C40">
            <w:pPr>
              <w:pStyle w:val="InfoBlue"/>
            </w:pPr>
            <w:r w:rsidRPr="001D3C40">
              <w:t>Desenvolver o layout do sistema.</w:t>
            </w:r>
          </w:p>
        </w:tc>
      </w:tr>
    </w:tbl>
    <w:p w:rsidR="00131D82" w:rsidRPr="00F5732A" w:rsidRDefault="00131D82" w:rsidP="00841241">
      <w:pPr>
        <w:pStyle w:val="Ttulo2"/>
        <w:numPr>
          <w:ilvl w:val="0"/>
          <w:numId w:val="0"/>
        </w:numPr>
        <w:rPr>
          <w:rFonts w:cs="Arial"/>
          <w:b w:val="0"/>
          <w:sz w:val="24"/>
          <w:szCs w:val="24"/>
          <w:lang w:val="fr-FR"/>
        </w:rPr>
      </w:pPr>
      <w:r>
        <w:rPr>
          <w:rFonts w:cs="Arial"/>
          <w:sz w:val="24"/>
          <w:szCs w:val="24"/>
          <w:lang w:val="fr-FR"/>
        </w:rPr>
        <w:tab/>
      </w:r>
    </w:p>
    <w:p w:rsidR="00841241" w:rsidRPr="009811DA" w:rsidRDefault="00841241" w:rsidP="00841241">
      <w:pPr>
        <w:pStyle w:val="Ttulo2"/>
        <w:numPr>
          <w:ilvl w:val="0"/>
          <w:numId w:val="0"/>
        </w:numPr>
        <w:rPr>
          <w:rFonts w:cs="Arial"/>
          <w:sz w:val="24"/>
          <w:szCs w:val="24"/>
          <w:lang w:val="fr-FR"/>
        </w:rPr>
      </w:pPr>
    </w:p>
    <w:p w:rsidR="00C650F9" w:rsidRPr="009811DA" w:rsidRDefault="00346681">
      <w:pPr>
        <w:pStyle w:val="Ttulo2"/>
        <w:rPr>
          <w:rFonts w:cs="Arial"/>
          <w:sz w:val="24"/>
          <w:szCs w:val="24"/>
          <w:lang w:val="fr-FR"/>
        </w:rPr>
      </w:pPr>
      <w:r w:rsidRPr="009811DA">
        <w:rPr>
          <w:rFonts w:cs="Arial"/>
          <w:sz w:val="24"/>
          <w:szCs w:val="24"/>
          <w:lang w:val="fr-FR"/>
        </w:rPr>
        <w:t>Resumo dos Usuários</w:t>
      </w:r>
      <w:bookmarkEnd w:id="30"/>
      <w:bookmarkEnd w:id="31"/>
      <w:bookmarkEnd w:id="32"/>
    </w:p>
    <w:p w:rsidR="00C650F9" w:rsidRPr="009811DA" w:rsidRDefault="00C650F9" w:rsidP="001D3C4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19"/>
        <w:gridCol w:w="2747"/>
        <w:gridCol w:w="3114"/>
        <w:gridCol w:w="1768"/>
      </w:tblGrid>
      <w:tr w:rsidR="00C650F9" w:rsidRPr="009811DA" w:rsidTr="00B3661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Envolvido</w:t>
            </w:r>
          </w:p>
        </w:tc>
      </w:tr>
      <w:tr w:rsidR="0001691F" w:rsidRPr="009811DA" w:rsidTr="00B36616">
        <w:trPr>
          <w:trHeight w:val="9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91F" w:rsidRPr="009811DA" w:rsidRDefault="0001691F" w:rsidP="001D3C40">
            <w:pPr>
              <w:pStyle w:val="InfoBlue"/>
            </w:pPr>
          </w:p>
          <w:p w:rsidR="0001691F" w:rsidRPr="009811DA" w:rsidRDefault="00F90CD0" w:rsidP="001D3C40">
            <w:pPr>
              <w:pStyle w:val="InfoBlue"/>
            </w:pPr>
            <w:r>
              <w:t>Dr. Narciso Filho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91F" w:rsidRPr="009811DA" w:rsidRDefault="0001691F" w:rsidP="001D3C40">
            <w:pPr>
              <w:pStyle w:val="InfoBlue"/>
            </w:pPr>
            <w:r w:rsidRPr="009811DA">
              <w:t>Titular do sistema que terá todas as permissões do sistema incluindo o cadastro de novos usuários.</w:t>
            </w:r>
          </w:p>
          <w:p w:rsidR="0001691F" w:rsidRPr="009811DA" w:rsidRDefault="0001691F" w:rsidP="00630602">
            <w:pPr>
              <w:pStyle w:val="Corpodetexto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91F" w:rsidRPr="009811DA" w:rsidRDefault="0001691F" w:rsidP="001D3C40">
            <w:pPr>
              <w:pStyle w:val="InfoBlue"/>
            </w:pPr>
            <w:r w:rsidRPr="009811DA">
              <w:t>Ditar e validar requisitos, aprovar protótipos e patrocinar 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91F" w:rsidRPr="009811DA" w:rsidRDefault="0001691F" w:rsidP="001D3C40">
            <w:pPr>
              <w:pStyle w:val="InfoBlue"/>
            </w:pPr>
          </w:p>
          <w:p w:rsidR="0001691F" w:rsidRPr="009811DA" w:rsidRDefault="0001691F" w:rsidP="00630602">
            <w:pPr>
              <w:pStyle w:val="Corpodetex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sz w:val="24"/>
                <w:szCs w:val="24"/>
                <w:lang w:val="pt-BR"/>
              </w:rPr>
              <w:t>Não se aplica.</w:t>
            </w:r>
          </w:p>
        </w:tc>
      </w:tr>
    </w:tbl>
    <w:p w:rsidR="00DD62F6" w:rsidRPr="00EF25CF" w:rsidRDefault="00DD62F6" w:rsidP="00DD62F6">
      <w:pPr>
        <w:pStyle w:val="Corpodetex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DD62F6" w:rsidRPr="00EF25CF" w:rsidRDefault="00DD62F6" w:rsidP="00DD62F6">
      <w:pPr>
        <w:pStyle w:val="Corpodetex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AF4901" w:rsidRPr="001D3C40" w:rsidRDefault="002168F4" w:rsidP="00EF25CF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1D3C40">
        <w:rPr>
          <w:sz w:val="24"/>
          <w:szCs w:val="24"/>
          <w:lang w:val="pt-BR"/>
        </w:rPr>
        <w:t xml:space="preserve">O sistema </w:t>
      </w:r>
      <w:proofErr w:type="spellStart"/>
      <w:r w:rsidRPr="001D3C40">
        <w:rPr>
          <w:sz w:val="24"/>
          <w:szCs w:val="24"/>
          <w:lang w:val="pt-BR"/>
        </w:rPr>
        <w:t>Fortesi</w:t>
      </w:r>
      <w:proofErr w:type="spellEnd"/>
      <w:r w:rsidRPr="001D3C40">
        <w:rPr>
          <w:sz w:val="24"/>
          <w:szCs w:val="24"/>
          <w:lang w:val="pt-BR"/>
        </w:rPr>
        <w:t xml:space="preserve">, quando implantado terá comunicação através de lembretes dos compromissos do usuário de acordo com as agenda de compromissos, tendo um controle de todo </w:t>
      </w:r>
      <w:r w:rsidR="003664D0" w:rsidRPr="001D3C40">
        <w:rPr>
          <w:sz w:val="24"/>
          <w:szCs w:val="24"/>
          <w:lang w:val="pt-BR"/>
        </w:rPr>
        <w:t>o fluxo processual</w:t>
      </w:r>
      <w:r w:rsidRPr="001D3C40">
        <w:rPr>
          <w:sz w:val="24"/>
          <w:szCs w:val="24"/>
          <w:lang w:val="pt-BR"/>
        </w:rPr>
        <w:t xml:space="preserve"> e trabalhos diários.</w:t>
      </w:r>
      <w:r w:rsidR="0030521D" w:rsidRPr="001D3C40">
        <w:rPr>
          <w:sz w:val="24"/>
          <w:szCs w:val="24"/>
          <w:lang w:val="pt-BR"/>
        </w:rPr>
        <w:t xml:space="preserve"> </w:t>
      </w:r>
    </w:p>
    <w:p w:rsidR="00CD6679" w:rsidRPr="001D3C40" w:rsidRDefault="00E2786F" w:rsidP="00CD6679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1D3C40">
        <w:rPr>
          <w:sz w:val="24"/>
          <w:szCs w:val="24"/>
          <w:lang w:val="pt-BR"/>
        </w:rPr>
        <w:t xml:space="preserve">Em questão de </w:t>
      </w:r>
      <w:r w:rsidR="00AF4901" w:rsidRPr="001D3C40">
        <w:rPr>
          <w:sz w:val="24"/>
          <w:szCs w:val="24"/>
          <w:lang w:val="pt-BR"/>
        </w:rPr>
        <w:t>utilização de softwares</w:t>
      </w:r>
      <w:r w:rsidRPr="001D3C40">
        <w:rPr>
          <w:sz w:val="24"/>
          <w:szCs w:val="24"/>
          <w:lang w:val="pt-BR"/>
        </w:rPr>
        <w:t xml:space="preserve"> neste ambiente</w:t>
      </w:r>
      <w:r w:rsidR="00AF4901" w:rsidRPr="001D3C40">
        <w:rPr>
          <w:sz w:val="24"/>
          <w:szCs w:val="24"/>
          <w:lang w:val="pt-BR"/>
        </w:rPr>
        <w:t xml:space="preserve"> </w:t>
      </w:r>
      <w:r w:rsidRPr="001D3C40">
        <w:rPr>
          <w:sz w:val="24"/>
          <w:szCs w:val="24"/>
          <w:lang w:val="pt-BR"/>
        </w:rPr>
        <w:t>é bastante limitado</w:t>
      </w:r>
      <w:r w:rsidR="00AF4901" w:rsidRPr="001D3C40">
        <w:rPr>
          <w:sz w:val="24"/>
          <w:szCs w:val="24"/>
          <w:lang w:val="pt-BR"/>
        </w:rPr>
        <w:t xml:space="preserve"> por falta </w:t>
      </w:r>
      <w:r w:rsidR="0030521D" w:rsidRPr="001D3C40">
        <w:rPr>
          <w:sz w:val="24"/>
          <w:szCs w:val="24"/>
          <w:lang w:val="pt-BR"/>
        </w:rPr>
        <w:lastRenderedPageBreak/>
        <w:t>conhecimento</w:t>
      </w:r>
      <w:r w:rsidRPr="001D3C40">
        <w:rPr>
          <w:sz w:val="24"/>
          <w:szCs w:val="24"/>
          <w:lang w:val="pt-BR"/>
        </w:rPr>
        <w:t xml:space="preserve"> adequado</w:t>
      </w:r>
      <w:r w:rsidR="0030521D" w:rsidRPr="001D3C40">
        <w:rPr>
          <w:sz w:val="24"/>
          <w:szCs w:val="24"/>
          <w:lang w:val="pt-BR"/>
        </w:rPr>
        <w:t xml:space="preserve"> da tecnologia</w:t>
      </w:r>
      <w:r w:rsidRPr="001D3C40">
        <w:rPr>
          <w:sz w:val="24"/>
          <w:szCs w:val="24"/>
          <w:lang w:val="pt-BR"/>
        </w:rPr>
        <w:t xml:space="preserve"> e informática</w:t>
      </w:r>
      <w:r w:rsidR="00CD6679">
        <w:rPr>
          <w:sz w:val="24"/>
          <w:szCs w:val="24"/>
          <w:lang w:val="pt-BR"/>
        </w:rPr>
        <w:t xml:space="preserve"> pelo advogado</w:t>
      </w:r>
      <w:r w:rsidR="0030521D" w:rsidRPr="001D3C40">
        <w:rPr>
          <w:sz w:val="24"/>
          <w:szCs w:val="24"/>
          <w:lang w:val="pt-BR"/>
        </w:rPr>
        <w:t>,</w:t>
      </w:r>
      <w:r w:rsidRPr="001D3C40">
        <w:rPr>
          <w:sz w:val="24"/>
          <w:szCs w:val="24"/>
          <w:lang w:val="pt-BR"/>
        </w:rPr>
        <w:t xml:space="preserve"> por esta falta de conhecimento e segurança a utilização da ferramenta se torna inutilizável ou mesmo limitada.</w:t>
      </w:r>
      <w:r w:rsidR="00CD6679">
        <w:rPr>
          <w:sz w:val="24"/>
          <w:szCs w:val="24"/>
          <w:lang w:val="pt-BR"/>
        </w:rPr>
        <w:t xml:space="preserve"> Com isso entra a necessidade de um treinamento especifico para o usuário do sistema possa usufruir de maneira satisfatória do sistema.</w:t>
      </w:r>
    </w:p>
    <w:p w:rsidR="0030521D" w:rsidRPr="0030521D" w:rsidRDefault="0030521D" w:rsidP="0030521D">
      <w:pPr>
        <w:pStyle w:val="Corpodetexto"/>
        <w:rPr>
          <w:lang w:val="pt-BR"/>
        </w:rPr>
      </w:pPr>
    </w:p>
    <w:p w:rsidR="002168F4" w:rsidRPr="00533BA2" w:rsidRDefault="00862CF6" w:rsidP="001D3C40">
      <w:pPr>
        <w:pStyle w:val="Ttulo2"/>
        <w:rPr>
          <w:sz w:val="24"/>
          <w:szCs w:val="24"/>
          <w:lang w:val="pt-BR"/>
        </w:rPr>
      </w:pPr>
      <w:bookmarkStart w:id="33" w:name="_Toc512930913"/>
      <w:bookmarkStart w:id="34" w:name="_Toc452813588"/>
      <w:bookmarkStart w:id="35" w:name="_Toc18208272"/>
      <w:r w:rsidRPr="00533BA2">
        <w:rPr>
          <w:sz w:val="24"/>
          <w:szCs w:val="24"/>
          <w:lang w:val="pt-BR"/>
        </w:rPr>
        <w:t>Resumo das Principais Necessidades dos Envolvidos ou Usuários</w:t>
      </w:r>
      <w:bookmarkEnd w:id="33"/>
      <w:bookmarkEnd w:id="34"/>
      <w:bookmarkEnd w:id="35"/>
    </w:p>
    <w:p w:rsidR="002168F4" w:rsidRDefault="002168F4" w:rsidP="002168F4">
      <w:pPr>
        <w:pStyle w:val="Corpodetexto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:rsidR="00533BA2" w:rsidRDefault="002168F4" w:rsidP="00533BA2">
      <w:pPr>
        <w:pStyle w:val="PargrafodaLista"/>
        <w:numPr>
          <w:ilvl w:val="0"/>
          <w:numId w:val="44"/>
        </w:numPr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Grande acumulação de papel necessit</w:t>
      </w:r>
      <w:r w:rsidR="00047AB2" w:rsidRPr="00533BA2">
        <w:rPr>
          <w:sz w:val="24"/>
          <w:szCs w:val="24"/>
          <w:lang w:val="pt-BR"/>
        </w:rPr>
        <w:t>ando de um grande espaço físico:</w:t>
      </w:r>
    </w:p>
    <w:p w:rsidR="002168F4" w:rsidRDefault="00CD6679" w:rsidP="00CD667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 acordo com alguns levantamentos o</w:t>
      </w:r>
      <w:r w:rsidR="002168F4" w:rsidRPr="00533BA2">
        <w:rPr>
          <w:sz w:val="24"/>
          <w:szCs w:val="24"/>
          <w:lang w:val="pt-BR"/>
        </w:rPr>
        <w:t xml:space="preserve"> grande espaço físico ocupado é </w:t>
      </w:r>
      <w:r>
        <w:rPr>
          <w:sz w:val="24"/>
          <w:szCs w:val="24"/>
          <w:lang w:val="pt-BR"/>
        </w:rPr>
        <w:t>um dos motivos mais preocupantes pra o advogado devido à</w:t>
      </w:r>
      <w:r w:rsidR="002168F4" w:rsidRPr="00533BA2">
        <w:rPr>
          <w:sz w:val="24"/>
          <w:szCs w:val="24"/>
          <w:lang w:val="pt-BR"/>
        </w:rPr>
        <w:t xml:space="preserve"> dificuldade em </w:t>
      </w:r>
      <w:r w:rsidR="009275E5">
        <w:rPr>
          <w:sz w:val="24"/>
          <w:szCs w:val="24"/>
          <w:lang w:val="pt-BR"/>
        </w:rPr>
        <w:tab/>
      </w:r>
      <w:r w:rsidR="002168F4" w:rsidRPr="00533BA2">
        <w:rPr>
          <w:sz w:val="24"/>
          <w:szCs w:val="24"/>
          <w:lang w:val="pt-BR"/>
        </w:rPr>
        <w:t>acessa</w:t>
      </w:r>
      <w:r>
        <w:rPr>
          <w:sz w:val="24"/>
          <w:szCs w:val="24"/>
          <w:lang w:val="pt-BR"/>
        </w:rPr>
        <w:t>r</w:t>
      </w:r>
      <w:r w:rsidR="002168F4" w:rsidRPr="00533BA2">
        <w:rPr>
          <w:sz w:val="24"/>
          <w:szCs w:val="24"/>
          <w:lang w:val="pt-BR"/>
        </w:rPr>
        <w:t xml:space="preserve"> determinados processos.</w:t>
      </w:r>
    </w:p>
    <w:p w:rsidR="009275E5" w:rsidRPr="00533BA2" w:rsidRDefault="009275E5" w:rsidP="00CD6679">
      <w:pPr>
        <w:rPr>
          <w:sz w:val="24"/>
          <w:szCs w:val="24"/>
          <w:lang w:val="pt-BR"/>
        </w:rPr>
      </w:pPr>
    </w:p>
    <w:p w:rsidR="002168F4" w:rsidRPr="00533BA2" w:rsidRDefault="002168F4" w:rsidP="00533BA2">
      <w:pPr>
        <w:pStyle w:val="PargrafodaLista"/>
        <w:numPr>
          <w:ilvl w:val="0"/>
          <w:numId w:val="44"/>
        </w:numPr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Perda de desempenho com a alta demanda de documentos processuais.</w:t>
      </w:r>
    </w:p>
    <w:p w:rsidR="002168F4" w:rsidRPr="00533BA2" w:rsidRDefault="002168F4" w:rsidP="009275E5">
      <w:pPr>
        <w:spacing w:line="360" w:lineRule="auto"/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Com a demanda baixa o seu desempenho se mantem alto e</w:t>
      </w:r>
      <w:r w:rsidR="009275E5">
        <w:rPr>
          <w:sz w:val="24"/>
          <w:szCs w:val="24"/>
          <w:lang w:val="pt-BR"/>
        </w:rPr>
        <w:t xml:space="preserve"> estável, mas com a chegada</w:t>
      </w:r>
      <w:r w:rsidRPr="00533BA2">
        <w:rPr>
          <w:sz w:val="24"/>
          <w:szCs w:val="24"/>
          <w:lang w:val="pt-BR"/>
        </w:rPr>
        <w:t xml:space="preserve"> de mais e mais processos, em questão de manter alto desempenho é desafio para o advogado.</w:t>
      </w:r>
    </w:p>
    <w:p w:rsidR="00862CF6" w:rsidRPr="00533BA2" w:rsidRDefault="00862CF6" w:rsidP="00533BA2">
      <w:pPr>
        <w:pStyle w:val="PargrafodaLista"/>
        <w:numPr>
          <w:ilvl w:val="0"/>
          <w:numId w:val="44"/>
        </w:numPr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Arquivamento</w:t>
      </w:r>
      <w:r w:rsidR="007C7CFB" w:rsidRPr="00533BA2">
        <w:rPr>
          <w:sz w:val="24"/>
          <w:szCs w:val="24"/>
          <w:lang w:val="pt-BR"/>
        </w:rPr>
        <w:t xml:space="preserve"> de processos</w:t>
      </w:r>
      <w:r w:rsidRPr="00533BA2">
        <w:rPr>
          <w:sz w:val="24"/>
          <w:szCs w:val="24"/>
          <w:lang w:val="pt-BR"/>
        </w:rPr>
        <w:t>:</w:t>
      </w:r>
    </w:p>
    <w:p w:rsidR="007C7CFB" w:rsidRPr="00533BA2" w:rsidRDefault="007C7CFB" w:rsidP="00533BA2">
      <w:pPr>
        <w:spacing w:line="360" w:lineRule="auto"/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 xml:space="preserve">Na questão de arquivamento dos processos </w:t>
      </w:r>
      <w:proofErr w:type="gramStart"/>
      <w:r w:rsidRPr="00533BA2">
        <w:rPr>
          <w:sz w:val="24"/>
          <w:szCs w:val="24"/>
          <w:lang w:val="pt-BR"/>
        </w:rPr>
        <w:t>a utilização de um grande numero</w:t>
      </w:r>
      <w:proofErr w:type="gramEnd"/>
      <w:r w:rsidRPr="00533BA2">
        <w:rPr>
          <w:sz w:val="24"/>
          <w:szCs w:val="24"/>
          <w:lang w:val="pt-BR"/>
        </w:rPr>
        <w:t xml:space="preserve"> de prateleiras.</w:t>
      </w:r>
    </w:p>
    <w:p w:rsidR="00862CF6" w:rsidRPr="009811DA" w:rsidRDefault="007C7CFB" w:rsidP="007C7CFB">
      <w:pPr>
        <w:pStyle w:val="Corpodetexto"/>
        <w:ind w:left="0"/>
        <w:jc w:val="both"/>
        <w:rPr>
          <w:rFonts w:ascii="Arial" w:hAnsi="Arial" w:cs="Arial"/>
          <w:sz w:val="24"/>
          <w:szCs w:val="24"/>
          <w:lang w:val="pt-BR"/>
        </w:rPr>
      </w:pPr>
      <w:r w:rsidRPr="009811D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862CF6" w:rsidRPr="009811DA" w:rsidRDefault="00862CF6" w:rsidP="00862CF6">
      <w:pPr>
        <w:pStyle w:val="Ttulo2"/>
        <w:jc w:val="both"/>
        <w:rPr>
          <w:rFonts w:cs="Arial"/>
          <w:sz w:val="24"/>
          <w:szCs w:val="24"/>
          <w:lang w:val="pt-BR"/>
        </w:rPr>
      </w:pPr>
      <w:bookmarkStart w:id="36" w:name="_Toc512930914"/>
      <w:bookmarkStart w:id="37" w:name="_Toc452813589"/>
      <w:bookmarkStart w:id="38" w:name="_Toc18208273"/>
      <w:r w:rsidRPr="009811DA">
        <w:rPr>
          <w:rFonts w:cs="Arial"/>
          <w:sz w:val="24"/>
          <w:szCs w:val="24"/>
          <w:lang w:val="pt-BR"/>
        </w:rPr>
        <w:t>Alternativas e Concorrência</w:t>
      </w:r>
      <w:bookmarkEnd w:id="36"/>
      <w:bookmarkEnd w:id="37"/>
      <w:bookmarkEnd w:id="38"/>
    </w:p>
    <w:p w:rsidR="00862CF6" w:rsidRPr="009811DA" w:rsidRDefault="00862CF6" w:rsidP="00862CF6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Sistema: Themis</w:t>
      </w:r>
    </w:p>
    <w:p w:rsidR="00862CF6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Descrição:</w:t>
      </w:r>
    </w:p>
    <w:p w:rsidR="00533BA2" w:rsidRPr="00533BA2" w:rsidRDefault="00533BA2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533BA2">
      <w:pPr>
        <w:pStyle w:val="Estilopadre3o"/>
        <w:spacing w:after="0" w:line="360" w:lineRule="auto"/>
        <w:ind w:firstLine="720"/>
        <w:jc w:val="both"/>
        <w:rPr>
          <w:rFonts w:ascii="Times New Roman" w:eastAsia="DejaVu Sans" w:hAnsi="Times New Roman" w:cs="Times New Roman"/>
        </w:rPr>
      </w:pPr>
      <w:r w:rsidRPr="00533BA2">
        <w:rPr>
          <w:rFonts w:ascii="Times New Roman" w:eastAsia="DejaVu Sans" w:hAnsi="Times New Roman" w:cs="Times New Roman"/>
        </w:rPr>
        <w:t xml:space="preserve">Com mais de 20 anos de experiência no mercado, o Themis é um software completo em funcionalidades. Com os dados armazenados no banco de dados do cliente, trata-se de um software seguro e confiável, desenvolvido nas mais atuais tecnologias, o Themis é um software estável que proporciona agilidade. É comercializado em planos para diferentes necessidades e </w:t>
      </w:r>
      <w:r w:rsidR="003664D0" w:rsidRPr="00533BA2">
        <w:rPr>
          <w:rFonts w:ascii="Times New Roman" w:eastAsia="DejaVu Sans" w:hAnsi="Times New Roman" w:cs="Times New Roman"/>
        </w:rPr>
        <w:t>possibilitam</w:t>
      </w:r>
      <w:r w:rsidRPr="00533BA2">
        <w:rPr>
          <w:rFonts w:ascii="Times New Roman" w:eastAsia="DejaVu Sans" w:hAnsi="Times New Roman" w:cs="Times New Roman"/>
        </w:rPr>
        <w:t xml:space="preserve"> customizações do cliente, o Themis é um software simples de aprender e fácil de usar, desenvolvido com foco no usuário.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Pontos Fortes: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134E80">
      <w:pPr>
        <w:pStyle w:val="PargrafodaLista"/>
        <w:numPr>
          <w:ilvl w:val="0"/>
          <w:numId w:val="40"/>
        </w:num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20 anos</w:t>
      </w:r>
      <w:r w:rsidR="003664D0" w:rsidRPr="00533BA2">
        <w:rPr>
          <w:sz w:val="24"/>
          <w:szCs w:val="24"/>
          <w:lang w:val="pt-BR"/>
        </w:rPr>
        <w:t xml:space="preserve"> em desenvolvimento.</w:t>
      </w:r>
    </w:p>
    <w:p w:rsidR="00862CF6" w:rsidRPr="00533BA2" w:rsidRDefault="00862CF6" w:rsidP="00862CF6">
      <w:pPr>
        <w:pStyle w:val="PargrafodaLista"/>
        <w:jc w:val="both"/>
        <w:rPr>
          <w:sz w:val="24"/>
          <w:szCs w:val="24"/>
          <w:lang w:val="pt-BR"/>
        </w:rPr>
      </w:pPr>
    </w:p>
    <w:p w:rsidR="00862CF6" w:rsidRPr="00533BA2" w:rsidRDefault="003664D0" w:rsidP="00134E80">
      <w:pPr>
        <w:pStyle w:val="PargrafodaLista"/>
        <w:numPr>
          <w:ilvl w:val="0"/>
          <w:numId w:val="40"/>
        </w:num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Possui plano para diferentes necessidades.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Pontos Fracos: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9275E5" w:rsidP="00134E80">
      <w:pPr>
        <w:pStyle w:val="PargrafodaLista"/>
        <w:numPr>
          <w:ilvl w:val="0"/>
          <w:numId w:val="4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envia</w:t>
      </w:r>
      <w:r w:rsidR="003664D0" w:rsidRPr="00533BA2">
        <w:rPr>
          <w:sz w:val="24"/>
          <w:szCs w:val="24"/>
          <w:lang w:val="pt-BR"/>
        </w:rPr>
        <w:t xml:space="preserve"> lembretes</w:t>
      </w:r>
      <w:r>
        <w:rPr>
          <w:sz w:val="24"/>
          <w:szCs w:val="24"/>
          <w:lang w:val="pt-BR"/>
        </w:rPr>
        <w:t xml:space="preserve"> ao </w:t>
      </w:r>
      <w:proofErr w:type="spellStart"/>
      <w:r>
        <w:rPr>
          <w:sz w:val="24"/>
          <w:szCs w:val="24"/>
          <w:lang w:val="pt-BR"/>
        </w:rPr>
        <w:t>usuario</w:t>
      </w:r>
      <w:proofErr w:type="spellEnd"/>
      <w:r w:rsidR="003664D0" w:rsidRPr="00533BA2">
        <w:rPr>
          <w:sz w:val="24"/>
          <w:szCs w:val="24"/>
          <w:lang w:val="pt-BR"/>
        </w:rPr>
        <w:t>.</w:t>
      </w:r>
    </w:p>
    <w:p w:rsidR="00862CF6" w:rsidRPr="009275E5" w:rsidRDefault="00862CF6" w:rsidP="009275E5">
      <w:pPr>
        <w:jc w:val="both"/>
        <w:rPr>
          <w:sz w:val="24"/>
          <w:szCs w:val="24"/>
          <w:lang w:val="pt-BR"/>
        </w:rPr>
      </w:pPr>
    </w:p>
    <w:p w:rsidR="00862CF6" w:rsidRPr="00533BA2" w:rsidRDefault="00BC7560" w:rsidP="00862CF6">
      <w:pPr>
        <w:pStyle w:val="PargrafodaLista"/>
        <w:numPr>
          <w:ilvl w:val="0"/>
          <w:numId w:val="41"/>
        </w:numPr>
        <w:jc w:val="both"/>
        <w:rPr>
          <w:b/>
          <w:sz w:val="24"/>
          <w:szCs w:val="24"/>
          <w:lang w:val="pt-BR"/>
        </w:rPr>
      </w:pPr>
      <w:r w:rsidRPr="00533BA2">
        <w:rPr>
          <w:rStyle w:val="Forte"/>
          <w:b w:val="0"/>
          <w:sz w:val="24"/>
          <w:szCs w:val="24"/>
          <w:lang w:val="pt-BR"/>
        </w:rPr>
        <w:t xml:space="preserve">O sistema não é executável </w:t>
      </w:r>
      <w:r w:rsidR="00862CF6" w:rsidRPr="00533BA2">
        <w:rPr>
          <w:rStyle w:val="Forte"/>
          <w:b w:val="0"/>
          <w:sz w:val="24"/>
          <w:szCs w:val="24"/>
          <w:lang w:val="pt-BR"/>
        </w:rPr>
        <w:t>no</w:t>
      </w:r>
      <w:r w:rsidRPr="00533BA2">
        <w:rPr>
          <w:rStyle w:val="Forte"/>
          <w:b w:val="0"/>
          <w:sz w:val="24"/>
          <w:szCs w:val="24"/>
          <w:lang w:val="pt-BR"/>
        </w:rPr>
        <w:t xml:space="preserve"> sistema operacional</w:t>
      </w:r>
      <w:r w:rsidR="00862CF6" w:rsidRPr="00533BA2">
        <w:rPr>
          <w:rStyle w:val="Forte"/>
          <w:b w:val="0"/>
          <w:sz w:val="24"/>
          <w:szCs w:val="24"/>
          <w:lang w:val="pt-BR"/>
        </w:rPr>
        <w:t xml:space="preserve"> Linux;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7C7CFB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 xml:space="preserve">Sistema: </w:t>
      </w:r>
      <w:proofErr w:type="spellStart"/>
      <w:r w:rsidRPr="00533BA2">
        <w:rPr>
          <w:sz w:val="24"/>
          <w:szCs w:val="24"/>
          <w:lang w:val="pt-BR"/>
        </w:rPr>
        <w:t>Fortesi</w:t>
      </w:r>
      <w:proofErr w:type="spellEnd"/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Descrição: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AA5DCF" w:rsidP="00533BA2">
      <w:pPr>
        <w:pStyle w:val="Estilopadre3o"/>
        <w:spacing w:after="0" w:line="360" w:lineRule="auto"/>
        <w:ind w:firstLine="720"/>
        <w:jc w:val="both"/>
        <w:rPr>
          <w:rFonts w:ascii="Times New Roman" w:eastAsia="DejaVu Sans" w:hAnsi="Times New Roman" w:cs="Times New Roman"/>
        </w:rPr>
      </w:pPr>
      <w:r w:rsidRPr="00533BA2">
        <w:rPr>
          <w:rFonts w:ascii="Times New Roman" w:eastAsia="DejaVu Sans" w:hAnsi="Times New Roman" w:cs="Times New Roman"/>
        </w:rPr>
        <w:t xml:space="preserve">O </w:t>
      </w:r>
      <w:proofErr w:type="spellStart"/>
      <w:r w:rsidR="009275E5">
        <w:rPr>
          <w:rFonts w:ascii="Times New Roman" w:eastAsia="DejaVu Sans" w:hAnsi="Times New Roman" w:cs="Times New Roman"/>
        </w:rPr>
        <w:t>Fortesi</w:t>
      </w:r>
      <w:proofErr w:type="spellEnd"/>
      <w:r w:rsidR="009275E5">
        <w:rPr>
          <w:rFonts w:ascii="Times New Roman" w:eastAsia="DejaVu Sans" w:hAnsi="Times New Roman" w:cs="Times New Roman"/>
        </w:rPr>
        <w:t xml:space="preserve"> é um software desktop</w:t>
      </w:r>
      <w:r w:rsidRPr="00533BA2">
        <w:rPr>
          <w:rFonts w:ascii="Times New Roman" w:eastAsia="DejaVu Sans" w:hAnsi="Times New Roman" w:cs="Times New Roman"/>
        </w:rPr>
        <w:t xml:space="preserve"> para </w:t>
      </w:r>
      <w:r w:rsidR="00862CF6" w:rsidRPr="00533BA2">
        <w:rPr>
          <w:rFonts w:ascii="Times New Roman" w:eastAsia="DejaVu Sans" w:hAnsi="Times New Roman" w:cs="Times New Roman"/>
        </w:rPr>
        <w:t>escritórios de advocacia</w:t>
      </w:r>
      <w:r w:rsidRPr="00533BA2">
        <w:rPr>
          <w:rFonts w:ascii="Times New Roman" w:eastAsia="DejaVu Sans" w:hAnsi="Times New Roman" w:cs="Times New Roman"/>
        </w:rPr>
        <w:t xml:space="preserve">, que permite ter um controle dos </w:t>
      </w:r>
      <w:r w:rsidR="00862CF6" w:rsidRPr="00533BA2">
        <w:rPr>
          <w:rFonts w:ascii="Times New Roman" w:eastAsia="DejaVu Sans" w:hAnsi="Times New Roman" w:cs="Times New Roman"/>
        </w:rPr>
        <w:t>processos jurídicos,</w:t>
      </w:r>
      <w:r w:rsidR="00C80CF8">
        <w:rPr>
          <w:rFonts w:ascii="Times New Roman" w:eastAsia="DejaVu Sans" w:hAnsi="Times New Roman" w:cs="Times New Roman"/>
        </w:rPr>
        <w:t xml:space="preserve"> agenda busca e consulta</w:t>
      </w:r>
      <w:r w:rsidRPr="00533BA2">
        <w:rPr>
          <w:rFonts w:ascii="Times New Roman" w:eastAsia="DejaVu Sans" w:hAnsi="Times New Roman" w:cs="Times New Roman"/>
        </w:rPr>
        <w:t xml:space="preserve"> de processo,</w:t>
      </w:r>
      <w:r w:rsidR="00C80CF8">
        <w:rPr>
          <w:rFonts w:ascii="Times New Roman" w:eastAsia="DejaVu Sans" w:hAnsi="Times New Roman" w:cs="Times New Roman"/>
        </w:rPr>
        <w:t xml:space="preserve"> </w:t>
      </w:r>
      <w:r w:rsidRPr="00533BA2">
        <w:rPr>
          <w:rFonts w:ascii="Times New Roman" w:eastAsia="DejaVu Sans" w:hAnsi="Times New Roman" w:cs="Times New Roman"/>
        </w:rPr>
        <w:t>lembretes diários</w:t>
      </w:r>
      <w:r w:rsidR="00C80CF8" w:rsidRPr="00533BA2">
        <w:rPr>
          <w:rFonts w:ascii="Times New Roman" w:eastAsia="DejaVu Sans" w:hAnsi="Times New Roman" w:cs="Times New Roman"/>
        </w:rPr>
        <w:t xml:space="preserve"> </w:t>
      </w:r>
      <w:r w:rsidRPr="00533BA2">
        <w:rPr>
          <w:rFonts w:ascii="Times New Roman" w:eastAsia="DejaVu Sans" w:hAnsi="Times New Roman" w:cs="Times New Roman"/>
        </w:rPr>
        <w:t xml:space="preserve">de pendencias do advogado ou cliente. 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Pontos Fortes: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AA5DCF" w:rsidRPr="00533BA2" w:rsidRDefault="003664D0" w:rsidP="00134E80">
      <w:pPr>
        <w:pStyle w:val="PargrafodaLista"/>
        <w:numPr>
          <w:ilvl w:val="0"/>
          <w:numId w:val="42"/>
        </w:num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Notificação de lembretes.</w:t>
      </w:r>
    </w:p>
    <w:p w:rsidR="003664D0" w:rsidRPr="00533BA2" w:rsidRDefault="003664D0" w:rsidP="003664D0">
      <w:pPr>
        <w:pStyle w:val="PargrafodaLista"/>
        <w:ind w:left="1440"/>
        <w:jc w:val="both"/>
        <w:rPr>
          <w:sz w:val="24"/>
          <w:szCs w:val="24"/>
          <w:lang w:val="pt-BR"/>
        </w:rPr>
      </w:pPr>
    </w:p>
    <w:p w:rsidR="00AA5DCF" w:rsidRPr="00533BA2" w:rsidRDefault="00AA5DCF" w:rsidP="00134E80">
      <w:pPr>
        <w:pStyle w:val="PargrafodaLista"/>
        <w:numPr>
          <w:ilvl w:val="0"/>
          <w:numId w:val="42"/>
        </w:num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Praticidade no manuseio do sistema</w:t>
      </w:r>
    </w:p>
    <w:p w:rsidR="00AA5DCF" w:rsidRPr="00533BA2" w:rsidRDefault="00AA5DCF" w:rsidP="00AA5DCF">
      <w:pPr>
        <w:pStyle w:val="PargrafodaLista"/>
        <w:rPr>
          <w:sz w:val="24"/>
          <w:szCs w:val="24"/>
          <w:lang w:val="pt-BR"/>
        </w:rPr>
      </w:pPr>
    </w:p>
    <w:p w:rsidR="00AA5DCF" w:rsidRPr="00533BA2" w:rsidRDefault="003664D0" w:rsidP="00134E80">
      <w:pPr>
        <w:pStyle w:val="PargrafodaLista"/>
        <w:numPr>
          <w:ilvl w:val="0"/>
          <w:numId w:val="42"/>
        </w:num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 xml:space="preserve">Simples interface com </w:t>
      </w:r>
      <w:r w:rsidR="00AA5DCF" w:rsidRPr="00533BA2">
        <w:rPr>
          <w:sz w:val="24"/>
          <w:szCs w:val="24"/>
          <w:lang w:val="pt-BR"/>
        </w:rPr>
        <w:t>entendimento claro.</w:t>
      </w:r>
    </w:p>
    <w:p w:rsidR="00AA5DCF" w:rsidRPr="00533BA2" w:rsidRDefault="00AA5DCF" w:rsidP="00AA5DCF">
      <w:pPr>
        <w:jc w:val="both"/>
        <w:rPr>
          <w:sz w:val="24"/>
          <w:szCs w:val="24"/>
          <w:lang w:val="pt-BR"/>
        </w:rPr>
      </w:pPr>
    </w:p>
    <w:p w:rsidR="00AA5DCF" w:rsidRPr="00533BA2" w:rsidRDefault="00AA5DCF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Pontos Fracos:</w:t>
      </w:r>
    </w:p>
    <w:p w:rsidR="003664D0" w:rsidRPr="00533BA2" w:rsidRDefault="003664D0" w:rsidP="003664D0">
      <w:pPr>
        <w:jc w:val="both"/>
        <w:rPr>
          <w:sz w:val="24"/>
          <w:szCs w:val="24"/>
          <w:lang w:val="pt-BR"/>
        </w:rPr>
      </w:pPr>
    </w:p>
    <w:p w:rsidR="003664D0" w:rsidRPr="00533BA2" w:rsidRDefault="003664D0" w:rsidP="00533BA2">
      <w:pPr>
        <w:ind w:firstLine="720"/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Sem compartilhamento de dados em nuvem (Web).</w:t>
      </w:r>
    </w:p>
    <w:p w:rsidR="00862CF6" w:rsidRPr="009811DA" w:rsidRDefault="00862CF6" w:rsidP="00862CF6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62CF6" w:rsidRDefault="00862CF6" w:rsidP="00533BA2">
      <w:pPr>
        <w:pStyle w:val="Ttulo1"/>
        <w:rPr>
          <w:lang w:val="pt-BR"/>
        </w:rPr>
      </w:pPr>
      <w:bookmarkStart w:id="39" w:name="_Toc512930915"/>
      <w:bookmarkStart w:id="40" w:name="_Toc452813590"/>
      <w:bookmarkStart w:id="41" w:name="_Toc436203387"/>
      <w:bookmarkStart w:id="42" w:name="_Toc18208274"/>
      <w:r w:rsidRPr="009811DA">
        <w:rPr>
          <w:lang w:val="pt-BR"/>
        </w:rPr>
        <w:t>Visão Geral do Produto</w:t>
      </w:r>
      <w:bookmarkEnd w:id="39"/>
      <w:bookmarkEnd w:id="40"/>
      <w:bookmarkEnd w:id="41"/>
      <w:bookmarkEnd w:id="42"/>
    </w:p>
    <w:p w:rsidR="00862CF6" w:rsidRPr="00862CF6" w:rsidRDefault="00862CF6" w:rsidP="00862CF6">
      <w:pPr>
        <w:jc w:val="both"/>
        <w:rPr>
          <w:lang w:val="pt-BR"/>
        </w:rPr>
      </w:pPr>
    </w:p>
    <w:p w:rsidR="00862CF6" w:rsidRDefault="00862CF6" w:rsidP="00862CF6">
      <w:pPr>
        <w:pStyle w:val="Ttulo2"/>
        <w:jc w:val="both"/>
        <w:rPr>
          <w:rFonts w:cs="Arial"/>
          <w:sz w:val="24"/>
          <w:szCs w:val="24"/>
          <w:lang w:val="pt-BR"/>
        </w:rPr>
      </w:pPr>
      <w:bookmarkStart w:id="43" w:name="_Toc512930916"/>
      <w:bookmarkStart w:id="44" w:name="_Toc452813591"/>
      <w:bookmarkStart w:id="45" w:name="_Toc436203388"/>
      <w:bookmarkStart w:id="46" w:name="_Toc425054391"/>
      <w:bookmarkStart w:id="47" w:name="_Toc422186484"/>
      <w:bookmarkStart w:id="48" w:name="_Toc346297778"/>
      <w:bookmarkStart w:id="49" w:name="_Toc342757867"/>
      <w:bookmarkStart w:id="50" w:name="_Toc339784266"/>
      <w:bookmarkStart w:id="51" w:name="_Toc339783677"/>
      <w:bookmarkStart w:id="52" w:name="_Toc323533353"/>
      <w:bookmarkStart w:id="53" w:name="_Toc320279476"/>
      <w:bookmarkStart w:id="54" w:name="_Toc320274603"/>
      <w:bookmarkStart w:id="55" w:name="_Toc318088998"/>
      <w:bookmarkStart w:id="56" w:name="_Toc18208275"/>
      <w:r w:rsidRPr="009811DA">
        <w:rPr>
          <w:rFonts w:cs="Arial"/>
          <w:sz w:val="24"/>
          <w:szCs w:val="24"/>
          <w:lang w:val="pt-BR"/>
        </w:rPr>
        <w:t>Perspectiva do Produto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="00BC7560">
        <w:rPr>
          <w:rFonts w:cs="Arial"/>
          <w:sz w:val="24"/>
          <w:szCs w:val="24"/>
          <w:lang w:val="pt-BR"/>
        </w:rPr>
        <w:t xml:space="preserve"> </w:t>
      </w:r>
    </w:p>
    <w:p w:rsidR="00BC7560" w:rsidRPr="00047AB2" w:rsidRDefault="00BC7560" w:rsidP="00047AB2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 xml:space="preserve">   </w:t>
      </w:r>
      <w:r w:rsidRPr="00047AB2">
        <w:rPr>
          <w:sz w:val="24"/>
          <w:szCs w:val="24"/>
          <w:lang w:val="pt-BR"/>
        </w:rPr>
        <w:t xml:space="preserve">A perspectiva do software é que o sistema </w:t>
      </w:r>
      <w:proofErr w:type="spellStart"/>
      <w:r w:rsidRPr="00047AB2">
        <w:rPr>
          <w:sz w:val="24"/>
          <w:szCs w:val="24"/>
          <w:lang w:val="pt-BR"/>
        </w:rPr>
        <w:t>Fortesi</w:t>
      </w:r>
      <w:proofErr w:type="spellEnd"/>
      <w:r w:rsidRPr="00047AB2">
        <w:rPr>
          <w:sz w:val="24"/>
          <w:szCs w:val="24"/>
          <w:lang w:val="pt-BR"/>
        </w:rPr>
        <w:t xml:space="preserve"> atenda as necessidades dos advogados e tenha um bom desempenho para o mesmo, consequentemente popularizando-se, repassando a uma boa imagem da empresa futuramente.</w:t>
      </w:r>
    </w:p>
    <w:p w:rsidR="006C60E3" w:rsidRDefault="006C60E3" w:rsidP="001D3C40">
      <w:pPr>
        <w:pStyle w:val="InfoBlue"/>
      </w:pPr>
    </w:p>
    <w:p w:rsidR="00862CF6" w:rsidRDefault="00862CF6" w:rsidP="00862CF6">
      <w:pPr>
        <w:pStyle w:val="Ttulo2"/>
        <w:jc w:val="both"/>
        <w:rPr>
          <w:rFonts w:cs="Arial"/>
          <w:sz w:val="24"/>
          <w:szCs w:val="24"/>
          <w:lang w:val="pt-BR"/>
        </w:rPr>
      </w:pPr>
      <w:bookmarkStart w:id="57" w:name="_Toc512930917"/>
      <w:bookmarkStart w:id="58" w:name="_Toc452813593"/>
      <w:bookmarkStart w:id="59" w:name="_Toc436203390"/>
      <w:bookmarkStart w:id="60" w:name="_Toc425054394"/>
      <w:bookmarkStart w:id="61" w:name="_Toc422186487"/>
      <w:bookmarkStart w:id="62" w:name="_Toc346297780"/>
      <w:bookmarkStart w:id="63" w:name="_Toc342757869"/>
      <w:bookmarkStart w:id="64" w:name="_Toc339784278"/>
      <w:bookmarkStart w:id="65" w:name="_Toc339783689"/>
      <w:bookmarkStart w:id="66" w:name="_Toc323533379"/>
      <w:bookmarkStart w:id="67" w:name="_Toc320279510"/>
      <w:bookmarkStart w:id="68" w:name="_Toc320274637"/>
      <w:bookmarkStart w:id="69" w:name="_Toc318089002"/>
      <w:bookmarkStart w:id="70" w:name="_Toc18208276"/>
      <w:r w:rsidRPr="009811DA">
        <w:rPr>
          <w:rFonts w:cs="Arial"/>
          <w:sz w:val="24"/>
          <w:szCs w:val="24"/>
          <w:lang w:val="pt-BR"/>
        </w:rPr>
        <w:t>Suposições e Dependências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="006C60E3">
        <w:rPr>
          <w:rFonts w:cs="Arial"/>
          <w:sz w:val="24"/>
          <w:szCs w:val="24"/>
          <w:lang w:val="pt-BR"/>
        </w:rPr>
        <w:t xml:space="preserve"> </w:t>
      </w:r>
    </w:p>
    <w:p w:rsidR="00BC7560" w:rsidRPr="00047AB2" w:rsidRDefault="00047AB2" w:rsidP="00047AB2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>
        <w:rPr>
          <w:lang w:val="pt-BR"/>
        </w:rPr>
        <w:t xml:space="preserve">  </w:t>
      </w:r>
      <w:r w:rsidR="00BC7560" w:rsidRPr="00047AB2">
        <w:rPr>
          <w:sz w:val="24"/>
          <w:szCs w:val="24"/>
          <w:lang w:val="pt-BR"/>
        </w:rPr>
        <w:t xml:space="preserve">Em caso de aumento das funcionalidades extras e adicionais o cliente deve reavaliar os requisitos do sistema. Caso as solicitações do cliente sejam realmente necessárias, poderemos ver a </w:t>
      </w:r>
      <w:r w:rsidR="00C80CF8">
        <w:rPr>
          <w:sz w:val="24"/>
          <w:szCs w:val="24"/>
          <w:lang w:val="pt-BR"/>
        </w:rPr>
        <w:t>possibilidade de adaptar ou lançar uma nova versão do software.</w:t>
      </w:r>
    </w:p>
    <w:p w:rsidR="00047AB2" w:rsidRPr="00047AB2" w:rsidRDefault="00047AB2" w:rsidP="00047AB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6C60E3" w:rsidRPr="001D3C40" w:rsidRDefault="00862CF6" w:rsidP="001D3C40">
      <w:pPr>
        <w:pStyle w:val="Ttulo1"/>
        <w:rPr>
          <w:lang w:val="pt-BR"/>
        </w:rPr>
      </w:pPr>
      <w:bookmarkStart w:id="71" w:name="_Toc512930918"/>
      <w:bookmarkStart w:id="72" w:name="_Toc452813596"/>
      <w:bookmarkStart w:id="73" w:name="_Toc436203402"/>
      <w:bookmarkStart w:id="74" w:name="_Toc18208277"/>
      <w:r w:rsidRPr="009811DA">
        <w:rPr>
          <w:lang w:val="pt-BR"/>
        </w:rPr>
        <w:lastRenderedPageBreak/>
        <w:t>Recursos do Produto</w:t>
      </w:r>
      <w:bookmarkStart w:id="75" w:name="_Toc512930919"/>
      <w:bookmarkStart w:id="76" w:name="_Toc452813602"/>
      <w:bookmarkStart w:id="77" w:name="_Toc436203408"/>
      <w:bookmarkStart w:id="78" w:name="_Toc18208278"/>
      <w:bookmarkEnd w:id="71"/>
      <w:bookmarkEnd w:id="72"/>
      <w:bookmarkEnd w:id="73"/>
      <w:bookmarkEnd w:id="74"/>
    </w:p>
    <w:p w:rsidR="006C60E3" w:rsidRPr="00047AB2" w:rsidRDefault="006C60E3" w:rsidP="00047AB2">
      <w:pPr>
        <w:pStyle w:val="PargrafodaLista"/>
        <w:spacing w:line="360" w:lineRule="auto"/>
        <w:ind w:left="0" w:firstLine="720"/>
        <w:jc w:val="both"/>
        <w:rPr>
          <w:rFonts w:eastAsia="DejaVu Sans"/>
          <w:sz w:val="24"/>
          <w:szCs w:val="24"/>
          <w:lang w:val="pt-BR" w:eastAsia="zh-CN" w:bidi="hi-IN"/>
        </w:rPr>
      </w:pPr>
      <w:r w:rsidRPr="00047AB2">
        <w:rPr>
          <w:rFonts w:eastAsia="DejaVu Sans"/>
          <w:sz w:val="24"/>
          <w:szCs w:val="24"/>
          <w:lang w:val="pt-BR" w:eastAsia="zh-CN" w:bidi="hi-IN"/>
        </w:rPr>
        <w:t xml:space="preserve">O </w:t>
      </w:r>
      <w:proofErr w:type="spellStart"/>
      <w:r w:rsidRPr="00047AB2">
        <w:rPr>
          <w:rFonts w:eastAsia="DejaVu Sans"/>
          <w:sz w:val="24"/>
          <w:szCs w:val="24"/>
          <w:lang w:val="pt-BR" w:eastAsia="zh-CN" w:bidi="hi-IN"/>
        </w:rPr>
        <w:t>Fortesi</w:t>
      </w:r>
      <w:proofErr w:type="spellEnd"/>
      <w:r w:rsidRPr="00047AB2">
        <w:rPr>
          <w:rFonts w:eastAsia="DejaVu Sans"/>
          <w:sz w:val="24"/>
          <w:szCs w:val="24"/>
          <w:lang w:val="pt-BR" w:eastAsia="zh-CN" w:bidi="hi-IN"/>
        </w:rPr>
        <w:t xml:space="preserve"> apresentará uma interface simp</w:t>
      </w:r>
      <w:r w:rsidR="00C80CF8">
        <w:rPr>
          <w:rFonts w:eastAsia="DejaVu Sans"/>
          <w:sz w:val="24"/>
          <w:szCs w:val="24"/>
          <w:lang w:val="pt-BR" w:eastAsia="zh-CN" w:bidi="hi-IN"/>
        </w:rPr>
        <w:t xml:space="preserve">les e rápida para o </w:t>
      </w:r>
      <w:r w:rsidR="00C80CF8" w:rsidRPr="00047AB2">
        <w:rPr>
          <w:rFonts w:eastAsia="DejaVu Sans"/>
          <w:sz w:val="24"/>
          <w:szCs w:val="24"/>
          <w:lang w:val="pt-BR" w:eastAsia="zh-CN" w:bidi="hi-IN"/>
        </w:rPr>
        <w:t>advogado</w:t>
      </w:r>
      <w:r w:rsidRPr="00047AB2">
        <w:rPr>
          <w:rFonts w:eastAsia="DejaVu Sans"/>
          <w:sz w:val="24"/>
          <w:szCs w:val="24"/>
          <w:lang w:val="pt-BR" w:eastAsia="zh-CN" w:bidi="hi-IN"/>
        </w:rPr>
        <w:t>, mantendo boa clareza no acompanhamento de processos e seus statu</w:t>
      </w:r>
      <w:r w:rsidR="00C80CF8">
        <w:rPr>
          <w:rFonts w:eastAsia="DejaVu Sans"/>
          <w:sz w:val="24"/>
          <w:szCs w:val="24"/>
          <w:lang w:val="pt-BR" w:eastAsia="zh-CN" w:bidi="hi-IN"/>
        </w:rPr>
        <w:t>s da sua situação com os seus clientes</w:t>
      </w:r>
      <w:r w:rsidRPr="00047AB2">
        <w:rPr>
          <w:rFonts w:eastAsia="DejaVu Sans"/>
          <w:sz w:val="24"/>
          <w:szCs w:val="24"/>
          <w:lang w:val="pt-BR" w:eastAsia="zh-CN" w:bidi="hi-IN"/>
        </w:rPr>
        <w:t xml:space="preserve"> e processo</w:t>
      </w:r>
      <w:r w:rsidR="00C80CF8">
        <w:rPr>
          <w:rFonts w:eastAsia="DejaVu Sans"/>
          <w:sz w:val="24"/>
          <w:szCs w:val="24"/>
          <w:lang w:val="pt-BR" w:eastAsia="zh-CN" w:bidi="hi-IN"/>
        </w:rPr>
        <w:t>s</w:t>
      </w:r>
      <w:r w:rsidRPr="00047AB2">
        <w:rPr>
          <w:rFonts w:eastAsia="DejaVu Sans"/>
          <w:sz w:val="24"/>
          <w:szCs w:val="24"/>
          <w:lang w:val="pt-BR" w:eastAsia="zh-CN" w:bidi="hi-IN"/>
        </w:rPr>
        <w:t xml:space="preserve"> em andamento.</w:t>
      </w:r>
    </w:p>
    <w:p w:rsidR="00DC260B" w:rsidRPr="00047AB2" w:rsidRDefault="00047AB2" w:rsidP="00047AB2">
      <w:pPr>
        <w:pStyle w:val="PargrafodaLista"/>
        <w:spacing w:line="360" w:lineRule="auto"/>
        <w:ind w:left="0" w:firstLine="720"/>
        <w:jc w:val="both"/>
        <w:rPr>
          <w:rFonts w:eastAsia="DejaVu Sans"/>
          <w:sz w:val="24"/>
          <w:szCs w:val="24"/>
          <w:lang w:val="pt-BR" w:eastAsia="zh-CN" w:bidi="hi-IN"/>
        </w:rPr>
      </w:pPr>
      <w:r w:rsidRPr="00047AB2">
        <w:rPr>
          <w:rFonts w:eastAsia="DejaVu Sans"/>
          <w:sz w:val="24"/>
          <w:szCs w:val="24"/>
          <w:lang w:val="pt-BR" w:eastAsia="zh-CN" w:bidi="hi-IN"/>
        </w:rPr>
        <w:t xml:space="preserve"> </w:t>
      </w:r>
      <w:r w:rsidR="00134E80" w:rsidRPr="00047AB2">
        <w:rPr>
          <w:rFonts w:eastAsia="DejaVu Sans"/>
          <w:sz w:val="24"/>
          <w:szCs w:val="24"/>
          <w:lang w:val="pt-BR" w:eastAsia="zh-CN" w:bidi="hi-IN"/>
        </w:rPr>
        <w:t xml:space="preserve">Dentro do ambiente do </w:t>
      </w:r>
      <w:proofErr w:type="spellStart"/>
      <w:r w:rsidR="00134E80" w:rsidRPr="00047AB2">
        <w:rPr>
          <w:rFonts w:eastAsia="DejaVu Sans"/>
          <w:sz w:val="24"/>
          <w:szCs w:val="24"/>
          <w:lang w:val="pt-BR" w:eastAsia="zh-CN" w:bidi="hi-IN"/>
        </w:rPr>
        <w:t>Fortesi</w:t>
      </w:r>
      <w:proofErr w:type="spellEnd"/>
      <w:r w:rsidR="00DC260B" w:rsidRPr="00047AB2">
        <w:rPr>
          <w:rFonts w:eastAsia="DejaVu Sans"/>
          <w:sz w:val="24"/>
          <w:szCs w:val="24"/>
          <w:lang w:val="pt-BR" w:eastAsia="zh-CN" w:bidi="hi-IN"/>
        </w:rPr>
        <w:t xml:space="preserve"> o </w:t>
      </w:r>
      <w:r w:rsidR="00C80CF8" w:rsidRPr="00047AB2">
        <w:rPr>
          <w:rFonts w:eastAsia="DejaVu Sans"/>
          <w:sz w:val="24"/>
          <w:szCs w:val="24"/>
          <w:lang w:val="pt-BR" w:eastAsia="zh-CN" w:bidi="hi-IN"/>
        </w:rPr>
        <w:t>usuário</w:t>
      </w:r>
      <w:r w:rsidR="00C80CF8">
        <w:rPr>
          <w:rFonts w:eastAsia="DejaVu Sans"/>
          <w:sz w:val="24"/>
          <w:szCs w:val="24"/>
          <w:lang w:val="pt-BR" w:eastAsia="zh-CN" w:bidi="hi-IN"/>
        </w:rPr>
        <w:t xml:space="preserve"> (advogado)</w:t>
      </w:r>
      <w:r w:rsidR="00DC260B" w:rsidRPr="00047AB2">
        <w:rPr>
          <w:rFonts w:eastAsia="DejaVu Sans"/>
          <w:sz w:val="24"/>
          <w:szCs w:val="24"/>
          <w:lang w:val="pt-BR" w:eastAsia="zh-CN" w:bidi="hi-IN"/>
        </w:rPr>
        <w:t xml:space="preserve"> terá acesso</w:t>
      </w:r>
      <w:r w:rsidR="00C80CF8">
        <w:rPr>
          <w:rFonts w:eastAsia="DejaVu Sans"/>
          <w:sz w:val="24"/>
          <w:szCs w:val="24"/>
          <w:lang w:val="pt-BR" w:eastAsia="zh-CN" w:bidi="hi-IN"/>
        </w:rPr>
        <w:t xml:space="preserve"> ao mesmo</w:t>
      </w:r>
      <w:r w:rsidR="00DC260B" w:rsidRPr="00047AB2">
        <w:rPr>
          <w:rFonts w:eastAsia="DejaVu Sans"/>
          <w:sz w:val="24"/>
          <w:szCs w:val="24"/>
          <w:lang w:val="pt-BR" w:eastAsia="zh-CN" w:bidi="hi-IN"/>
        </w:rPr>
        <w:t xml:space="preserve"> atreves </w:t>
      </w:r>
      <w:r w:rsidR="00C80CF8">
        <w:rPr>
          <w:rFonts w:eastAsia="DejaVu Sans"/>
          <w:sz w:val="24"/>
          <w:szCs w:val="24"/>
          <w:lang w:val="pt-BR" w:eastAsia="zh-CN" w:bidi="hi-IN"/>
        </w:rPr>
        <w:t xml:space="preserve">do </w:t>
      </w:r>
      <w:proofErr w:type="spellStart"/>
      <w:r w:rsidR="00134E80" w:rsidRPr="00047AB2">
        <w:rPr>
          <w:rFonts w:eastAsia="DejaVu Sans"/>
          <w:sz w:val="24"/>
          <w:szCs w:val="24"/>
          <w:lang w:val="pt-BR" w:eastAsia="zh-CN" w:bidi="hi-IN"/>
        </w:rPr>
        <w:t>login</w:t>
      </w:r>
      <w:proofErr w:type="spellEnd"/>
      <w:r w:rsidR="00134E80" w:rsidRPr="00047AB2">
        <w:rPr>
          <w:rFonts w:eastAsia="DejaVu Sans"/>
          <w:sz w:val="24"/>
          <w:szCs w:val="24"/>
          <w:lang w:val="pt-BR" w:eastAsia="zh-CN" w:bidi="hi-IN"/>
        </w:rPr>
        <w:t xml:space="preserve"> e senha</w:t>
      </w:r>
      <w:r w:rsidR="00C80CF8">
        <w:rPr>
          <w:rFonts w:eastAsia="DejaVu Sans"/>
          <w:sz w:val="24"/>
          <w:szCs w:val="24"/>
          <w:lang w:val="pt-BR" w:eastAsia="zh-CN" w:bidi="hi-IN"/>
        </w:rPr>
        <w:t>, depois</w:t>
      </w:r>
      <w:r w:rsidR="00134E80" w:rsidRPr="00047AB2">
        <w:rPr>
          <w:rFonts w:eastAsia="DejaVu Sans"/>
          <w:sz w:val="24"/>
          <w:szCs w:val="24"/>
          <w:lang w:val="pt-BR" w:eastAsia="zh-CN" w:bidi="hi-IN"/>
        </w:rPr>
        <w:t>, poderão gerenciar</w:t>
      </w:r>
      <w:r w:rsidR="00DC260B" w:rsidRPr="00047AB2">
        <w:rPr>
          <w:rFonts w:eastAsia="DejaVu Sans"/>
          <w:sz w:val="24"/>
          <w:szCs w:val="24"/>
          <w:lang w:val="pt-BR" w:eastAsia="zh-CN" w:bidi="hi-IN"/>
        </w:rPr>
        <w:t xml:space="preserve"> e controlar</w:t>
      </w:r>
      <w:r w:rsidR="00862CF6" w:rsidRPr="00047AB2">
        <w:rPr>
          <w:rFonts w:eastAsia="DejaVu Sans"/>
          <w:sz w:val="24"/>
          <w:szCs w:val="24"/>
          <w:lang w:val="pt-BR" w:eastAsia="zh-CN" w:bidi="hi-IN"/>
        </w:rPr>
        <w:t xml:space="preserve"> os processos e documentos </w:t>
      </w:r>
      <w:r w:rsidR="003664D0" w:rsidRPr="00047AB2">
        <w:rPr>
          <w:rFonts w:eastAsia="DejaVu Sans"/>
          <w:sz w:val="24"/>
          <w:szCs w:val="24"/>
          <w:lang w:val="pt-BR" w:eastAsia="zh-CN" w:bidi="hi-IN"/>
        </w:rPr>
        <w:t>jurídicos,</w:t>
      </w:r>
      <w:r w:rsidR="000226F7">
        <w:rPr>
          <w:rFonts w:eastAsia="DejaVu Sans"/>
          <w:sz w:val="24"/>
          <w:szCs w:val="24"/>
          <w:lang w:val="pt-BR" w:eastAsia="zh-CN" w:bidi="hi-IN"/>
        </w:rPr>
        <w:t xml:space="preserve"> além de obter notificações quando processos tiverem perto do prazo.</w:t>
      </w:r>
      <w:bookmarkStart w:id="79" w:name="_GoBack"/>
      <w:bookmarkEnd w:id="79"/>
    </w:p>
    <w:p w:rsidR="006C60E3" w:rsidRDefault="006C60E3" w:rsidP="00134E80">
      <w:pPr>
        <w:pStyle w:val="PargrafodaLista"/>
        <w:ind w:left="0"/>
        <w:jc w:val="both"/>
        <w:rPr>
          <w:rFonts w:ascii="Arial" w:eastAsia="DejaVu Sans" w:hAnsi="Arial" w:cs="Arial"/>
          <w:sz w:val="24"/>
          <w:szCs w:val="24"/>
          <w:lang w:val="pt-BR" w:eastAsia="zh-CN" w:bidi="hi-IN"/>
        </w:rPr>
      </w:pPr>
    </w:p>
    <w:p w:rsidR="00862CF6" w:rsidRDefault="00862CF6" w:rsidP="00047AB2">
      <w:pPr>
        <w:pStyle w:val="Ttulo1"/>
        <w:rPr>
          <w:lang w:val="pt-BR"/>
        </w:rPr>
      </w:pPr>
      <w:r w:rsidRPr="009811DA">
        <w:rPr>
          <w:lang w:val="pt-BR"/>
        </w:rPr>
        <w:t>Outros Requisitos do Produto</w:t>
      </w:r>
      <w:bookmarkEnd w:id="75"/>
      <w:bookmarkEnd w:id="76"/>
      <w:bookmarkEnd w:id="77"/>
      <w:bookmarkEnd w:id="78"/>
    </w:p>
    <w:p w:rsidR="00DC260B" w:rsidRPr="00047AB2" w:rsidRDefault="00DC260B" w:rsidP="00047AB2">
      <w:pPr>
        <w:pStyle w:val="PargrafodaLista"/>
      </w:pPr>
    </w:p>
    <w:p w:rsidR="00134E80" w:rsidRPr="00047AB2" w:rsidRDefault="00134E80" w:rsidP="00047AB2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047AB2">
        <w:rPr>
          <w:sz w:val="24"/>
          <w:szCs w:val="24"/>
        </w:rPr>
        <w:t xml:space="preserve">Desempenho 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Usabilidade e facilidade apresentando com uma interface simples e interativa ao usuário.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Alto controle no gerenciamento dos processos.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Rapidez em questão de busca a determinados processos.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pStyle w:val="PargrafodaLista"/>
        <w:numPr>
          <w:ilvl w:val="0"/>
          <w:numId w:val="30"/>
        </w:num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Restrições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 xml:space="preserve">Disponível apenas para </w:t>
      </w:r>
      <w:r w:rsidR="003664D0" w:rsidRPr="00047AB2">
        <w:rPr>
          <w:sz w:val="24"/>
          <w:szCs w:val="24"/>
          <w:lang w:val="pt-BR"/>
        </w:rPr>
        <w:t>Desktop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pStyle w:val="PargrafodaLista"/>
        <w:numPr>
          <w:ilvl w:val="0"/>
          <w:numId w:val="30"/>
        </w:num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Requisitos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 xml:space="preserve">. 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Conhecimento básico de informática.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6C60E3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Acesso</w:t>
      </w:r>
      <w:r w:rsidR="003664D0" w:rsidRPr="00047AB2">
        <w:rPr>
          <w:sz w:val="24"/>
          <w:szCs w:val="24"/>
          <w:lang w:val="pt-BR"/>
        </w:rPr>
        <w:t xml:space="preserve"> privado através de autenticação</w:t>
      </w:r>
      <w:r w:rsidRPr="00047AB2">
        <w:rPr>
          <w:sz w:val="24"/>
          <w:szCs w:val="24"/>
          <w:lang w:val="pt-BR"/>
        </w:rPr>
        <w:t>.</w:t>
      </w:r>
    </w:p>
    <w:p w:rsidR="006C60E3" w:rsidRPr="00047AB2" w:rsidRDefault="006C60E3" w:rsidP="006C60E3">
      <w:pPr>
        <w:rPr>
          <w:rFonts w:ascii="Arial" w:hAnsi="Arial" w:cs="Arial"/>
          <w:sz w:val="24"/>
          <w:szCs w:val="24"/>
          <w:lang w:val="pt-BR"/>
        </w:rPr>
      </w:pPr>
    </w:p>
    <w:bookmarkEnd w:id="26"/>
    <w:p w:rsidR="00862CF6" w:rsidRPr="009811DA" w:rsidRDefault="00862CF6" w:rsidP="001D3C40">
      <w:pPr>
        <w:pStyle w:val="InfoBlue"/>
      </w:pPr>
    </w:p>
    <w:sectPr w:rsidR="00862CF6" w:rsidRPr="009811DA" w:rsidSect="0068035E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8F2" w:rsidRDefault="005D38F2">
      <w:pPr>
        <w:spacing w:line="240" w:lineRule="auto"/>
      </w:pPr>
      <w:r>
        <w:separator/>
      </w:r>
    </w:p>
  </w:endnote>
  <w:endnote w:type="continuationSeparator" w:id="0">
    <w:p w:rsidR="005D38F2" w:rsidRDefault="005D3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3060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0602" w:rsidRDefault="0063060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0602" w:rsidRDefault="00630602" w:rsidP="001145D7">
          <w:pPr>
            <w:jc w:val="center"/>
          </w:pPr>
          <w:r>
            <w:sym w:font="Symbol" w:char="F0D3"/>
          </w:r>
          <w:proofErr w:type="spellStart"/>
          <w:r w:rsidR="001145D7">
            <w:t>Softech</w:t>
          </w:r>
          <w:proofErr w:type="spellEnd"/>
          <w:r>
            <w:t xml:space="preserve">, </w:t>
          </w:r>
          <w:r w:rsidR="006D1505">
            <w:fldChar w:fldCharType="begin"/>
          </w:r>
          <w:r>
            <w:instrText xml:space="preserve"> DATE \@ "yyyy" </w:instrText>
          </w:r>
          <w:r w:rsidR="006D1505">
            <w:fldChar w:fldCharType="separate"/>
          </w:r>
          <w:r w:rsidR="00632583">
            <w:rPr>
              <w:noProof/>
            </w:rPr>
            <w:t>2015</w:t>
          </w:r>
          <w:r w:rsidR="006D150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0602" w:rsidRDefault="00630602">
          <w:pPr>
            <w:jc w:val="right"/>
          </w:pPr>
          <w:r>
            <w:rPr>
              <w:lang w:val="pt-BR"/>
            </w:rPr>
            <w:t xml:space="preserve">Página </w:t>
          </w:r>
          <w:r w:rsidR="006D1505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D1505">
            <w:rPr>
              <w:rStyle w:val="Nmerodepgina"/>
              <w:lang w:val="pt-BR"/>
            </w:rPr>
            <w:fldChar w:fldCharType="separate"/>
          </w:r>
          <w:r w:rsidR="000226F7">
            <w:rPr>
              <w:rStyle w:val="Nmerodepgina"/>
              <w:noProof/>
              <w:lang w:val="pt-BR"/>
            </w:rPr>
            <w:t>1</w:t>
          </w:r>
          <w:r w:rsidR="006D1505">
            <w:rPr>
              <w:rStyle w:val="Nmerodepgina"/>
              <w:lang w:val="pt-BR"/>
            </w:rPr>
            <w:fldChar w:fldCharType="end"/>
          </w:r>
        </w:p>
      </w:tc>
    </w:tr>
  </w:tbl>
  <w:p w:rsidR="00630602" w:rsidRDefault="006306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8F2" w:rsidRDefault="005D38F2">
      <w:pPr>
        <w:spacing w:line="240" w:lineRule="auto"/>
      </w:pPr>
      <w:r>
        <w:separator/>
      </w:r>
    </w:p>
  </w:footnote>
  <w:footnote w:type="continuationSeparator" w:id="0">
    <w:p w:rsidR="005D38F2" w:rsidRDefault="005D38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E34" w:rsidRPr="00C366E6" w:rsidRDefault="001C2E34" w:rsidP="001C2E34">
    <w:pPr>
      <w:tabs>
        <w:tab w:val="right" w:pos="9356"/>
      </w:tabs>
      <w:rPr>
        <w:i/>
        <w:sz w:val="24"/>
        <w:szCs w:val="24"/>
        <w:lang w:val="pt-BR"/>
      </w:rPr>
    </w:pPr>
    <w:r>
      <w:rPr>
        <w:i/>
        <w:sz w:val="24"/>
        <w:szCs w:val="24"/>
        <w:lang w:val="pt-BR"/>
      </w:rPr>
      <w:t>Faculdade Leão Sampaio</w:t>
    </w:r>
    <w:r>
      <w:rPr>
        <w:i/>
        <w:sz w:val="24"/>
        <w:szCs w:val="24"/>
        <w:lang w:val="pt-BR"/>
      </w:rPr>
      <w:tab/>
      <w:t>Projeto Integrador III</w:t>
    </w:r>
  </w:p>
  <w:p w:rsidR="001C2E34" w:rsidRPr="00C366E6" w:rsidRDefault="001C2E34" w:rsidP="001C2E34">
    <w:pPr>
      <w:pBdr>
        <w:top w:val="single" w:sz="6" w:space="1" w:color="auto"/>
      </w:pBdr>
      <w:rPr>
        <w:sz w:val="24"/>
        <w:szCs w:val="24"/>
        <w:lang w:val="pt-BR"/>
      </w:rPr>
    </w:pPr>
  </w:p>
  <w:p w:rsidR="001C2E34" w:rsidRDefault="001145D7" w:rsidP="001C2E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FORTESI</w:t>
    </w:r>
  </w:p>
  <w:p w:rsidR="00630602" w:rsidRDefault="0063060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C3834B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5B78A3"/>
    <w:multiLevelType w:val="hybridMultilevel"/>
    <w:tmpl w:val="2D185C1E"/>
    <w:lvl w:ilvl="0" w:tplc="447237DC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DC63AD"/>
    <w:multiLevelType w:val="hybridMultilevel"/>
    <w:tmpl w:val="AA40DC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C651DB2"/>
    <w:multiLevelType w:val="hybridMultilevel"/>
    <w:tmpl w:val="FF78546E"/>
    <w:lvl w:ilvl="0" w:tplc="0416000D">
      <w:start w:val="1"/>
      <w:numFmt w:val="bullet"/>
      <w:lvlText w:val=""/>
      <w:lvlJc w:val="left"/>
      <w:pPr>
        <w:ind w:left="7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123536AB"/>
    <w:multiLevelType w:val="hybridMultilevel"/>
    <w:tmpl w:val="1114A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7CE746A"/>
    <w:multiLevelType w:val="hybridMultilevel"/>
    <w:tmpl w:val="895C1CB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E8217E2"/>
    <w:multiLevelType w:val="hybridMultilevel"/>
    <w:tmpl w:val="80CEF9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28755FC"/>
    <w:multiLevelType w:val="hybridMultilevel"/>
    <w:tmpl w:val="F8CC40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87724DD"/>
    <w:multiLevelType w:val="hybridMultilevel"/>
    <w:tmpl w:val="DF4AA8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D8219C5"/>
    <w:multiLevelType w:val="hybridMultilevel"/>
    <w:tmpl w:val="C74C646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>
    <w:nsid w:val="3B904058"/>
    <w:multiLevelType w:val="hybridMultilevel"/>
    <w:tmpl w:val="3CCEF726"/>
    <w:lvl w:ilvl="0" w:tplc="447237DC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F3975A2"/>
    <w:multiLevelType w:val="hybridMultilevel"/>
    <w:tmpl w:val="370C3664"/>
    <w:lvl w:ilvl="0" w:tplc="937EDE50">
      <w:start w:val="1"/>
      <w:numFmt w:val="bullet"/>
      <w:lvlText w:val=""/>
      <w:lvlJc w:val="left"/>
      <w:pPr>
        <w:ind w:left="868" w:hanging="358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54006CD"/>
    <w:multiLevelType w:val="hybridMultilevel"/>
    <w:tmpl w:val="4A226D4E"/>
    <w:lvl w:ilvl="0" w:tplc="0416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4">
    <w:nsid w:val="691045BB"/>
    <w:multiLevelType w:val="hybridMultilevel"/>
    <w:tmpl w:val="D4BCEF0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E0F0AC6"/>
    <w:multiLevelType w:val="hybridMultilevel"/>
    <w:tmpl w:val="F2EE4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27B1B3B"/>
    <w:multiLevelType w:val="hybridMultilevel"/>
    <w:tmpl w:val="A3F0CA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2"/>
  </w:num>
  <w:num w:numId="5">
    <w:abstractNumId w:val="41"/>
  </w:num>
  <w:num w:numId="6">
    <w:abstractNumId w:val="30"/>
  </w:num>
  <w:num w:numId="7">
    <w:abstractNumId w:val="29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40"/>
  </w:num>
  <w:num w:numId="11">
    <w:abstractNumId w:val="6"/>
  </w:num>
  <w:num w:numId="12">
    <w:abstractNumId w:val="23"/>
  </w:num>
  <w:num w:numId="13">
    <w:abstractNumId w:val="21"/>
  </w:num>
  <w:num w:numId="14">
    <w:abstractNumId w:val="39"/>
  </w:num>
  <w:num w:numId="15">
    <w:abstractNumId w:val="20"/>
  </w:num>
  <w:num w:numId="16">
    <w:abstractNumId w:val="9"/>
  </w:num>
  <w:num w:numId="17">
    <w:abstractNumId w:val="37"/>
  </w:num>
  <w:num w:numId="18">
    <w:abstractNumId w:val="27"/>
  </w:num>
  <w:num w:numId="19">
    <w:abstractNumId w:val="12"/>
  </w:num>
  <w:num w:numId="20">
    <w:abstractNumId w:val="26"/>
  </w:num>
  <w:num w:numId="21">
    <w:abstractNumId w:val="18"/>
  </w:num>
  <w:num w:numId="22">
    <w:abstractNumId w:val="35"/>
  </w:num>
  <w:num w:numId="23">
    <w:abstractNumId w:val="16"/>
  </w:num>
  <w:num w:numId="24">
    <w:abstractNumId w:val="15"/>
  </w:num>
  <w:num w:numId="25">
    <w:abstractNumId w:val="14"/>
  </w:num>
  <w:num w:numId="26">
    <w:abstractNumId w:val="31"/>
  </w:num>
  <w:num w:numId="27">
    <w:abstractNumId w:val="32"/>
  </w:num>
  <w:num w:numId="28">
    <w:abstractNumId w:val="42"/>
  </w:num>
  <w:num w:numId="29">
    <w:abstractNumId w:val="24"/>
  </w:num>
  <w:num w:numId="30">
    <w:abstractNumId w:val="25"/>
  </w:num>
  <w:num w:numId="31">
    <w:abstractNumId w:val="38"/>
  </w:num>
  <w:num w:numId="32">
    <w:abstractNumId w:val="33"/>
  </w:num>
  <w:num w:numId="33">
    <w:abstractNumId w:val="5"/>
  </w:num>
  <w:num w:numId="34">
    <w:abstractNumId w:val="19"/>
  </w:num>
  <w:num w:numId="35">
    <w:abstractNumId w:val="10"/>
  </w:num>
  <w:num w:numId="36">
    <w:abstractNumId w:val="34"/>
  </w:num>
  <w:num w:numId="37">
    <w:abstractNumId w:val="36"/>
  </w:num>
  <w:num w:numId="38">
    <w:abstractNumId w:val="11"/>
  </w:num>
  <w:num w:numId="39">
    <w:abstractNumId w:val="8"/>
  </w:num>
  <w:num w:numId="40">
    <w:abstractNumId w:val="17"/>
  </w:num>
  <w:num w:numId="41">
    <w:abstractNumId w:val="7"/>
  </w:num>
  <w:num w:numId="42">
    <w:abstractNumId w:val="28"/>
  </w:num>
  <w:num w:numId="43">
    <w:abstractNumId w:val="13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04"/>
    <w:rsid w:val="0001588B"/>
    <w:rsid w:val="0001691F"/>
    <w:rsid w:val="00017507"/>
    <w:rsid w:val="000226F7"/>
    <w:rsid w:val="00033A06"/>
    <w:rsid w:val="0003534F"/>
    <w:rsid w:val="00047AB2"/>
    <w:rsid w:val="000C56D8"/>
    <w:rsid w:val="000C60A1"/>
    <w:rsid w:val="000D2627"/>
    <w:rsid w:val="000E50C9"/>
    <w:rsid w:val="001145D7"/>
    <w:rsid w:val="00131D82"/>
    <w:rsid w:val="00134421"/>
    <w:rsid w:val="00134E80"/>
    <w:rsid w:val="0016009F"/>
    <w:rsid w:val="001C2E34"/>
    <w:rsid w:val="001D3C40"/>
    <w:rsid w:val="001E695E"/>
    <w:rsid w:val="001E77C1"/>
    <w:rsid w:val="00213E66"/>
    <w:rsid w:val="00214C72"/>
    <w:rsid w:val="002168F4"/>
    <w:rsid w:val="0022001F"/>
    <w:rsid w:val="002249FD"/>
    <w:rsid w:val="00232872"/>
    <w:rsid w:val="00287190"/>
    <w:rsid w:val="002878BD"/>
    <w:rsid w:val="002D3A62"/>
    <w:rsid w:val="002D64FB"/>
    <w:rsid w:val="00300082"/>
    <w:rsid w:val="0030521D"/>
    <w:rsid w:val="00313178"/>
    <w:rsid w:val="003169E5"/>
    <w:rsid w:val="00346681"/>
    <w:rsid w:val="00356A27"/>
    <w:rsid w:val="003664D0"/>
    <w:rsid w:val="00371F1C"/>
    <w:rsid w:val="00375D2E"/>
    <w:rsid w:val="003B330A"/>
    <w:rsid w:val="003B51A5"/>
    <w:rsid w:val="003C6D82"/>
    <w:rsid w:val="003E0604"/>
    <w:rsid w:val="003E62E6"/>
    <w:rsid w:val="003F161A"/>
    <w:rsid w:val="004431C3"/>
    <w:rsid w:val="00444334"/>
    <w:rsid w:val="004519CE"/>
    <w:rsid w:val="00533BA2"/>
    <w:rsid w:val="005357DF"/>
    <w:rsid w:val="005546BD"/>
    <w:rsid w:val="005C2D7C"/>
    <w:rsid w:val="005D38F2"/>
    <w:rsid w:val="005E7D2D"/>
    <w:rsid w:val="00624D13"/>
    <w:rsid w:val="00630602"/>
    <w:rsid w:val="00632583"/>
    <w:rsid w:val="00632C63"/>
    <w:rsid w:val="00667794"/>
    <w:rsid w:val="0068035E"/>
    <w:rsid w:val="006B7657"/>
    <w:rsid w:val="006C60E3"/>
    <w:rsid w:val="006D1505"/>
    <w:rsid w:val="00726DA0"/>
    <w:rsid w:val="0073591A"/>
    <w:rsid w:val="00742990"/>
    <w:rsid w:val="0076051C"/>
    <w:rsid w:val="00780E13"/>
    <w:rsid w:val="00790E9E"/>
    <w:rsid w:val="00795197"/>
    <w:rsid w:val="007C7CFB"/>
    <w:rsid w:val="007E2264"/>
    <w:rsid w:val="007F73FB"/>
    <w:rsid w:val="0081170E"/>
    <w:rsid w:val="00827948"/>
    <w:rsid w:val="008367C7"/>
    <w:rsid w:val="00840022"/>
    <w:rsid w:val="00841241"/>
    <w:rsid w:val="00862CF6"/>
    <w:rsid w:val="008A5BBF"/>
    <w:rsid w:val="008C1901"/>
    <w:rsid w:val="008E7362"/>
    <w:rsid w:val="0090555C"/>
    <w:rsid w:val="009275E5"/>
    <w:rsid w:val="00947C46"/>
    <w:rsid w:val="00961BFB"/>
    <w:rsid w:val="00963DD7"/>
    <w:rsid w:val="00965AB9"/>
    <w:rsid w:val="009811DA"/>
    <w:rsid w:val="009E3725"/>
    <w:rsid w:val="00A133E6"/>
    <w:rsid w:val="00A92653"/>
    <w:rsid w:val="00AA5DCF"/>
    <w:rsid w:val="00AB2B0E"/>
    <w:rsid w:val="00AD32DA"/>
    <w:rsid w:val="00AF4901"/>
    <w:rsid w:val="00B245B6"/>
    <w:rsid w:val="00B25799"/>
    <w:rsid w:val="00B36616"/>
    <w:rsid w:val="00B82697"/>
    <w:rsid w:val="00BB0013"/>
    <w:rsid w:val="00BC7560"/>
    <w:rsid w:val="00BD12BD"/>
    <w:rsid w:val="00BD16BA"/>
    <w:rsid w:val="00BF5E31"/>
    <w:rsid w:val="00BF7C25"/>
    <w:rsid w:val="00C327A7"/>
    <w:rsid w:val="00C366E6"/>
    <w:rsid w:val="00C650F9"/>
    <w:rsid w:val="00C80CF8"/>
    <w:rsid w:val="00CD6679"/>
    <w:rsid w:val="00D03021"/>
    <w:rsid w:val="00D0477C"/>
    <w:rsid w:val="00D33094"/>
    <w:rsid w:val="00D37326"/>
    <w:rsid w:val="00DA3756"/>
    <w:rsid w:val="00DC260B"/>
    <w:rsid w:val="00DC5A1E"/>
    <w:rsid w:val="00DD62F6"/>
    <w:rsid w:val="00DF2A12"/>
    <w:rsid w:val="00E24F87"/>
    <w:rsid w:val="00E2786F"/>
    <w:rsid w:val="00E329B5"/>
    <w:rsid w:val="00E3402D"/>
    <w:rsid w:val="00E52318"/>
    <w:rsid w:val="00E53517"/>
    <w:rsid w:val="00E715DC"/>
    <w:rsid w:val="00E74C2B"/>
    <w:rsid w:val="00EC337C"/>
    <w:rsid w:val="00EC7302"/>
    <w:rsid w:val="00ED3E9D"/>
    <w:rsid w:val="00EF25CF"/>
    <w:rsid w:val="00F1691C"/>
    <w:rsid w:val="00F20072"/>
    <w:rsid w:val="00F20BE4"/>
    <w:rsid w:val="00F25E37"/>
    <w:rsid w:val="00F5732A"/>
    <w:rsid w:val="00F7363B"/>
    <w:rsid w:val="00F90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5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8035E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8035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8035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8035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8035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8035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8035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8035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8035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8035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8035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8035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8035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68035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68035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68035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8035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8035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8035E"/>
  </w:style>
  <w:style w:type="paragraph" w:customStyle="1" w:styleId="Bullet2">
    <w:name w:val="Bullet2"/>
    <w:basedOn w:val="Normal"/>
    <w:rsid w:val="0068035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8035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8035E"/>
    <w:pPr>
      <w:keepLines/>
      <w:spacing w:after="120"/>
    </w:pPr>
  </w:style>
  <w:style w:type="paragraph" w:styleId="Corpodetexto">
    <w:name w:val="Body Text"/>
    <w:basedOn w:val="Normal"/>
    <w:semiHidden/>
    <w:rsid w:val="0068035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8035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8035E"/>
    <w:pPr>
      <w:ind w:left="720" w:hanging="432"/>
    </w:pPr>
  </w:style>
  <w:style w:type="character" w:styleId="Refdenotaderodap">
    <w:name w:val="footnote reference"/>
    <w:basedOn w:val="Fontepargpadro"/>
    <w:semiHidden/>
    <w:rsid w:val="0068035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8035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68035E"/>
    <w:pPr>
      <w:shd w:val="clear" w:color="auto" w:fill="000080"/>
    </w:pPr>
  </w:style>
  <w:style w:type="paragraph" w:customStyle="1" w:styleId="Paragraph4">
    <w:name w:val="Paragraph4"/>
    <w:basedOn w:val="Normal"/>
    <w:rsid w:val="0068035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8035E"/>
    <w:pPr>
      <w:ind w:left="600"/>
    </w:pPr>
  </w:style>
  <w:style w:type="paragraph" w:styleId="Sumrio5">
    <w:name w:val="toc 5"/>
    <w:basedOn w:val="Normal"/>
    <w:next w:val="Normal"/>
    <w:autoRedefine/>
    <w:semiHidden/>
    <w:rsid w:val="0068035E"/>
    <w:pPr>
      <w:ind w:left="800"/>
    </w:pPr>
  </w:style>
  <w:style w:type="paragraph" w:styleId="Sumrio6">
    <w:name w:val="toc 6"/>
    <w:basedOn w:val="Normal"/>
    <w:next w:val="Normal"/>
    <w:autoRedefine/>
    <w:semiHidden/>
    <w:rsid w:val="0068035E"/>
    <w:pPr>
      <w:ind w:left="1000"/>
    </w:pPr>
  </w:style>
  <w:style w:type="paragraph" w:styleId="Sumrio7">
    <w:name w:val="toc 7"/>
    <w:basedOn w:val="Normal"/>
    <w:next w:val="Normal"/>
    <w:autoRedefine/>
    <w:semiHidden/>
    <w:rsid w:val="0068035E"/>
    <w:pPr>
      <w:ind w:left="1200"/>
    </w:pPr>
  </w:style>
  <w:style w:type="paragraph" w:styleId="Sumrio8">
    <w:name w:val="toc 8"/>
    <w:basedOn w:val="Normal"/>
    <w:next w:val="Normal"/>
    <w:autoRedefine/>
    <w:semiHidden/>
    <w:rsid w:val="0068035E"/>
    <w:pPr>
      <w:ind w:left="1400"/>
    </w:pPr>
  </w:style>
  <w:style w:type="paragraph" w:styleId="Sumrio9">
    <w:name w:val="toc 9"/>
    <w:basedOn w:val="Normal"/>
    <w:next w:val="Normal"/>
    <w:autoRedefine/>
    <w:semiHidden/>
    <w:rsid w:val="0068035E"/>
    <w:pPr>
      <w:ind w:left="1600"/>
    </w:pPr>
  </w:style>
  <w:style w:type="paragraph" w:customStyle="1" w:styleId="MainTitle">
    <w:name w:val="Main Title"/>
    <w:basedOn w:val="Normal"/>
    <w:rsid w:val="0068035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rsid w:val="0068035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8035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8035E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3C40"/>
    <w:pPr>
      <w:keepLines/>
      <w:spacing w:after="120"/>
    </w:pPr>
    <w:rPr>
      <w:sz w:val="24"/>
      <w:szCs w:val="24"/>
      <w:lang w:val="pt-BR"/>
    </w:rPr>
  </w:style>
  <w:style w:type="character" w:styleId="Hyperlink">
    <w:name w:val="Hyperlink"/>
    <w:basedOn w:val="Fontepargpadro"/>
    <w:semiHidden/>
    <w:rsid w:val="0068035E"/>
    <w:rPr>
      <w:color w:val="0000FF"/>
      <w:u w:val="single"/>
    </w:rPr>
  </w:style>
  <w:style w:type="paragraph" w:customStyle="1" w:styleId="infoblue0">
    <w:name w:val="infoblue"/>
    <w:basedOn w:val="Normal"/>
    <w:rsid w:val="0068035E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  <w:rsid w:val="0068035E"/>
  </w:style>
  <w:style w:type="character" w:customStyle="1" w:styleId="tw4winExternal">
    <w:name w:val="tw4winExternal"/>
    <w:basedOn w:val="Fontepargpadro"/>
    <w:rsid w:val="0068035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68035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8035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8035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8035E"/>
    <w:rPr>
      <w:color w:val="0000FF"/>
    </w:rPr>
  </w:style>
  <w:style w:type="character" w:customStyle="1" w:styleId="tw4winPopup">
    <w:name w:val="tw4winPopup"/>
    <w:rsid w:val="0068035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8035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8035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0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0604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Estilopadre3o">
    <w:name w:val="Estilo padrãe3o"/>
    <w:rsid w:val="00840022"/>
    <w:pPr>
      <w:suppressAutoHyphens/>
      <w:spacing w:after="200" w:line="276" w:lineRule="auto"/>
      <w:textAlignment w:val="baseline"/>
    </w:pPr>
    <w:rPr>
      <w:rFonts w:ascii="Liberation Serif" w:hAnsi="Liberation Serif" w:cs="Liberation Serif"/>
      <w:color w:val="00000A"/>
      <w:sz w:val="24"/>
      <w:szCs w:val="24"/>
      <w:lang w:eastAsia="zh-CN" w:bidi="hi-IN"/>
    </w:rPr>
  </w:style>
  <w:style w:type="paragraph" w:styleId="PargrafodaLista">
    <w:name w:val="List Paragraph"/>
    <w:basedOn w:val="Normal"/>
    <w:qFormat/>
    <w:rsid w:val="0084002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0022"/>
    <w:rPr>
      <w:b/>
      <w:bCs/>
    </w:rPr>
  </w:style>
  <w:style w:type="table" w:styleId="Tabelacomgrade">
    <w:name w:val="Table Grid"/>
    <w:basedOn w:val="Tabelanormal"/>
    <w:uiPriority w:val="59"/>
    <w:rsid w:val="00131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5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8035E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8035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8035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8035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8035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8035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8035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8035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8035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8035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8035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8035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8035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68035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68035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68035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8035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8035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8035E"/>
  </w:style>
  <w:style w:type="paragraph" w:customStyle="1" w:styleId="Bullet2">
    <w:name w:val="Bullet2"/>
    <w:basedOn w:val="Normal"/>
    <w:rsid w:val="0068035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8035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8035E"/>
    <w:pPr>
      <w:keepLines/>
      <w:spacing w:after="120"/>
    </w:pPr>
  </w:style>
  <w:style w:type="paragraph" w:styleId="Corpodetexto">
    <w:name w:val="Body Text"/>
    <w:basedOn w:val="Normal"/>
    <w:semiHidden/>
    <w:rsid w:val="0068035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8035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8035E"/>
    <w:pPr>
      <w:ind w:left="720" w:hanging="432"/>
    </w:pPr>
  </w:style>
  <w:style w:type="character" w:styleId="Refdenotaderodap">
    <w:name w:val="footnote reference"/>
    <w:basedOn w:val="Fontepargpadro"/>
    <w:semiHidden/>
    <w:rsid w:val="0068035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8035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68035E"/>
    <w:pPr>
      <w:shd w:val="clear" w:color="auto" w:fill="000080"/>
    </w:pPr>
  </w:style>
  <w:style w:type="paragraph" w:customStyle="1" w:styleId="Paragraph4">
    <w:name w:val="Paragraph4"/>
    <w:basedOn w:val="Normal"/>
    <w:rsid w:val="0068035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8035E"/>
    <w:pPr>
      <w:ind w:left="600"/>
    </w:pPr>
  </w:style>
  <w:style w:type="paragraph" w:styleId="Sumrio5">
    <w:name w:val="toc 5"/>
    <w:basedOn w:val="Normal"/>
    <w:next w:val="Normal"/>
    <w:autoRedefine/>
    <w:semiHidden/>
    <w:rsid w:val="0068035E"/>
    <w:pPr>
      <w:ind w:left="800"/>
    </w:pPr>
  </w:style>
  <w:style w:type="paragraph" w:styleId="Sumrio6">
    <w:name w:val="toc 6"/>
    <w:basedOn w:val="Normal"/>
    <w:next w:val="Normal"/>
    <w:autoRedefine/>
    <w:semiHidden/>
    <w:rsid w:val="0068035E"/>
    <w:pPr>
      <w:ind w:left="1000"/>
    </w:pPr>
  </w:style>
  <w:style w:type="paragraph" w:styleId="Sumrio7">
    <w:name w:val="toc 7"/>
    <w:basedOn w:val="Normal"/>
    <w:next w:val="Normal"/>
    <w:autoRedefine/>
    <w:semiHidden/>
    <w:rsid w:val="0068035E"/>
    <w:pPr>
      <w:ind w:left="1200"/>
    </w:pPr>
  </w:style>
  <w:style w:type="paragraph" w:styleId="Sumrio8">
    <w:name w:val="toc 8"/>
    <w:basedOn w:val="Normal"/>
    <w:next w:val="Normal"/>
    <w:autoRedefine/>
    <w:semiHidden/>
    <w:rsid w:val="0068035E"/>
    <w:pPr>
      <w:ind w:left="1400"/>
    </w:pPr>
  </w:style>
  <w:style w:type="paragraph" w:styleId="Sumrio9">
    <w:name w:val="toc 9"/>
    <w:basedOn w:val="Normal"/>
    <w:next w:val="Normal"/>
    <w:autoRedefine/>
    <w:semiHidden/>
    <w:rsid w:val="0068035E"/>
    <w:pPr>
      <w:ind w:left="1600"/>
    </w:pPr>
  </w:style>
  <w:style w:type="paragraph" w:customStyle="1" w:styleId="MainTitle">
    <w:name w:val="Main Title"/>
    <w:basedOn w:val="Normal"/>
    <w:rsid w:val="0068035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rsid w:val="0068035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8035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8035E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3C40"/>
    <w:pPr>
      <w:keepLines/>
      <w:spacing w:after="120"/>
    </w:pPr>
    <w:rPr>
      <w:sz w:val="24"/>
      <w:szCs w:val="24"/>
      <w:lang w:val="pt-BR"/>
    </w:rPr>
  </w:style>
  <w:style w:type="character" w:styleId="Hyperlink">
    <w:name w:val="Hyperlink"/>
    <w:basedOn w:val="Fontepargpadro"/>
    <w:semiHidden/>
    <w:rsid w:val="0068035E"/>
    <w:rPr>
      <w:color w:val="0000FF"/>
      <w:u w:val="single"/>
    </w:rPr>
  </w:style>
  <w:style w:type="paragraph" w:customStyle="1" w:styleId="infoblue0">
    <w:name w:val="infoblue"/>
    <w:basedOn w:val="Normal"/>
    <w:rsid w:val="0068035E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  <w:rsid w:val="0068035E"/>
  </w:style>
  <w:style w:type="character" w:customStyle="1" w:styleId="tw4winExternal">
    <w:name w:val="tw4winExternal"/>
    <w:basedOn w:val="Fontepargpadro"/>
    <w:rsid w:val="0068035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68035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8035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8035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8035E"/>
    <w:rPr>
      <w:color w:val="0000FF"/>
    </w:rPr>
  </w:style>
  <w:style w:type="character" w:customStyle="1" w:styleId="tw4winPopup">
    <w:name w:val="tw4winPopup"/>
    <w:rsid w:val="0068035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8035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8035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0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0604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Estilopadre3o">
    <w:name w:val="Estilo padrãe3o"/>
    <w:rsid w:val="00840022"/>
    <w:pPr>
      <w:suppressAutoHyphens/>
      <w:spacing w:after="200" w:line="276" w:lineRule="auto"/>
      <w:textAlignment w:val="baseline"/>
    </w:pPr>
    <w:rPr>
      <w:rFonts w:ascii="Liberation Serif" w:hAnsi="Liberation Serif" w:cs="Liberation Serif"/>
      <w:color w:val="00000A"/>
      <w:sz w:val="24"/>
      <w:szCs w:val="24"/>
      <w:lang w:eastAsia="zh-CN" w:bidi="hi-IN"/>
    </w:rPr>
  </w:style>
  <w:style w:type="paragraph" w:styleId="PargrafodaLista">
    <w:name w:val="List Paragraph"/>
    <w:basedOn w:val="Normal"/>
    <w:qFormat/>
    <w:rsid w:val="0084002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0022"/>
    <w:rPr>
      <w:b/>
      <w:bCs/>
    </w:rPr>
  </w:style>
  <w:style w:type="table" w:styleId="Tabelacomgrade">
    <w:name w:val="Table Grid"/>
    <w:basedOn w:val="Tabelanormal"/>
    <w:uiPriority w:val="59"/>
    <w:rsid w:val="00131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ep.caasc.org.br/informativo/111120140015_cartilha_jovem_advogado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ocuments\1%20-%20LE&#195;O%202015.1\Aulas\rup_wd_tmpl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894DC4-B4FF-4E9B-A25B-D4390B27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384</TotalTime>
  <Pages>8</Pages>
  <Words>1602</Words>
  <Characters>8656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(Projeto Pequeno)</vt:lpstr>
      <vt:lpstr>Visão (Projeto Pequeno)</vt:lpstr>
    </vt:vector>
  </TitlesOfParts>
  <Company>&lt;Nome da Empresa&gt;</Company>
  <LinksUpToDate>false</LinksUpToDate>
  <CharactersWithSpaces>10238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Carlos Barreto</dc:creator>
  <cp:lastModifiedBy>Lucas</cp:lastModifiedBy>
  <cp:revision>17</cp:revision>
  <cp:lastPrinted>2001-03-15T17:26:00Z</cp:lastPrinted>
  <dcterms:created xsi:type="dcterms:W3CDTF">2015-03-05T13:25:00Z</dcterms:created>
  <dcterms:modified xsi:type="dcterms:W3CDTF">2015-06-27T17:13:00Z</dcterms:modified>
</cp:coreProperties>
</file>